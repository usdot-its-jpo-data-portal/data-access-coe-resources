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AA675A" w14:textId="505D2EBE" w:rsidR="000D2DB3" w:rsidRPr="00475F26" w:rsidRDefault="000D2DB3" w:rsidP="000D2DB3">
      <w:pPr>
        <w:spacing w:line="240" w:lineRule="auto"/>
      </w:pPr>
      <w:bookmarkStart w:id="0" w:name="_GoBack"/>
      <w:bookmarkEnd w:id="0"/>
    </w:p>
    <w:p w14:paraId="464B9DDE" w14:textId="77777777" w:rsidR="000D2DB3" w:rsidRPr="00475F26" w:rsidRDefault="000D2DB3" w:rsidP="000D2DB3">
      <w:pPr>
        <w:pStyle w:val="JPOSubtitle"/>
        <w:spacing w:line="240" w:lineRule="auto"/>
        <w:rPr>
          <w:rFonts w:asciiTheme="minorHAnsi" w:hAnsiTheme="minorHAnsi" w:cstheme="minorHAnsi"/>
          <w:color w:val="FF0000"/>
        </w:rPr>
      </w:pPr>
    </w:p>
    <w:p w14:paraId="5DF43400" w14:textId="77777777" w:rsidR="000D2DB3" w:rsidRPr="00475F26" w:rsidRDefault="000D2DB3" w:rsidP="000D2DB3">
      <w:pPr>
        <w:pStyle w:val="JPOSubtitle"/>
        <w:spacing w:line="240" w:lineRule="auto"/>
        <w:rPr>
          <w:rFonts w:asciiTheme="minorHAnsi" w:hAnsiTheme="minorHAnsi" w:cstheme="minorHAnsi"/>
          <w:color w:val="FF0000"/>
        </w:rPr>
      </w:pPr>
    </w:p>
    <w:p w14:paraId="7C7BC27B" w14:textId="77777777" w:rsidR="000D2DB3" w:rsidRPr="00475F26" w:rsidRDefault="000D2DB3" w:rsidP="000D2DB3">
      <w:pPr>
        <w:pStyle w:val="JPOSubtitle"/>
        <w:spacing w:line="240" w:lineRule="auto"/>
        <w:rPr>
          <w:rFonts w:asciiTheme="minorHAnsi" w:hAnsiTheme="minorHAnsi" w:cstheme="minorHAnsi"/>
          <w:color w:val="FF0000"/>
        </w:rPr>
      </w:pPr>
      <w:r w:rsidRPr="00475F26">
        <w:rPr>
          <w:rFonts w:asciiTheme="minorHAnsi" w:hAnsiTheme="minorHAnsi" w:cstheme="minorHAnsi"/>
          <w:color w:val="FF0000"/>
        </w:rPr>
        <w:t>[Insert Project Title]</w:t>
      </w:r>
    </w:p>
    <w:p w14:paraId="32E0EAC3" w14:textId="7435787A" w:rsidR="000D2DB3" w:rsidRPr="00475F26" w:rsidRDefault="000D2DB3" w:rsidP="000D2DB3">
      <w:pPr>
        <w:pStyle w:val="JPOTitle"/>
        <w:spacing w:line="240" w:lineRule="auto"/>
        <w:rPr>
          <w:rFonts w:asciiTheme="minorHAnsi" w:hAnsiTheme="minorHAnsi" w:cstheme="minorHAnsi"/>
        </w:rPr>
      </w:pPr>
      <w:r w:rsidRPr="00475F26">
        <w:rPr>
          <w:rFonts w:asciiTheme="minorHAnsi" w:hAnsiTheme="minorHAnsi" w:cstheme="minorHAnsi"/>
        </w:rPr>
        <w:t>Data Management Plan</w:t>
      </w:r>
      <w:r w:rsidR="00FE51EB">
        <w:rPr>
          <w:rFonts w:asciiTheme="minorHAnsi" w:hAnsiTheme="minorHAnsi" w:cstheme="minorHAnsi"/>
        </w:rPr>
        <w:t xml:space="preserve"> </w:t>
      </w:r>
      <w:r w:rsidR="00B112C3">
        <w:rPr>
          <w:rFonts w:asciiTheme="minorHAnsi" w:hAnsiTheme="minorHAnsi" w:cstheme="minorHAnsi"/>
        </w:rPr>
        <w:t>Template</w:t>
      </w:r>
    </w:p>
    <w:p w14:paraId="799AFAE6" w14:textId="77777777" w:rsidR="000D2DB3" w:rsidRPr="00475F26" w:rsidRDefault="000D2DB3" w:rsidP="000D2DB3">
      <w:pPr>
        <w:spacing w:line="240" w:lineRule="auto"/>
        <w:rPr>
          <w:rFonts w:cstheme="minorHAnsi"/>
          <w:sz w:val="28"/>
        </w:rPr>
      </w:pPr>
    </w:p>
    <w:p w14:paraId="740FF540" w14:textId="15C1503D" w:rsidR="000D2DB3" w:rsidRPr="00475F26" w:rsidRDefault="000D2DB3" w:rsidP="000D2DB3">
      <w:pPr>
        <w:spacing w:line="240" w:lineRule="auto"/>
        <w:rPr>
          <w:rFonts w:cstheme="minorHAnsi"/>
        </w:rPr>
      </w:pPr>
      <w:bookmarkStart w:id="1" w:name="_Toc322009854"/>
      <w:bookmarkStart w:id="2" w:name="_Toc322027047"/>
      <w:r w:rsidRPr="00475F26">
        <w:rPr>
          <w:rFonts w:cstheme="minorHAnsi"/>
          <w:b/>
          <w:color w:val="FF0000"/>
          <w:sz w:val="28"/>
        </w:rPr>
        <w:t>Draft</w:t>
      </w:r>
      <w:r w:rsidRPr="00475F26">
        <w:rPr>
          <w:rFonts w:cstheme="minorHAnsi"/>
          <w:b/>
          <w:sz w:val="28"/>
        </w:rPr>
        <w:t xml:space="preserve"> Report — </w:t>
      </w:r>
      <w:r w:rsidRPr="00475F26">
        <w:rPr>
          <w:rFonts w:cstheme="minorHAnsi"/>
          <w:b/>
          <w:color w:val="FF0000"/>
          <w:sz w:val="28"/>
        </w:rPr>
        <w:t>XX</w:t>
      </w:r>
      <w:r w:rsidRPr="00475F26">
        <w:rPr>
          <w:rFonts w:cstheme="minorHAnsi"/>
          <w:b/>
          <w:sz w:val="28"/>
        </w:rPr>
        <w:t xml:space="preserve"> 2019</w:t>
      </w:r>
      <w:r w:rsidRPr="00475F26">
        <w:rPr>
          <w:rFonts w:cstheme="minorHAnsi"/>
          <w:b/>
          <w:sz w:val="28"/>
        </w:rPr>
        <w:br/>
      </w:r>
      <w:bookmarkEnd w:id="1"/>
      <w:bookmarkEnd w:id="2"/>
      <w:r w:rsidRPr="00475F26">
        <w:rPr>
          <w:rFonts w:cstheme="minorHAnsi"/>
          <w:b/>
          <w:sz w:val="28"/>
        </w:rPr>
        <w:t>Publication Number: FHWA-JPO-</w:t>
      </w:r>
      <w:r w:rsidRPr="00475F26">
        <w:rPr>
          <w:rFonts w:cstheme="minorHAnsi"/>
          <w:b/>
          <w:color w:val="FF0000"/>
          <w:sz w:val="28"/>
        </w:rPr>
        <w:t>XX-XXX</w:t>
      </w:r>
      <w:r w:rsidRPr="00475F26">
        <w:rPr>
          <w:rFonts w:cstheme="minorHAnsi"/>
        </w:rPr>
        <w:br w:type="page"/>
      </w:r>
    </w:p>
    <w:p w14:paraId="23408CFE" w14:textId="77777777" w:rsidR="000D2DB3" w:rsidRPr="00475F26" w:rsidRDefault="000D2DB3" w:rsidP="000D2DB3">
      <w:pPr>
        <w:spacing w:line="240" w:lineRule="auto"/>
        <w:rPr>
          <w:rFonts w:cstheme="minorHAnsi"/>
        </w:rPr>
      </w:pPr>
    </w:p>
    <w:p w14:paraId="7E6D9FBF" w14:textId="77777777" w:rsidR="000D2DB3" w:rsidRPr="00475F26" w:rsidRDefault="000D2DB3" w:rsidP="000D2DB3">
      <w:pPr>
        <w:spacing w:line="240" w:lineRule="auto"/>
        <w:rPr>
          <w:rFonts w:cstheme="minorHAnsi"/>
        </w:rPr>
      </w:pPr>
    </w:p>
    <w:p w14:paraId="4E965A6C" w14:textId="77777777" w:rsidR="000D2DB3" w:rsidRPr="00475F26" w:rsidRDefault="000D2DB3" w:rsidP="000D2DB3">
      <w:pPr>
        <w:spacing w:line="240" w:lineRule="auto"/>
        <w:rPr>
          <w:rFonts w:cstheme="minorHAnsi"/>
        </w:rPr>
      </w:pPr>
    </w:p>
    <w:p w14:paraId="7917BAC5" w14:textId="77777777" w:rsidR="000D2DB3" w:rsidRPr="00475F26" w:rsidRDefault="000D2DB3" w:rsidP="000D2DB3">
      <w:pPr>
        <w:spacing w:line="240" w:lineRule="auto"/>
        <w:rPr>
          <w:rFonts w:cstheme="minorHAnsi"/>
        </w:rPr>
      </w:pPr>
      <w:r w:rsidRPr="00475F26">
        <w:rPr>
          <w:rFonts w:cstheme="minorHAnsi"/>
        </w:rPr>
        <w:t xml:space="preserve">Produced by </w:t>
      </w:r>
      <w:r w:rsidRPr="00475F26">
        <w:rPr>
          <w:rFonts w:cstheme="minorHAnsi"/>
          <w:color w:val="FF0000"/>
        </w:rPr>
        <w:t xml:space="preserve">name of agency </w:t>
      </w:r>
      <w:r w:rsidRPr="00475F26">
        <w:rPr>
          <w:rFonts w:cstheme="minorHAnsi"/>
        </w:rPr>
        <w:br/>
        <w:t>U.S. Department of Transportation</w:t>
      </w:r>
      <w:r w:rsidRPr="00475F26">
        <w:rPr>
          <w:rFonts w:cstheme="minorHAnsi"/>
        </w:rPr>
        <w:br/>
        <w:t>Intelligent Transportation Systems (ITS) Joint Program Office</w:t>
      </w:r>
    </w:p>
    <w:p w14:paraId="1E651A18" w14:textId="77777777" w:rsidR="000D2DB3" w:rsidRPr="00475F26" w:rsidRDefault="000D2DB3" w:rsidP="000D2DB3">
      <w:pPr>
        <w:spacing w:line="240" w:lineRule="auto"/>
        <w:rPr>
          <w:rFonts w:cstheme="minorHAnsi"/>
        </w:rPr>
      </w:pPr>
    </w:p>
    <w:p w14:paraId="27A6CE61" w14:textId="77777777" w:rsidR="000D2DB3" w:rsidRPr="00475F26" w:rsidRDefault="000D2DB3" w:rsidP="000D2DB3">
      <w:pPr>
        <w:spacing w:line="240" w:lineRule="auto"/>
        <w:rPr>
          <w:rFonts w:cstheme="minorHAnsi"/>
        </w:rPr>
      </w:pPr>
    </w:p>
    <w:tbl>
      <w:tblPr>
        <w:tblpPr w:leftFromText="180" w:rightFromText="180" w:vertAnchor="page" w:horzAnchor="margin" w:tblpY="4663"/>
        <w:tblW w:w="0" w:type="auto"/>
        <w:tblLayout w:type="fixed"/>
        <w:tblLook w:val="0000" w:firstRow="0" w:lastRow="0" w:firstColumn="0" w:lastColumn="0" w:noHBand="0" w:noVBand="0"/>
        <w:tblDescription w:val="Notice message"/>
      </w:tblPr>
      <w:tblGrid>
        <w:gridCol w:w="7200"/>
      </w:tblGrid>
      <w:tr w:rsidR="000D2DB3" w:rsidRPr="00475F26" w14:paraId="7F891CE5" w14:textId="77777777" w:rsidTr="000D58E8">
        <w:trPr>
          <w:cantSplit/>
          <w:tblHeader/>
        </w:trPr>
        <w:tc>
          <w:tcPr>
            <w:tcW w:w="7200" w:type="dxa"/>
            <w:tcBorders>
              <w:bottom w:val="single" w:sz="4" w:space="0" w:color="auto"/>
            </w:tcBorders>
          </w:tcPr>
          <w:p w14:paraId="454839E7" w14:textId="491BF180" w:rsidR="000D2DB3" w:rsidRPr="00475F26" w:rsidRDefault="000D2DB3" w:rsidP="000D58E8">
            <w:pPr>
              <w:spacing w:line="240" w:lineRule="auto"/>
              <w:rPr>
                <w:rFonts w:cstheme="minorHAnsi"/>
                <w:sz w:val="16"/>
                <w:szCs w:val="32"/>
              </w:rPr>
            </w:pPr>
          </w:p>
          <w:p w14:paraId="7EE22483" w14:textId="06781DCD" w:rsidR="000D2DB3" w:rsidRPr="00475F26" w:rsidRDefault="000D2DB3" w:rsidP="000D58E8">
            <w:pPr>
              <w:spacing w:line="240" w:lineRule="auto"/>
              <w:jc w:val="center"/>
              <w:rPr>
                <w:rFonts w:cstheme="minorHAnsi"/>
                <w:b/>
                <w:sz w:val="32"/>
              </w:rPr>
            </w:pPr>
            <w:bookmarkStart w:id="3" w:name="_Toc322009855"/>
            <w:bookmarkStart w:id="4" w:name="_Toc322027048"/>
            <w:r w:rsidRPr="00475F26">
              <w:rPr>
                <w:rFonts w:cstheme="minorHAnsi"/>
                <w:b/>
                <w:sz w:val="32"/>
              </w:rPr>
              <w:t>Notice</w:t>
            </w:r>
            <w:bookmarkEnd w:id="3"/>
            <w:bookmarkEnd w:id="4"/>
          </w:p>
          <w:p w14:paraId="449FAE60" w14:textId="77777777" w:rsidR="000D2DB3" w:rsidRPr="00475F26" w:rsidRDefault="000D2DB3" w:rsidP="000D58E8">
            <w:pPr>
              <w:tabs>
                <w:tab w:val="left" w:pos="6480"/>
              </w:tabs>
              <w:spacing w:line="240" w:lineRule="auto"/>
              <w:ind w:left="180" w:right="520"/>
              <w:rPr>
                <w:rFonts w:cstheme="minorHAnsi"/>
                <w:szCs w:val="32"/>
              </w:rPr>
            </w:pPr>
          </w:p>
          <w:p w14:paraId="3CF16B39" w14:textId="77777777" w:rsidR="000D2DB3" w:rsidRPr="00475F26" w:rsidRDefault="000D2DB3" w:rsidP="000D58E8">
            <w:pPr>
              <w:pStyle w:val="TableText"/>
              <w:spacing w:line="240" w:lineRule="auto"/>
              <w:ind w:left="405" w:right="520"/>
              <w:rPr>
                <w:rFonts w:asciiTheme="minorHAnsi" w:hAnsiTheme="minorHAnsi" w:cstheme="minorHAnsi"/>
              </w:rPr>
            </w:pPr>
            <w:r w:rsidRPr="00475F26">
              <w:rPr>
                <w:rFonts w:asciiTheme="minorHAnsi" w:hAnsiTheme="minorHAnsi" w:cstheme="minorHAnsi"/>
              </w:rPr>
              <w:t xml:space="preserve">This document is disseminated under the sponsorship of the Department of Transportation in the interest of information exchange. The United States Government assumes no liability for its contents or use thereof. </w:t>
            </w:r>
            <w:r w:rsidRPr="00475F26">
              <w:rPr>
                <w:rFonts w:asciiTheme="minorHAnsi" w:hAnsiTheme="minorHAnsi" w:cstheme="minorHAnsi"/>
              </w:rPr>
              <w:br/>
              <w:t>The U.S. Government is not endorsing any manufacturers, products, or services cited herein and any trade name that may appear in the work has been included only because it is essential to the contents of the work.</w:t>
            </w:r>
          </w:p>
          <w:p w14:paraId="14AB3516" w14:textId="77777777" w:rsidR="000D2DB3" w:rsidRPr="00475F26" w:rsidRDefault="000D2DB3" w:rsidP="000D58E8">
            <w:pPr>
              <w:pStyle w:val="TableText"/>
              <w:tabs>
                <w:tab w:val="left" w:pos="6480"/>
              </w:tabs>
              <w:spacing w:line="240" w:lineRule="auto"/>
              <w:ind w:left="180" w:right="520"/>
              <w:rPr>
                <w:rFonts w:asciiTheme="minorHAnsi" w:hAnsiTheme="minorHAnsi" w:cstheme="minorHAnsi"/>
                <w:szCs w:val="32"/>
              </w:rPr>
            </w:pPr>
          </w:p>
          <w:p w14:paraId="07205C7F" w14:textId="77777777" w:rsidR="000D2DB3" w:rsidRPr="00475F26" w:rsidRDefault="000D2DB3" w:rsidP="000D58E8">
            <w:pPr>
              <w:spacing w:line="240" w:lineRule="auto"/>
              <w:rPr>
                <w:rFonts w:cstheme="minorHAnsi"/>
                <w:szCs w:val="32"/>
              </w:rPr>
            </w:pPr>
          </w:p>
        </w:tc>
      </w:tr>
    </w:tbl>
    <w:p w14:paraId="4A267633" w14:textId="77777777" w:rsidR="000D2DB3" w:rsidRPr="00475F26" w:rsidRDefault="000D2DB3" w:rsidP="000D2DB3">
      <w:pPr>
        <w:spacing w:line="240" w:lineRule="auto"/>
        <w:rPr>
          <w:rFonts w:cstheme="minorHAnsi"/>
        </w:rPr>
      </w:pPr>
    </w:p>
    <w:p w14:paraId="409169DB" w14:textId="77777777" w:rsidR="000D2DB3" w:rsidRPr="00475F26" w:rsidRDefault="000D2DB3" w:rsidP="000D2DB3">
      <w:pPr>
        <w:spacing w:line="240" w:lineRule="auto"/>
        <w:rPr>
          <w:rFonts w:cstheme="minorHAnsi"/>
        </w:rPr>
      </w:pPr>
      <w:r w:rsidRPr="00475F26">
        <w:rPr>
          <w:rFonts w:cstheme="minorHAnsi"/>
        </w:rPr>
        <w:br w:type="page"/>
      </w:r>
    </w:p>
    <w:tbl>
      <w:tblPr>
        <w:tblpPr w:leftFromText="180" w:rightFromText="180" w:vertAnchor="page" w:horzAnchor="page" w:tblpX="366" w:tblpY="2249"/>
        <w:tblW w:w="1145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20" w:type="dxa"/>
          <w:right w:w="120" w:type="dxa"/>
        </w:tblCellMar>
        <w:tblLook w:val="0000" w:firstRow="0" w:lastRow="0" w:firstColumn="0" w:lastColumn="0" w:noHBand="0" w:noVBand="0"/>
      </w:tblPr>
      <w:tblGrid>
        <w:gridCol w:w="3966"/>
        <w:gridCol w:w="639"/>
        <w:gridCol w:w="1181"/>
        <w:gridCol w:w="1594"/>
        <w:gridCol w:w="936"/>
        <w:gridCol w:w="1496"/>
        <w:gridCol w:w="1642"/>
      </w:tblGrid>
      <w:tr w:rsidR="000D2DB3" w:rsidRPr="00475F26" w14:paraId="22CBED00" w14:textId="77777777" w:rsidTr="000D58E8">
        <w:trPr>
          <w:trHeight w:val="212"/>
        </w:trPr>
        <w:tc>
          <w:tcPr>
            <w:tcW w:w="11454" w:type="dxa"/>
            <w:gridSpan w:val="7"/>
            <w:tcBorders>
              <w:top w:val="nil"/>
              <w:left w:val="nil"/>
              <w:bottom w:val="nil"/>
              <w:right w:val="nil"/>
            </w:tcBorders>
          </w:tcPr>
          <w:p w14:paraId="2596BC8B" w14:textId="77777777" w:rsidR="000D2DB3" w:rsidRPr="00475F26" w:rsidRDefault="000D2DB3" w:rsidP="00DA0603">
            <w:pPr>
              <w:tabs>
                <w:tab w:val="left" w:pos="-720"/>
              </w:tabs>
              <w:suppressAutoHyphens/>
              <w:spacing w:line="240" w:lineRule="auto"/>
              <w:rPr>
                <w:rFonts w:cstheme="minorHAnsi"/>
                <w:b/>
                <w:sz w:val="14"/>
              </w:rPr>
            </w:pPr>
            <w:r w:rsidRPr="00475F26">
              <w:rPr>
                <w:rFonts w:cstheme="minorHAnsi"/>
                <w:b/>
              </w:rPr>
              <w:lastRenderedPageBreak/>
              <w:t>Technical Report Documentation Page</w:t>
            </w:r>
          </w:p>
        </w:tc>
      </w:tr>
      <w:tr w:rsidR="000D2DB3" w:rsidRPr="00475F26" w14:paraId="554C6E0A" w14:textId="77777777" w:rsidTr="000D58E8">
        <w:trPr>
          <w:trHeight w:val="414"/>
        </w:trPr>
        <w:tc>
          <w:tcPr>
            <w:tcW w:w="3966" w:type="dxa"/>
            <w:tcBorders>
              <w:top w:val="single" w:sz="4" w:space="0" w:color="auto"/>
            </w:tcBorders>
          </w:tcPr>
          <w:p w14:paraId="044FDDF0" w14:textId="77777777" w:rsidR="000D2DB3" w:rsidRPr="00475F26" w:rsidRDefault="000D2DB3" w:rsidP="000D58E8">
            <w:pPr>
              <w:tabs>
                <w:tab w:val="left" w:pos="-720"/>
              </w:tabs>
              <w:suppressAutoHyphens/>
              <w:spacing w:line="240" w:lineRule="auto"/>
              <w:rPr>
                <w:rFonts w:cstheme="minorHAnsi"/>
                <w:b/>
                <w:sz w:val="14"/>
              </w:rPr>
            </w:pPr>
            <w:r w:rsidRPr="00475F26">
              <w:rPr>
                <w:rFonts w:cstheme="minorHAnsi"/>
                <w:b/>
                <w:sz w:val="14"/>
              </w:rPr>
              <w:t>1. Report No.</w:t>
            </w:r>
          </w:p>
          <w:p w14:paraId="0701F7DD" w14:textId="77777777" w:rsidR="000D2DB3" w:rsidRPr="00475F26" w:rsidRDefault="000D2DB3" w:rsidP="000D58E8">
            <w:pPr>
              <w:tabs>
                <w:tab w:val="left" w:pos="-720"/>
              </w:tabs>
              <w:suppressAutoHyphens/>
              <w:spacing w:line="240" w:lineRule="auto"/>
              <w:rPr>
                <w:rFonts w:cstheme="minorHAnsi"/>
                <w:b/>
                <w:color w:val="FF0000"/>
              </w:rPr>
            </w:pPr>
            <w:r w:rsidRPr="00475F26">
              <w:rPr>
                <w:rFonts w:cstheme="minorHAnsi"/>
                <w:b/>
                <w:color w:val="000000"/>
              </w:rPr>
              <w:t>FHWA-JPO-</w:t>
            </w:r>
            <w:r w:rsidRPr="00475F26">
              <w:rPr>
                <w:rFonts w:cstheme="minorHAnsi"/>
                <w:b/>
                <w:color w:val="FF0000"/>
              </w:rPr>
              <w:t>XX-XXX</w:t>
            </w:r>
          </w:p>
        </w:tc>
        <w:tc>
          <w:tcPr>
            <w:tcW w:w="3414" w:type="dxa"/>
            <w:gridSpan w:val="3"/>
            <w:tcBorders>
              <w:top w:val="single" w:sz="4" w:space="0" w:color="auto"/>
            </w:tcBorders>
          </w:tcPr>
          <w:p w14:paraId="718E8B2F" w14:textId="77777777" w:rsidR="000D2DB3" w:rsidRPr="00475F26" w:rsidRDefault="000D2DB3" w:rsidP="000D58E8">
            <w:pPr>
              <w:tabs>
                <w:tab w:val="left" w:pos="-720"/>
              </w:tabs>
              <w:suppressAutoHyphens/>
              <w:spacing w:line="240" w:lineRule="auto"/>
              <w:rPr>
                <w:rFonts w:cstheme="minorHAnsi"/>
                <w:b/>
                <w:sz w:val="14"/>
              </w:rPr>
            </w:pPr>
            <w:r w:rsidRPr="00475F26">
              <w:rPr>
                <w:rFonts w:cstheme="minorHAnsi"/>
                <w:b/>
                <w:sz w:val="14"/>
              </w:rPr>
              <w:t>2. Government Accession No.</w:t>
            </w:r>
          </w:p>
          <w:p w14:paraId="047E893B" w14:textId="77777777" w:rsidR="000D2DB3" w:rsidRPr="00475F26" w:rsidRDefault="000D2DB3" w:rsidP="000D58E8">
            <w:pPr>
              <w:tabs>
                <w:tab w:val="left" w:pos="-720"/>
              </w:tabs>
              <w:suppressAutoHyphens/>
              <w:spacing w:line="240" w:lineRule="auto"/>
              <w:rPr>
                <w:rFonts w:cstheme="minorHAnsi"/>
              </w:rPr>
            </w:pPr>
          </w:p>
        </w:tc>
        <w:tc>
          <w:tcPr>
            <w:tcW w:w="4074" w:type="dxa"/>
            <w:gridSpan w:val="3"/>
            <w:tcBorders>
              <w:top w:val="single" w:sz="4" w:space="0" w:color="auto"/>
            </w:tcBorders>
          </w:tcPr>
          <w:p w14:paraId="0563595B" w14:textId="77777777" w:rsidR="000D2DB3" w:rsidRPr="00475F26" w:rsidRDefault="000D2DB3" w:rsidP="000D58E8">
            <w:pPr>
              <w:tabs>
                <w:tab w:val="left" w:pos="-720"/>
              </w:tabs>
              <w:suppressAutoHyphens/>
              <w:spacing w:line="240" w:lineRule="auto"/>
              <w:rPr>
                <w:rFonts w:cstheme="minorHAnsi"/>
                <w:b/>
                <w:sz w:val="14"/>
              </w:rPr>
            </w:pPr>
            <w:r w:rsidRPr="00475F26">
              <w:rPr>
                <w:rFonts w:cstheme="minorHAnsi"/>
                <w:b/>
                <w:sz w:val="14"/>
              </w:rPr>
              <w:t>3. Recipient’s Catalog No.</w:t>
            </w:r>
          </w:p>
          <w:p w14:paraId="4F679F05" w14:textId="77777777" w:rsidR="000D2DB3" w:rsidRPr="00475F26" w:rsidRDefault="000D2DB3" w:rsidP="000D58E8">
            <w:pPr>
              <w:tabs>
                <w:tab w:val="left" w:pos="-720"/>
              </w:tabs>
              <w:suppressAutoHyphens/>
              <w:spacing w:line="240" w:lineRule="auto"/>
              <w:rPr>
                <w:rFonts w:cstheme="minorHAnsi"/>
                <w:color w:val="000000"/>
              </w:rPr>
            </w:pPr>
          </w:p>
        </w:tc>
      </w:tr>
      <w:tr w:rsidR="000D2DB3" w:rsidRPr="00475F26" w14:paraId="27B99955" w14:textId="77777777" w:rsidTr="000D58E8">
        <w:trPr>
          <w:cantSplit/>
          <w:trHeight w:val="335"/>
        </w:trPr>
        <w:tc>
          <w:tcPr>
            <w:tcW w:w="7380" w:type="dxa"/>
            <w:gridSpan w:val="4"/>
            <w:vMerge w:val="restart"/>
          </w:tcPr>
          <w:p w14:paraId="70264CB2" w14:textId="77777777" w:rsidR="000D2DB3" w:rsidRPr="00475F26" w:rsidRDefault="000D2DB3" w:rsidP="000D58E8">
            <w:pPr>
              <w:tabs>
                <w:tab w:val="left" w:pos="-720"/>
              </w:tabs>
              <w:suppressAutoHyphens/>
              <w:spacing w:line="240" w:lineRule="auto"/>
              <w:rPr>
                <w:rFonts w:cstheme="minorHAnsi"/>
                <w:b/>
                <w:sz w:val="14"/>
              </w:rPr>
            </w:pPr>
            <w:r w:rsidRPr="00475F26">
              <w:rPr>
                <w:rFonts w:cstheme="minorHAnsi"/>
                <w:b/>
                <w:sz w:val="14"/>
              </w:rPr>
              <w:t>4. Title and Subtitle</w:t>
            </w:r>
          </w:p>
        </w:tc>
        <w:tc>
          <w:tcPr>
            <w:tcW w:w="4074" w:type="dxa"/>
            <w:gridSpan w:val="3"/>
          </w:tcPr>
          <w:p w14:paraId="08594B6B" w14:textId="77777777" w:rsidR="000D2DB3" w:rsidRPr="00475F26" w:rsidRDefault="000D2DB3" w:rsidP="000D58E8">
            <w:pPr>
              <w:tabs>
                <w:tab w:val="left" w:pos="-720"/>
              </w:tabs>
              <w:suppressAutoHyphens/>
              <w:spacing w:line="240" w:lineRule="auto"/>
              <w:rPr>
                <w:rFonts w:cstheme="minorHAnsi"/>
                <w:b/>
                <w:sz w:val="14"/>
              </w:rPr>
            </w:pPr>
            <w:r w:rsidRPr="00475F26">
              <w:rPr>
                <w:rFonts w:cstheme="minorHAnsi"/>
                <w:b/>
                <w:sz w:val="14"/>
              </w:rPr>
              <w:t>5. Report Date</w:t>
            </w:r>
          </w:p>
          <w:p w14:paraId="64AEF9FF" w14:textId="77777777" w:rsidR="000D2DB3" w:rsidRPr="00475F26" w:rsidRDefault="000D2DB3" w:rsidP="000D58E8">
            <w:pPr>
              <w:tabs>
                <w:tab w:val="left" w:pos="-720"/>
              </w:tabs>
              <w:suppressAutoHyphens/>
              <w:spacing w:line="240" w:lineRule="auto"/>
              <w:rPr>
                <w:rFonts w:cstheme="minorHAnsi"/>
                <w:sz w:val="14"/>
              </w:rPr>
            </w:pPr>
            <w:r w:rsidRPr="00475F26">
              <w:rPr>
                <w:rFonts w:cstheme="minorHAnsi"/>
                <w:color w:val="FF0000"/>
                <w:sz w:val="14"/>
              </w:rPr>
              <w:t>XX</w:t>
            </w:r>
            <w:r w:rsidRPr="00475F26">
              <w:rPr>
                <w:rFonts w:cstheme="minorHAnsi"/>
                <w:sz w:val="14"/>
              </w:rPr>
              <w:t xml:space="preserve"> 2019</w:t>
            </w:r>
          </w:p>
        </w:tc>
      </w:tr>
      <w:tr w:rsidR="000D2DB3" w:rsidRPr="00475F26" w14:paraId="6C3D4E15" w14:textId="77777777" w:rsidTr="000D58E8">
        <w:trPr>
          <w:cantSplit/>
          <w:trHeight w:val="255"/>
        </w:trPr>
        <w:tc>
          <w:tcPr>
            <w:tcW w:w="7380" w:type="dxa"/>
            <w:gridSpan w:val="4"/>
            <w:vMerge/>
          </w:tcPr>
          <w:p w14:paraId="163C28B9" w14:textId="77777777" w:rsidR="000D2DB3" w:rsidRPr="00475F26" w:rsidRDefault="000D2DB3" w:rsidP="000D58E8">
            <w:pPr>
              <w:tabs>
                <w:tab w:val="left" w:pos="-720"/>
              </w:tabs>
              <w:suppressAutoHyphens/>
              <w:spacing w:line="240" w:lineRule="auto"/>
              <w:rPr>
                <w:rFonts w:cstheme="minorHAnsi"/>
                <w:b/>
                <w:sz w:val="14"/>
              </w:rPr>
            </w:pPr>
          </w:p>
        </w:tc>
        <w:tc>
          <w:tcPr>
            <w:tcW w:w="4074" w:type="dxa"/>
            <w:gridSpan w:val="3"/>
          </w:tcPr>
          <w:p w14:paraId="1CF308B1" w14:textId="77777777" w:rsidR="000D2DB3" w:rsidRPr="00475F26" w:rsidRDefault="000D2DB3" w:rsidP="000D58E8">
            <w:pPr>
              <w:spacing w:line="240" w:lineRule="auto"/>
              <w:rPr>
                <w:rFonts w:cstheme="minorHAnsi"/>
                <w:b/>
                <w:sz w:val="14"/>
              </w:rPr>
            </w:pPr>
            <w:r w:rsidRPr="00475F26">
              <w:rPr>
                <w:rFonts w:cstheme="minorHAnsi"/>
                <w:b/>
                <w:sz w:val="14"/>
              </w:rPr>
              <w:t>6. Performing Organization Code</w:t>
            </w:r>
          </w:p>
          <w:p w14:paraId="32A12CB8" w14:textId="77777777" w:rsidR="000D2DB3" w:rsidRPr="00475F26" w:rsidRDefault="000D2DB3" w:rsidP="000D58E8">
            <w:pPr>
              <w:tabs>
                <w:tab w:val="left" w:pos="-720"/>
              </w:tabs>
              <w:suppressAutoHyphens/>
              <w:spacing w:line="240" w:lineRule="auto"/>
              <w:rPr>
                <w:rFonts w:cstheme="minorHAnsi"/>
                <w:color w:val="000000"/>
              </w:rPr>
            </w:pPr>
          </w:p>
        </w:tc>
      </w:tr>
      <w:tr w:rsidR="000D2DB3" w:rsidRPr="00475F26" w14:paraId="5E85EB6E" w14:textId="77777777" w:rsidTr="000D58E8">
        <w:trPr>
          <w:cantSplit/>
          <w:trHeight w:val="499"/>
        </w:trPr>
        <w:tc>
          <w:tcPr>
            <w:tcW w:w="7380" w:type="dxa"/>
            <w:gridSpan w:val="4"/>
          </w:tcPr>
          <w:p w14:paraId="06E96129" w14:textId="77777777" w:rsidR="000D2DB3" w:rsidRPr="00475F26" w:rsidRDefault="000D2DB3" w:rsidP="000D58E8">
            <w:pPr>
              <w:tabs>
                <w:tab w:val="left" w:pos="-720"/>
              </w:tabs>
              <w:suppressAutoHyphens/>
              <w:spacing w:line="240" w:lineRule="auto"/>
              <w:rPr>
                <w:rFonts w:cstheme="minorHAnsi"/>
                <w:b/>
                <w:sz w:val="14"/>
              </w:rPr>
            </w:pPr>
            <w:r w:rsidRPr="00475F26">
              <w:rPr>
                <w:rFonts w:cstheme="minorHAnsi"/>
                <w:b/>
                <w:sz w:val="14"/>
              </w:rPr>
              <w:t>7. Author(s)</w:t>
            </w:r>
          </w:p>
          <w:p w14:paraId="42411A2A" w14:textId="77777777" w:rsidR="000D2DB3" w:rsidRPr="00475F26" w:rsidRDefault="000D2DB3" w:rsidP="000D58E8">
            <w:pPr>
              <w:tabs>
                <w:tab w:val="left" w:pos="-720"/>
              </w:tabs>
              <w:suppressAutoHyphens/>
              <w:spacing w:line="240" w:lineRule="auto"/>
              <w:rPr>
                <w:rFonts w:cstheme="minorHAnsi"/>
                <w:color w:val="FF0000"/>
                <w:sz w:val="14"/>
              </w:rPr>
            </w:pPr>
          </w:p>
        </w:tc>
        <w:tc>
          <w:tcPr>
            <w:tcW w:w="4074" w:type="dxa"/>
            <w:gridSpan w:val="3"/>
          </w:tcPr>
          <w:p w14:paraId="5695A6E8" w14:textId="77777777" w:rsidR="000D2DB3" w:rsidRPr="00475F26" w:rsidRDefault="000D2DB3" w:rsidP="000D58E8">
            <w:pPr>
              <w:tabs>
                <w:tab w:val="left" w:pos="-720"/>
              </w:tabs>
              <w:suppressAutoHyphens/>
              <w:spacing w:line="240" w:lineRule="auto"/>
              <w:rPr>
                <w:rFonts w:cstheme="minorHAnsi"/>
                <w:b/>
                <w:sz w:val="14"/>
              </w:rPr>
            </w:pPr>
            <w:r w:rsidRPr="00475F26">
              <w:rPr>
                <w:rFonts w:cstheme="minorHAnsi"/>
                <w:b/>
                <w:sz w:val="14"/>
              </w:rPr>
              <w:t>8. Performing Organization Report No.</w:t>
            </w:r>
          </w:p>
          <w:p w14:paraId="4630F077" w14:textId="77777777" w:rsidR="000D2DB3" w:rsidRPr="00475F26" w:rsidRDefault="000D2DB3" w:rsidP="000D58E8">
            <w:pPr>
              <w:tabs>
                <w:tab w:val="left" w:pos="-720"/>
              </w:tabs>
              <w:suppressAutoHyphens/>
              <w:spacing w:line="240" w:lineRule="auto"/>
              <w:rPr>
                <w:rFonts w:cstheme="minorHAnsi"/>
              </w:rPr>
            </w:pPr>
          </w:p>
        </w:tc>
      </w:tr>
      <w:tr w:rsidR="000D2DB3" w:rsidRPr="00475F26" w14:paraId="0941D03C" w14:textId="77777777" w:rsidTr="000D58E8">
        <w:trPr>
          <w:trHeight w:val="432"/>
        </w:trPr>
        <w:tc>
          <w:tcPr>
            <w:tcW w:w="7380" w:type="dxa"/>
            <w:gridSpan w:val="4"/>
            <w:vMerge w:val="restart"/>
          </w:tcPr>
          <w:p w14:paraId="52A5D1DF" w14:textId="77777777" w:rsidR="000D2DB3" w:rsidRPr="00475F26" w:rsidRDefault="000D2DB3" w:rsidP="000D58E8">
            <w:pPr>
              <w:tabs>
                <w:tab w:val="left" w:pos="-720"/>
              </w:tabs>
              <w:suppressAutoHyphens/>
              <w:spacing w:line="240" w:lineRule="auto"/>
              <w:rPr>
                <w:rFonts w:cstheme="minorHAnsi"/>
                <w:color w:val="BFBFBF"/>
                <w:sz w:val="14"/>
                <w:szCs w:val="24"/>
              </w:rPr>
            </w:pPr>
            <w:r w:rsidRPr="00475F26">
              <w:rPr>
                <w:rFonts w:cstheme="minorHAnsi"/>
                <w:b/>
                <w:color w:val="000000"/>
                <w:sz w:val="14"/>
              </w:rPr>
              <w:t>9. Performing Organization Name and Address</w:t>
            </w:r>
          </w:p>
          <w:p w14:paraId="3E713BF7" w14:textId="77777777" w:rsidR="000D2DB3" w:rsidRPr="00475F26" w:rsidRDefault="000D2DB3" w:rsidP="000D58E8">
            <w:pPr>
              <w:pStyle w:val="Default"/>
              <w:rPr>
                <w:rFonts w:asciiTheme="minorHAnsi" w:hAnsiTheme="minorHAnsi" w:cstheme="minorHAnsi"/>
              </w:rPr>
            </w:pPr>
            <w:r w:rsidRPr="00475F26">
              <w:rPr>
                <w:rFonts w:asciiTheme="minorHAnsi" w:hAnsiTheme="minorHAnsi" w:cstheme="minorHAnsi"/>
                <w:sz w:val="14"/>
                <w:szCs w:val="14"/>
              </w:rPr>
              <w:t xml:space="preserve"> </w:t>
            </w:r>
          </w:p>
        </w:tc>
        <w:tc>
          <w:tcPr>
            <w:tcW w:w="4074" w:type="dxa"/>
            <w:gridSpan w:val="3"/>
          </w:tcPr>
          <w:p w14:paraId="19165869" w14:textId="77777777" w:rsidR="000D2DB3" w:rsidRPr="00475F26" w:rsidRDefault="000D2DB3" w:rsidP="000D58E8">
            <w:pPr>
              <w:tabs>
                <w:tab w:val="left" w:pos="-720"/>
              </w:tabs>
              <w:suppressAutoHyphens/>
              <w:spacing w:line="240" w:lineRule="auto"/>
              <w:rPr>
                <w:rFonts w:cstheme="minorHAnsi"/>
                <w:b/>
                <w:sz w:val="14"/>
              </w:rPr>
            </w:pPr>
            <w:r w:rsidRPr="00475F26">
              <w:rPr>
                <w:rFonts w:cstheme="minorHAnsi"/>
                <w:b/>
                <w:sz w:val="14"/>
              </w:rPr>
              <w:t>10. Work Unit No. (TRAIS)</w:t>
            </w:r>
          </w:p>
          <w:p w14:paraId="094A7A48" w14:textId="77777777" w:rsidR="000D2DB3" w:rsidRPr="00475F26" w:rsidRDefault="000D2DB3" w:rsidP="000D58E8">
            <w:pPr>
              <w:tabs>
                <w:tab w:val="left" w:pos="-720"/>
                <w:tab w:val="right" w:pos="2883"/>
              </w:tabs>
              <w:suppressAutoHyphens/>
              <w:spacing w:line="240" w:lineRule="auto"/>
              <w:rPr>
                <w:rFonts w:cstheme="minorHAnsi"/>
                <w:color w:val="000000"/>
              </w:rPr>
            </w:pPr>
          </w:p>
        </w:tc>
      </w:tr>
      <w:tr w:rsidR="000D2DB3" w:rsidRPr="00475F26" w14:paraId="53DFBAE8" w14:textId="77777777" w:rsidTr="000D58E8">
        <w:trPr>
          <w:trHeight w:val="373"/>
        </w:trPr>
        <w:tc>
          <w:tcPr>
            <w:tcW w:w="7380" w:type="dxa"/>
            <w:gridSpan w:val="4"/>
            <w:vMerge/>
          </w:tcPr>
          <w:p w14:paraId="3CDE4A7D" w14:textId="77777777" w:rsidR="000D2DB3" w:rsidRPr="00475F26" w:rsidRDefault="000D2DB3" w:rsidP="000D58E8">
            <w:pPr>
              <w:tabs>
                <w:tab w:val="left" w:pos="-720"/>
              </w:tabs>
              <w:suppressAutoHyphens/>
              <w:spacing w:line="240" w:lineRule="auto"/>
              <w:rPr>
                <w:rFonts w:cstheme="minorHAnsi"/>
                <w:b/>
                <w:color w:val="000000"/>
                <w:sz w:val="14"/>
              </w:rPr>
            </w:pPr>
          </w:p>
        </w:tc>
        <w:tc>
          <w:tcPr>
            <w:tcW w:w="4074" w:type="dxa"/>
            <w:gridSpan w:val="3"/>
          </w:tcPr>
          <w:p w14:paraId="36DC7C32" w14:textId="77777777" w:rsidR="000D2DB3" w:rsidRPr="00475F26" w:rsidRDefault="000D2DB3" w:rsidP="000D58E8">
            <w:pPr>
              <w:tabs>
                <w:tab w:val="left" w:pos="-720"/>
              </w:tabs>
              <w:suppressAutoHyphens/>
              <w:spacing w:line="240" w:lineRule="auto"/>
              <w:rPr>
                <w:rFonts w:cstheme="minorHAnsi"/>
                <w:b/>
                <w:sz w:val="14"/>
              </w:rPr>
            </w:pPr>
            <w:r w:rsidRPr="00475F26">
              <w:rPr>
                <w:rFonts w:cstheme="minorHAnsi"/>
                <w:b/>
                <w:sz w:val="14"/>
              </w:rPr>
              <w:t>11. Contract or Grant No.</w:t>
            </w:r>
          </w:p>
          <w:p w14:paraId="43955B63" w14:textId="77777777" w:rsidR="000D2DB3" w:rsidRPr="00475F26" w:rsidRDefault="000D2DB3" w:rsidP="000D58E8">
            <w:pPr>
              <w:tabs>
                <w:tab w:val="left" w:pos="-720"/>
                <w:tab w:val="right" w:pos="2883"/>
              </w:tabs>
              <w:suppressAutoHyphens/>
              <w:spacing w:line="240" w:lineRule="auto"/>
              <w:rPr>
                <w:rFonts w:cstheme="minorHAnsi"/>
                <w:color w:val="FF0000"/>
              </w:rPr>
            </w:pPr>
          </w:p>
        </w:tc>
      </w:tr>
      <w:tr w:rsidR="000D2DB3" w:rsidRPr="00475F26" w14:paraId="6CFD464D" w14:textId="77777777" w:rsidTr="000D58E8">
        <w:trPr>
          <w:trHeight w:val="402"/>
        </w:trPr>
        <w:tc>
          <w:tcPr>
            <w:tcW w:w="7380" w:type="dxa"/>
            <w:gridSpan w:val="4"/>
            <w:vMerge w:val="restart"/>
          </w:tcPr>
          <w:p w14:paraId="49123D3C" w14:textId="77777777" w:rsidR="000D2DB3" w:rsidRPr="00475F26" w:rsidRDefault="000D2DB3" w:rsidP="000D58E8">
            <w:pPr>
              <w:tabs>
                <w:tab w:val="left" w:pos="-720"/>
              </w:tabs>
              <w:suppressAutoHyphens/>
              <w:spacing w:line="240" w:lineRule="auto"/>
              <w:rPr>
                <w:rFonts w:cstheme="minorHAnsi"/>
                <w:b/>
                <w:sz w:val="14"/>
              </w:rPr>
            </w:pPr>
            <w:r w:rsidRPr="00475F26">
              <w:rPr>
                <w:rFonts w:cstheme="minorHAnsi"/>
                <w:b/>
                <w:sz w:val="14"/>
              </w:rPr>
              <w:t>12. Sponsoring  Agency Name and Address</w:t>
            </w:r>
          </w:p>
          <w:p w14:paraId="5BC3F04D" w14:textId="77777777" w:rsidR="000D2DB3" w:rsidRPr="00475F26" w:rsidRDefault="000D2DB3" w:rsidP="000D58E8">
            <w:pPr>
              <w:pStyle w:val="Default"/>
              <w:rPr>
                <w:rFonts w:asciiTheme="minorHAnsi" w:hAnsiTheme="minorHAnsi" w:cstheme="minorHAnsi"/>
                <w:sz w:val="14"/>
                <w:szCs w:val="14"/>
              </w:rPr>
            </w:pPr>
            <w:r w:rsidRPr="00475F26">
              <w:rPr>
                <w:rFonts w:asciiTheme="minorHAnsi" w:hAnsiTheme="minorHAnsi" w:cstheme="minorHAnsi"/>
                <w:sz w:val="14"/>
                <w:szCs w:val="14"/>
              </w:rPr>
              <w:t xml:space="preserve">ITS-Joint Program Office </w:t>
            </w:r>
          </w:p>
          <w:p w14:paraId="06E69B15" w14:textId="77777777" w:rsidR="000D2DB3" w:rsidRPr="00475F26" w:rsidRDefault="000D2DB3" w:rsidP="000D58E8">
            <w:pPr>
              <w:pStyle w:val="Default"/>
              <w:rPr>
                <w:rFonts w:asciiTheme="minorHAnsi" w:hAnsiTheme="minorHAnsi" w:cstheme="minorHAnsi"/>
                <w:sz w:val="14"/>
                <w:szCs w:val="14"/>
              </w:rPr>
            </w:pPr>
            <w:r w:rsidRPr="00475F26">
              <w:rPr>
                <w:rFonts w:asciiTheme="minorHAnsi" w:hAnsiTheme="minorHAnsi" w:cstheme="minorHAnsi"/>
                <w:sz w:val="14"/>
                <w:szCs w:val="14"/>
              </w:rPr>
              <w:t>1200 New Jersey Avenue, S.E.,</w:t>
            </w:r>
          </w:p>
          <w:p w14:paraId="57D837B0" w14:textId="77777777" w:rsidR="000D2DB3" w:rsidRPr="00475F26" w:rsidRDefault="000D2DB3" w:rsidP="000D58E8">
            <w:pPr>
              <w:pStyle w:val="Default"/>
              <w:rPr>
                <w:rFonts w:asciiTheme="minorHAnsi" w:hAnsiTheme="minorHAnsi" w:cstheme="minorHAnsi"/>
                <w:b/>
                <w:sz w:val="14"/>
              </w:rPr>
            </w:pPr>
            <w:r w:rsidRPr="00475F26">
              <w:rPr>
                <w:rFonts w:asciiTheme="minorHAnsi" w:hAnsiTheme="minorHAnsi" w:cstheme="minorHAnsi"/>
                <w:sz w:val="14"/>
                <w:szCs w:val="14"/>
              </w:rPr>
              <w:t xml:space="preserve">Washington, DC 20590 </w:t>
            </w:r>
          </w:p>
        </w:tc>
        <w:tc>
          <w:tcPr>
            <w:tcW w:w="4074" w:type="dxa"/>
            <w:gridSpan w:val="3"/>
          </w:tcPr>
          <w:p w14:paraId="1CDD4A95" w14:textId="77777777" w:rsidR="000D2DB3" w:rsidRPr="00475F26" w:rsidRDefault="000D2DB3" w:rsidP="000D58E8">
            <w:pPr>
              <w:tabs>
                <w:tab w:val="left" w:pos="-720"/>
              </w:tabs>
              <w:suppressAutoHyphens/>
              <w:spacing w:line="240" w:lineRule="auto"/>
              <w:rPr>
                <w:rFonts w:cstheme="minorHAnsi"/>
                <w:b/>
                <w:sz w:val="14"/>
              </w:rPr>
            </w:pPr>
            <w:r w:rsidRPr="00475F26">
              <w:rPr>
                <w:rFonts w:cstheme="minorHAnsi"/>
                <w:b/>
                <w:sz w:val="14"/>
              </w:rPr>
              <w:t>13. Type of Report and Period Covered</w:t>
            </w:r>
          </w:p>
          <w:p w14:paraId="70830254" w14:textId="77777777" w:rsidR="000D2DB3" w:rsidRPr="00475F26" w:rsidRDefault="000D2DB3" w:rsidP="000D58E8">
            <w:pPr>
              <w:tabs>
                <w:tab w:val="left" w:pos="-720"/>
              </w:tabs>
              <w:suppressAutoHyphens/>
              <w:spacing w:line="240" w:lineRule="auto"/>
              <w:rPr>
                <w:rFonts w:cstheme="minorHAnsi"/>
                <w:color w:val="FF0000"/>
                <w:sz w:val="14"/>
              </w:rPr>
            </w:pPr>
            <w:r w:rsidRPr="00475F26">
              <w:rPr>
                <w:rFonts w:cstheme="minorHAnsi"/>
                <w:sz w:val="14"/>
              </w:rPr>
              <w:t>Draft Report</w:t>
            </w:r>
          </w:p>
        </w:tc>
      </w:tr>
      <w:tr w:rsidR="000D2DB3" w:rsidRPr="00475F26" w14:paraId="0E8EB685" w14:textId="77777777" w:rsidTr="000D58E8">
        <w:trPr>
          <w:trHeight w:val="351"/>
        </w:trPr>
        <w:tc>
          <w:tcPr>
            <w:tcW w:w="7380" w:type="dxa"/>
            <w:gridSpan w:val="4"/>
            <w:vMerge/>
          </w:tcPr>
          <w:p w14:paraId="4B7EE67E" w14:textId="77777777" w:rsidR="000D2DB3" w:rsidRPr="00475F26" w:rsidRDefault="000D2DB3" w:rsidP="000D58E8">
            <w:pPr>
              <w:tabs>
                <w:tab w:val="left" w:pos="-720"/>
              </w:tabs>
              <w:suppressAutoHyphens/>
              <w:spacing w:line="240" w:lineRule="auto"/>
              <w:rPr>
                <w:rFonts w:cstheme="minorHAnsi"/>
                <w:b/>
                <w:sz w:val="14"/>
              </w:rPr>
            </w:pPr>
          </w:p>
        </w:tc>
        <w:tc>
          <w:tcPr>
            <w:tcW w:w="4074" w:type="dxa"/>
            <w:gridSpan w:val="3"/>
          </w:tcPr>
          <w:p w14:paraId="5E5D469D" w14:textId="77777777" w:rsidR="000D2DB3" w:rsidRPr="00475F26" w:rsidRDefault="000D2DB3" w:rsidP="000D58E8">
            <w:pPr>
              <w:tabs>
                <w:tab w:val="left" w:pos="-720"/>
              </w:tabs>
              <w:suppressAutoHyphens/>
              <w:spacing w:line="240" w:lineRule="auto"/>
              <w:rPr>
                <w:rFonts w:cstheme="minorHAnsi"/>
                <w:b/>
                <w:sz w:val="14"/>
              </w:rPr>
            </w:pPr>
            <w:r w:rsidRPr="00475F26">
              <w:rPr>
                <w:rFonts w:cstheme="minorHAnsi"/>
                <w:b/>
                <w:sz w:val="14"/>
              </w:rPr>
              <w:t>14. Sponsoring Agency Code</w:t>
            </w:r>
          </w:p>
          <w:p w14:paraId="3B6AE2E1" w14:textId="77777777" w:rsidR="000D2DB3" w:rsidRPr="00475F26" w:rsidRDefault="000D2DB3" w:rsidP="000D58E8">
            <w:pPr>
              <w:tabs>
                <w:tab w:val="left" w:pos="-720"/>
              </w:tabs>
              <w:suppressAutoHyphens/>
              <w:spacing w:line="240" w:lineRule="auto"/>
              <w:rPr>
                <w:rFonts w:cstheme="minorHAnsi"/>
                <w:b/>
                <w:sz w:val="14"/>
              </w:rPr>
            </w:pPr>
            <w:r w:rsidRPr="00475F26">
              <w:rPr>
                <w:rFonts w:cstheme="minorHAnsi"/>
                <w:b/>
                <w:sz w:val="14"/>
              </w:rPr>
              <w:t>HOIT-1</w:t>
            </w:r>
          </w:p>
        </w:tc>
      </w:tr>
      <w:tr w:rsidR="000D2DB3" w:rsidRPr="00475F26" w14:paraId="4E11C266" w14:textId="77777777" w:rsidTr="000D58E8">
        <w:trPr>
          <w:trHeight w:val="675"/>
        </w:trPr>
        <w:tc>
          <w:tcPr>
            <w:tcW w:w="11454" w:type="dxa"/>
            <w:gridSpan w:val="7"/>
          </w:tcPr>
          <w:p w14:paraId="13FCCB8F" w14:textId="77777777" w:rsidR="000D2DB3" w:rsidRPr="00475F26" w:rsidRDefault="000D2DB3" w:rsidP="000D58E8">
            <w:pPr>
              <w:tabs>
                <w:tab w:val="left" w:pos="-720"/>
              </w:tabs>
              <w:suppressAutoHyphens/>
              <w:spacing w:line="240" w:lineRule="auto"/>
              <w:rPr>
                <w:rFonts w:cstheme="minorHAnsi"/>
                <w:sz w:val="14"/>
                <w:szCs w:val="14"/>
              </w:rPr>
            </w:pPr>
            <w:r w:rsidRPr="00475F26">
              <w:rPr>
                <w:rFonts w:cstheme="minorHAnsi"/>
                <w:b/>
                <w:sz w:val="14"/>
              </w:rPr>
              <w:t>15. Supplementary Notes</w:t>
            </w:r>
          </w:p>
          <w:p w14:paraId="6419EC1D" w14:textId="77777777" w:rsidR="000D2DB3" w:rsidRPr="00475F26" w:rsidRDefault="000D2DB3" w:rsidP="000D58E8">
            <w:pPr>
              <w:tabs>
                <w:tab w:val="left" w:pos="-720"/>
              </w:tabs>
              <w:suppressAutoHyphens/>
              <w:spacing w:line="240" w:lineRule="auto"/>
              <w:rPr>
                <w:rFonts w:cstheme="minorHAnsi"/>
                <w:sz w:val="14"/>
                <w:szCs w:val="14"/>
              </w:rPr>
            </w:pPr>
            <w:r w:rsidRPr="00475F26">
              <w:rPr>
                <w:rFonts w:cstheme="minorHAnsi"/>
                <w:sz w:val="14"/>
                <w:szCs w:val="14"/>
              </w:rPr>
              <w:t>Work performed for:</w:t>
            </w:r>
          </w:p>
          <w:p w14:paraId="5183F318" w14:textId="77777777" w:rsidR="000D2DB3" w:rsidRPr="00475F26" w:rsidRDefault="000D2DB3" w:rsidP="000D58E8">
            <w:pPr>
              <w:tabs>
                <w:tab w:val="left" w:pos="-720"/>
              </w:tabs>
              <w:suppressAutoHyphens/>
              <w:spacing w:line="240" w:lineRule="auto"/>
              <w:rPr>
                <w:rFonts w:cstheme="minorHAnsi"/>
                <w:sz w:val="14"/>
                <w:szCs w:val="14"/>
              </w:rPr>
            </w:pPr>
            <w:r w:rsidRPr="00475F26">
              <w:rPr>
                <w:rFonts w:cstheme="minorHAnsi"/>
                <w:color w:val="FF0000"/>
                <w:sz w:val="14"/>
                <w:szCs w:val="14"/>
              </w:rPr>
              <w:t>Insert name of Program Manager, ITS JPO</w:t>
            </w:r>
          </w:p>
        </w:tc>
      </w:tr>
      <w:tr w:rsidR="000D2DB3" w:rsidRPr="00475F26" w14:paraId="6DF89AFC" w14:textId="77777777" w:rsidTr="000D58E8">
        <w:trPr>
          <w:trHeight w:val="1755"/>
        </w:trPr>
        <w:tc>
          <w:tcPr>
            <w:tcW w:w="11454" w:type="dxa"/>
            <w:gridSpan w:val="7"/>
          </w:tcPr>
          <w:p w14:paraId="1A5BA55D" w14:textId="77777777" w:rsidR="000D2DB3" w:rsidRPr="00475F26" w:rsidRDefault="000D2DB3" w:rsidP="000D58E8">
            <w:pPr>
              <w:tabs>
                <w:tab w:val="left" w:pos="-720"/>
              </w:tabs>
              <w:suppressAutoHyphens/>
              <w:spacing w:line="240" w:lineRule="auto"/>
              <w:rPr>
                <w:rFonts w:cstheme="minorHAnsi"/>
              </w:rPr>
            </w:pPr>
            <w:r w:rsidRPr="00475F26">
              <w:rPr>
                <w:rFonts w:cstheme="minorHAnsi"/>
                <w:b/>
                <w:sz w:val="14"/>
              </w:rPr>
              <w:t>16. Abstract</w:t>
            </w:r>
            <w:r w:rsidRPr="00475F26">
              <w:rPr>
                <w:rFonts w:cstheme="minorHAnsi"/>
              </w:rPr>
              <w:t xml:space="preserve">  </w:t>
            </w:r>
          </w:p>
          <w:p w14:paraId="48E3A040" w14:textId="77777777" w:rsidR="000D2DB3" w:rsidRPr="00475F26" w:rsidRDefault="000D2DB3" w:rsidP="000D58E8">
            <w:pPr>
              <w:tabs>
                <w:tab w:val="left" w:pos="-720"/>
              </w:tabs>
              <w:suppressAutoHyphens/>
              <w:spacing w:line="240" w:lineRule="auto"/>
              <w:rPr>
                <w:rFonts w:cstheme="minorHAnsi"/>
                <w:b/>
                <w:sz w:val="14"/>
              </w:rPr>
            </w:pPr>
          </w:p>
          <w:p w14:paraId="5F878B51" w14:textId="77777777" w:rsidR="000D2DB3" w:rsidRPr="00475F26" w:rsidRDefault="000D2DB3" w:rsidP="000D58E8">
            <w:pPr>
              <w:tabs>
                <w:tab w:val="left" w:pos="-720"/>
              </w:tabs>
              <w:suppressAutoHyphens/>
              <w:spacing w:line="240" w:lineRule="auto"/>
              <w:rPr>
                <w:rFonts w:cstheme="minorHAnsi"/>
                <w:color w:val="FF0000"/>
              </w:rPr>
            </w:pPr>
            <w:r w:rsidRPr="00475F26">
              <w:rPr>
                <w:rFonts w:cstheme="minorHAnsi"/>
                <w:color w:val="FF0000"/>
              </w:rPr>
              <w:t xml:space="preserve"> Please add abstract here</w:t>
            </w:r>
          </w:p>
        </w:tc>
      </w:tr>
      <w:tr w:rsidR="000D2DB3" w:rsidRPr="00475F26" w14:paraId="2FEA85EB" w14:textId="77777777" w:rsidTr="000D58E8">
        <w:trPr>
          <w:cantSplit/>
          <w:trHeight w:val="593"/>
        </w:trPr>
        <w:tc>
          <w:tcPr>
            <w:tcW w:w="5786" w:type="dxa"/>
            <w:gridSpan w:val="3"/>
            <w:tcBorders>
              <w:bottom w:val="single" w:sz="6" w:space="0" w:color="auto"/>
            </w:tcBorders>
          </w:tcPr>
          <w:p w14:paraId="755E9959" w14:textId="77777777" w:rsidR="000D2DB3" w:rsidRPr="00475F26" w:rsidRDefault="000D2DB3" w:rsidP="000D58E8">
            <w:pPr>
              <w:tabs>
                <w:tab w:val="left" w:pos="-720"/>
              </w:tabs>
              <w:suppressAutoHyphens/>
              <w:spacing w:line="240" w:lineRule="auto"/>
              <w:rPr>
                <w:rFonts w:cstheme="minorHAnsi"/>
                <w:color w:val="000000"/>
              </w:rPr>
            </w:pPr>
            <w:r w:rsidRPr="00475F26">
              <w:rPr>
                <w:rFonts w:cstheme="minorHAnsi"/>
                <w:b/>
                <w:sz w:val="14"/>
              </w:rPr>
              <w:t>17. Key Words</w:t>
            </w:r>
            <w:r w:rsidRPr="00475F26">
              <w:rPr>
                <w:rFonts w:cstheme="minorHAnsi"/>
                <w:color w:val="000000"/>
              </w:rPr>
              <w:t xml:space="preserve"> </w:t>
            </w:r>
          </w:p>
          <w:p w14:paraId="492DE970" w14:textId="77777777" w:rsidR="000D2DB3" w:rsidRPr="00475F26" w:rsidRDefault="000D2DB3" w:rsidP="000D58E8">
            <w:pPr>
              <w:pStyle w:val="Default"/>
              <w:rPr>
                <w:rFonts w:asciiTheme="minorHAnsi" w:hAnsiTheme="minorHAnsi" w:cstheme="minorHAnsi"/>
                <w:color w:val="auto"/>
                <w:sz w:val="14"/>
                <w:szCs w:val="14"/>
              </w:rPr>
            </w:pPr>
          </w:p>
          <w:p w14:paraId="01613C24" w14:textId="77777777" w:rsidR="000D2DB3" w:rsidRPr="00475F26" w:rsidRDefault="000D2DB3" w:rsidP="000D58E8">
            <w:pPr>
              <w:pStyle w:val="Default"/>
              <w:rPr>
                <w:rFonts w:asciiTheme="minorHAnsi" w:hAnsiTheme="minorHAnsi" w:cstheme="minorHAnsi"/>
                <w:color w:val="auto"/>
                <w:sz w:val="14"/>
                <w:szCs w:val="14"/>
              </w:rPr>
            </w:pPr>
          </w:p>
        </w:tc>
        <w:tc>
          <w:tcPr>
            <w:tcW w:w="5668" w:type="dxa"/>
            <w:gridSpan w:val="4"/>
            <w:tcBorders>
              <w:bottom w:val="single" w:sz="6" w:space="0" w:color="auto"/>
            </w:tcBorders>
          </w:tcPr>
          <w:p w14:paraId="0A4CEB60" w14:textId="77777777" w:rsidR="000D2DB3" w:rsidRPr="00475F26" w:rsidRDefault="000D2DB3" w:rsidP="000D58E8">
            <w:pPr>
              <w:tabs>
                <w:tab w:val="left" w:pos="-720"/>
              </w:tabs>
              <w:suppressAutoHyphens/>
              <w:spacing w:line="240" w:lineRule="auto"/>
              <w:rPr>
                <w:rFonts w:cstheme="minorHAnsi"/>
                <w:color w:val="000000"/>
              </w:rPr>
            </w:pPr>
            <w:r w:rsidRPr="00475F26">
              <w:rPr>
                <w:rFonts w:cstheme="minorHAnsi"/>
                <w:b/>
                <w:sz w:val="14"/>
              </w:rPr>
              <w:t>18. Distribution Statement</w:t>
            </w:r>
          </w:p>
          <w:p w14:paraId="43EE817E" w14:textId="77777777" w:rsidR="000D2DB3" w:rsidRPr="00475F26" w:rsidRDefault="000D2DB3" w:rsidP="000D58E8">
            <w:pPr>
              <w:tabs>
                <w:tab w:val="left" w:pos="-720"/>
              </w:tabs>
              <w:suppressAutoHyphens/>
              <w:spacing w:line="240" w:lineRule="auto"/>
              <w:rPr>
                <w:rFonts w:cstheme="minorHAnsi"/>
                <w:color w:val="000000"/>
              </w:rPr>
            </w:pPr>
          </w:p>
        </w:tc>
      </w:tr>
      <w:tr w:rsidR="000D2DB3" w:rsidRPr="00475F26" w14:paraId="6EDC6A24" w14:textId="77777777" w:rsidTr="000D58E8">
        <w:trPr>
          <w:trHeight w:val="403"/>
        </w:trPr>
        <w:tc>
          <w:tcPr>
            <w:tcW w:w="4605" w:type="dxa"/>
            <w:gridSpan w:val="2"/>
            <w:tcBorders>
              <w:bottom w:val="single" w:sz="4" w:space="0" w:color="auto"/>
            </w:tcBorders>
            <w:shd w:val="clear" w:color="auto" w:fill="auto"/>
          </w:tcPr>
          <w:p w14:paraId="532060EF" w14:textId="77777777" w:rsidR="000D2DB3" w:rsidRPr="00475F26" w:rsidRDefault="000D2DB3" w:rsidP="000D58E8">
            <w:pPr>
              <w:pStyle w:val="Default"/>
              <w:rPr>
                <w:rFonts w:asciiTheme="minorHAnsi" w:hAnsiTheme="minorHAnsi" w:cstheme="minorHAnsi"/>
                <w:sz w:val="14"/>
                <w:szCs w:val="14"/>
              </w:rPr>
            </w:pPr>
            <w:r w:rsidRPr="00475F26">
              <w:rPr>
                <w:rFonts w:asciiTheme="minorHAnsi" w:hAnsiTheme="minorHAnsi" w:cstheme="minorHAnsi"/>
                <w:b/>
                <w:bCs/>
                <w:sz w:val="14"/>
                <w:szCs w:val="14"/>
              </w:rPr>
              <w:t xml:space="preserve">19. Security Classif. (of this report) </w:t>
            </w:r>
          </w:p>
          <w:p w14:paraId="1C33A57D" w14:textId="77777777" w:rsidR="000D2DB3" w:rsidRPr="00475F26" w:rsidRDefault="000D2DB3" w:rsidP="000D58E8">
            <w:pPr>
              <w:pStyle w:val="Default"/>
              <w:rPr>
                <w:rFonts w:asciiTheme="minorHAnsi" w:hAnsiTheme="minorHAnsi" w:cstheme="minorHAnsi"/>
                <w:sz w:val="13"/>
                <w:szCs w:val="13"/>
              </w:rPr>
            </w:pPr>
            <w:r w:rsidRPr="00475F26">
              <w:rPr>
                <w:rFonts w:asciiTheme="minorHAnsi" w:hAnsiTheme="minorHAnsi" w:cstheme="minorHAnsi"/>
                <w:sz w:val="13"/>
                <w:szCs w:val="13"/>
              </w:rPr>
              <w:t xml:space="preserve">Unclassified </w:t>
            </w:r>
          </w:p>
        </w:tc>
        <w:tc>
          <w:tcPr>
            <w:tcW w:w="3711" w:type="dxa"/>
            <w:gridSpan w:val="3"/>
            <w:tcBorders>
              <w:bottom w:val="single" w:sz="4" w:space="0" w:color="auto"/>
            </w:tcBorders>
          </w:tcPr>
          <w:p w14:paraId="04607F23" w14:textId="77777777" w:rsidR="000D2DB3" w:rsidRPr="00475F26" w:rsidRDefault="000D2DB3" w:rsidP="000D58E8">
            <w:pPr>
              <w:pStyle w:val="Default"/>
              <w:rPr>
                <w:rFonts w:asciiTheme="minorHAnsi" w:hAnsiTheme="minorHAnsi" w:cstheme="minorHAnsi"/>
                <w:sz w:val="14"/>
                <w:szCs w:val="14"/>
              </w:rPr>
            </w:pPr>
            <w:r w:rsidRPr="00475F26">
              <w:rPr>
                <w:rFonts w:asciiTheme="minorHAnsi" w:hAnsiTheme="minorHAnsi" w:cstheme="minorHAnsi"/>
                <w:b/>
                <w:bCs/>
                <w:sz w:val="14"/>
                <w:szCs w:val="14"/>
              </w:rPr>
              <w:t xml:space="preserve">20. Security Classif. (of this page) </w:t>
            </w:r>
          </w:p>
          <w:p w14:paraId="04FA0336" w14:textId="77777777" w:rsidR="000D2DB3" w:rsidRPr="00475F26" w:rsidRDefault="000D2DB3" w:rsidP="000D58E8">
            <w:pPr>
              <w:pStyle w:val="Default"/>
              <w:rPr>
                <w:rFonts w:asciiTheme="minorHAnsi" w:hAnsiTheme="minorHAnsi" w:cstheme="minorHAnsi"/>
                <w:sz w:val="14"/>
                <w:szCs w:val="14"/>
              </w:rPr>
            </w:pPr>
            <w:r w:rsidRPr="00475F26">
              <w:rPr>
                <w:rFonts w:asciiTheme="minorHAnsi" w:hAnsiTheme="minorHAnsi" w:cstheme="minorHAnsi"/>
                <w:sz w:val="14"/>
                <w:szCs w:val="14"/>
              </w:rPr>
              <w:t xml:space="preserve">Unclassified </w:t>
            </w:r>
          </w:p>
        </w:tc>
        <w:tc>
          <w:tcPr>
            <w:tcW w:w="1496" w:type="dxa"/>
            <w:tcBorders>
              <w:bottom w:val="single" w:sz="4" w:space="0" w:color="auto"/>
            </w:tcBorders>
          </w:tcPr>
          <w:p w14:paraId="0659E984" w14:textId="77777777" w:rsidR="000D2DB3" w:rsidRPr="00475F26" w:rsidRDefault="000D2DB3" w:rsidP="000D58E8">
            <w:pPr>
              <w:pStyle w:val="Default"/>
              <w:rPr>
                <w:rFonts w:asciiTheme="minorHAnsi" w:hAnsiTheme="minorHAnsi" w:cstheme="minorHAnsi"/>
                <w:sz w:val="14"/>
                <w:szCs w:val="14"/>
              </w:rPr>
            </w:pPr>
            <w:r w:rsidRPr="00475F26">
              <w:rPr>
                <w:rFonts w:asciiTheme="minorHAnsi" w:hAnsiTheme="minorHAnsi" w:cstheme="minorHAnsi"/>
                <w:b/>
                <w:bCs/>
                <w:sz w:val="14"/>
                <w:szCs w:val="14"/>
              </w:rPr>
              <w:t xml:space="preserve">21. No. of Pages </w:t>
            </w:r>
          </w:p>
          <w:p w14:paraId="42601796" w14:textId="77777777" w:rsidR="000D2DB3" w:rsidRPr="00475F26" w:rsidRDefault="000D2DB3" w:rsidP="000D58E8">
            <w:pPr>
              <w:pStyle w:val="Default"/>
              <w:jc w:val="center"/>
              <w:rPr>
                <w:rFonts w:asciiTheme="minorHAnsi" w:hAnsiTheme="minorHAnsi" w:cstheme="minorHAnsi"/>
                <w:color w:val="FF0000"/>
                <w:sz w:val="14"/>
                <w:szCs w:val="14"/>
              </w:rPr>
            </w:pPr>
            <w:r w:rsidRPr="00475F26">
              <w:rPr>
                <w:rFonts w:asciiTheme="minorHAnsi" w:hAnsiTheme="minorHAnsi" w:cstheme="minorHAnsi"/>
                <w:color w:val="FF0000"/>
                <w:sz w:val="14"/>
                <w:szCs w:val="14"/>
              </w:rPr>
              <w:t>XX</w:t>
            </w:r>
          </w:p>
        </w:tc>
        <w:tc>
          <w:tcPr>
            <w:tcW w:w="1642" w:type="dxa"/>
            <w:tcBorders>
              <w:bottom w:val="single" w:sz="4" w:space="0" w:color="auto"/>
            </w:tcBorders>
          </w:tcPr>
          <w:p w14:paraId="7B75BCE4" w14:textId="77777777" w:rsidR="000D2DB3" w:rsidRPr="00475F26" w:rsidRDefault="000D2DB3" w:rsidP="000D58E8">
            <w:pPr>
              <w:pStyle w:val="Default"/>
              <w:rPr>
                <w:rFonts w:asciiTheme="minorHAnsi" w:hAnsiTheme="minorHAnsi" w:cstheme="minorHAnsi"/>
                <w:sz w:val="14"/>
                <w:szCs w:val="14"/>
              </w:rPr>
            </w:pPr>
            <w:r w:rsidRPr="00475F26">
              <w:rPr>
                <w:rFonts w:asciiTheme="minorHAnsi" w:hAnsiTheme="minorHAnsi" w:cstheme="minorHAnsi"/>
                <w:b/>
                <w:bCs/>
                <w:sz w:val="14"/>
                <w:szCs w:val="14"/>
              </w:rPr>
              <w:t xml:space="preserve">22. Price </w:t>
            </w:r>
          </w:p>
        </w:tc>
      </w:tr>
      <w:tr w:rsidR="000D2DB3" w:rsidRPr="00475F26" w14:paraId="047AA4E9" w14:textId="77777777" w:rsidTr="000D58E8">
        <w:trPr>
          <w:trHeight w:val="192"/>
        </w:trPr>
        <w:tc>
          <w:tcPr>
            <w:tcW w:w="11454" w:type="dxa"/>
            <w:gridSpan w:val="7"/>
            <w:tcBorders>
              <w:top w:val="single" w:sz="4" w:space="0" w:color="auto"/>
              <w:left w:val="nil"/>
              <w:bottom w:val="nil"/>
              <w:right w:val="nil"/>
            </w:tcBorders>
            <w:shd w:val="clear" w:color="auto" w:fill="auto"/>
          </w:tcPr>
          <w:p w14:paraId="18E0D5E6" w14:textId="77777777" w:rsidR="000D2DB3" w:rsidRPr="00475F26" w:rsidRDefault="000D2DB3" w:rsidP="000D58E8">
            <w:pPr>
              <w:tabs>
                <w:tab w:val="left" w:pos="2430"/>
              </w:tabs>
              <w:suppressAutoHyphens/>
              <w:spacing w:line="240" w:lineRule="auto"/>
              <w:ind w:left="-360"/>
              <w:jc w:val="right"/>
              <w:rPr>
                <w:rFonts w:cstheme="minorHAnsi"/>
              </w:rPr>
            </w:pPr>
            <w:r w:rsidRPr="00475F26">
              <w:rPr>
                <w:rFonts w:cstheme="minorHAnsi"/>
                <w:b/>
                <w:sz w:val="16"/>
                <w:szCs w:val="16"/>
              </w:rPr>
              <w:t>Form DOT F 1700.7 (8-72)</w:t>
            </w:r>
            <w:r w:rsidRPr="00475F26">
              <w:rPr>
                <w:rFonts w:cstheme="minorHAnsi"/>
                <w:b/>
                <w:sz w:val="16"/>
                <w:szCs w:val="16"/>
              </w:rPr>
              <w:tab/>
              <w:t>Reproduction of completed page authorized</w:t>
            </w:r>
          </w:p>
        </w:tc>
      </w:tr>
    </w:tbl>
    <w:p w14:paraId="701535A4" w14:textId="77777777" w:rsidR="000D2DB3" w:rsidRPr="00475F26" w:rsidRDefault="000D2DB3" w:rsidP="000D2DB3">
      <w:pPr>
        <w:spacing w:line="240" w:lineRule="auto"/>
        <w:rPr>
          <w:rFonts w:cstheme="minorHAnsi"/>
          <w:b/>
        </w:rPr>
      </w:pPr>
    </w:p>
    <w:p w14:paraId="78B7BADA" w14:textId="77777777" w:rsidR="000D2DB3" w:rsidRPr="00475F26" w:rsidRDefault="000D2DB3" w:rsidP="000D2DB3">
      <w:pPr>
        <w:spacing w:line="240" w:lineRule="auto"/>
        <w:rPr>
          <w:rFonts w:cstheme="minorHAnsi"/>
          <w:b/>
        </w:rPr>
      </w:pPr>
      <w:r w:rsidRPr="00475F26">
        <w:rPr>
          <w:rFonts w:cstheme="minorHAnsi"/>
          <w:b/>
        </w:rPr>
        <w:br w:type="column"/>
      </w:r>
    </w:p>
    <w:sdt>
      <w:sdtPr>
        <w:rPr>
          <w:rFonts w:asciiTheme="minorHAnsi" w:eastAsiaTheme="minorHAnsi" w:hAnsiTheme="minorHAnsi" w:cstheme="minorHAnsi"/>
          <w:color w:val="auto"/>
          <w:sz w:val="22"/>
          <w:szCs w:val="22"/>
        </w:rPr>
        <w:id w:val="-241797031"/>
        <w:docPartObj>
          <w:docPartGallery w:val="Table of Contents"/>
          <w:docPartUnique/>
        </w:docPartObj>
      </w:sdtPr>
      <w:sdtEndPr>
        <w:rPr>
          <w:rFonts w:ascii="Arial Narrow" w:hAnsi="Arial Narrow"/>
          <w:b/>
          <w:bCs/>
          <w:noProof/>
        </w:rPr>
      </w:sdtEndPr>
      <w:sdtContent>
        <w:p w14:paraId="3B883B26" w14:textId="77777777" w:rsidR="000D2DB3" w:rsidRPr="00475F26" w:rsidRDefault="000D2DB3" w:rsidP="000D2DB3">
          <w:pPr>
            <w:pStyle w:val="TOCHeading"/>
            <w:spacing w:line="240" w:lineRule="auto"/>
            <w:rPr>
              <w:rFonts w:asciiTheme="minorHAnsi" w:hAnsiTheme="minorHAnsi" w:cstheme="minorHAnsi"/>
            </w:rPr>
          </w:pPr>
          <w:r w:rsidRPr="00475F26">
            <w:rPr>
              <w:rFonts w:asciiTheme="minorHAnsi" w:hAnsiTheme="minorHAnsi" w:cstheme="minorHAnsi"/>
            </w:rPr>
            <w:t>Contents</w:t>
          </w:r>
        </w:p>
        <w:p w14:paraId="55642D79" w14:textId="0FB9EF37" w:rsidR="00D51879" w:rsidRDefault="000D2DB3">
          <w:pPr>
            <w:pStyle w:val="TOC1"/>
            <w:rPr>
              <w:rFonts w:asciiTheme="minorHAnsi" w:eastAsiaTheme="minorEastAsia" w:hAnsiTheme="minorHAnsi" w:cstheme="minorBidi"/>
              <w:b w:val="0"/>
              <w:bCs w:val="0"/>
              <w:spacing w:val="0"/>
              <w:kern w:val="0"/>
              <w:szCs w:val="22"/>
            </w:rPr>
          </w:pPr>
          <w:r w:rsidRPr="00771625">
            <w:rPr>
              <w:rFonts w:asciiTheme="minorHAnsi" w:hAnsiTheme="minorHAnsi" w:cstheme="minorHAnsi"/>
            </w:rPr>
            <w:fldChar w:fldCharType="begin"/>
          </w:r>
          <w:r w:rsidRPr="00771625">
            <w:rPr>
              <w:rFonts w:asciiTheme="minorHAnsi" w:hAnsiTheme="minorHAnsi" w:cstheme="minorHAnsi"/>
            </w:rPr>
            <w:instrText xml:space="preserve"> TOC \o "1-3" \h \z \u </w:instrText>
          </w:r>
          <w:r w:rsidRPr="00771625">
            <w:rPr>
              <w:rFonts w:asciiTheme="minorHAnsi" w:hAnsiTheme="minorHAnsi" w:cstheme="minorHAnsi"/>
            </w:rPr>
            <w:fldChar w:fldCharType="separate"/>
          </w:r>
          <w:hyperlink w:anchor="_Toc14073907" w:history="1">
            <w:r w:rsidR="00D51879" w:rsidRPr="00D15606">
              <w:rPr>
                <w:rStyle w:val="Hyperlink"/>
              </w:rPr>
              <w:t>Instructions</w:t>
            </w:r>
            <w:r w:rsidR="00D51879">
              <w:rPr>
                <w:webHidden/>
              </w:rPr>
              <w:tab/>
            </w:r>
            <w:r w:rsidR="00D51879">
              <w:rPr>
                <w:webHidden/>
              </w:rPr>
              <w:fldChar w:fldCharType="begin"/>
            </w:r>
            <w:r w:rsidR="00D51879">
              <w:rPr>
                <w:webHidden/>
              </w:rPr>
              <w:instrText xml:space="preserve"> PAGEREF _Toc14073907 \h </w:instrText>
            </w:r>
            <w:r w:rsidR="00D51879">
              <w:rPr>
                <w:webHidden/>
              </w:rPr>
            </w:r>
            <w:r w:rsidR="00D51879">
              <w:rPr>
                <w:webHidden/>
              </w:rPr>
              <w:fldChar w:fldCharType="separate"/>
            </w:r>
            <w:r w:rsidR="00D51879">
              <w:rPr>
                <w:webHidden/>
              </w:rPr>
              <w:t>5</w:t>
            </w:r>
            <w:r w:rsidR="00D51879">
              <w:rPr>
                <w:webHidden/>
              </w:rPr>
              <w:fldChar w:fldCharType="end"/>
            </w:r>
          </w:hyperlink>
        </w:p>
        <w:p w14:paraId="7F315E15" w14:textId="55B6DED1" w:rsidR="00D51879" w:rsidRDefault="00A02BCF">
          <w:pPr>
            <w:pStyle w:val="TOC1"/>
            <w:rPr>
              <w:rFonts w:asciiTheme="minorHAnsi" w:eastAsiaTheme="minorEastAsia" w:hAnsiTheme="minorHAnsi" w:cstheme="minorBidi"/>
              <w:b w:val="0"/>
              <w:bCs w:val="0"/>
              <w:spacing w:val="0"/>
              <w:kern w:val="0"/>
              <w:szCs w:val="22"/>
            </w:rPr>
          </w:pPr>
          <w:hyperlink w:anchor="_Toc14073908" w:history="1">
            <w:r w:rsidR="00D51879" w:rsidRPr="00D15606">
              <w:rPr>
                <w:rStyle w:val="Hyperlink"/>
                <w:rFonts w:eastAsiaTheme="minorHAnsi" w:cstheme="minorHAnsi"/>
              </w:rPr>
              <w:t>1.</w:t>
            </w:r>
            <w:r w:rsidR="00D51879">
              <w:rPr>
                <w:rFonts w:asciiTheme="minorHAnsi" w:eastAsiaTheme="minorEastAsia" w:hAnsiTheme="minorHAnsi" w:cstheme="minorBidi"/>
                <w:b w:val="0"/>
                <w:bCs w:val="0"/>
                <w:spacing w:val="0"/>
                <w:kern w:val="0"/>
                <w:szCs w:val="22"/>
              </w:rPr>
              <w:tab/>
            </w:r>
            <w:r w:rsidR="00D51879" w:rsidRPr="00D15606">
              <w:rPr>
                <w:rStyle w:val="Hyperlink"/>
              </w:rPr>
              <w:t>Project Overview</w:t>
            </w:r>
            <w:r w:rsidR="00D51879">
              <w:rPr>
                <w:webHidden/>
              </w:rPr>
              <w:tab/>
            </w:r>
            <w:r w:rsidR="00D51879">
              <w:rPr>
                <w:webHidden/>
              </w:rPr>
              <w:fldChar w:fldCharType="begin"/>
            </w:r>
            <w:r w:rsidR="00D51879">
              <w:rPr>
                <w:webHidden/>
              </w:rPr>
              <w:instrText xml:space="preserve"> PAGEREF _Toc14073908 \h </w:instrText>
            </w:r>
            <w:r w:rsidR="00D51879">
              <w:rPr>
                <w:webHidden/>
              </w:rPr>
            </w:r>
            <w:r w:rsidR="00D51879">
              <w:rPr>
                <w:webHidden/>
              </w:rPr>
              <w:fldChar w:fldCharType="separate"/>
            </w:r>
            <w:r w:rsidR="00D51879">
              <w:rPr>
                <w:webHidden/>
              </w:rPr>
              <w:t>5</w:t>
            </w:r>
            <w:r w:rsidR="00D51879">
              <w:rPr>
                <w:webHidden/>
              </w:rPr>
              <w:fldChar w:fldCharType="end"/>
            </w:r>
          </w:hyperlink>
        </w:p>
        <w:p w14:paraId="23F357BF" w14:textId="3612DE27" w:rsidR="00D51879" w:rsidRDefault="00A02BCF">
          <w:pPr>
            <w:pStyle w:val="TOC2"/>
            <w:tabs>
              <w:tab w:val="left" w:pos="880"/>
              <w:tab w:val="right" w:leader="dot" w:pos="9350"/>
            </w:tabs>
            <w:rPr>
              <w:rFonts w:asciiTheme="minorHAnsi" w:eastAsiaTheme="minorEastAsia" w:hAnsiTheme="minorHAnsi"/>
              <w:noProof/>
            </w:rPr>
          </w:pPr>
          <w:hyperlink w:anchor="_Toc14073909" w:history="1">
            <w:r w:rsidR="00D51879" w:rsidRPr="00D15606">
              <w:rPr>
                <w:rStyle w:val="Hyperlink"/>
                <w:noProof/>
              </w:rPr>
              <w:t>1.1</w:t>
            </w:r>
            <w:r w:rsidR="00D51879">
              <w:rPr>
                <w:rFonts w:asciiTheme="minorHAnsi" w:eastAsiaTheme="minorEastAsia" w:hAnsiTheme="minorHAnsi"/>
                <w:noProof/>
              </w:rPr>
              <w:tab/>
            </w:r>
            <w:r w:rsidR="00D51879" w:rsidRPr="00D15606">
              <w:rPr>
                <w:rStyle w:val="Hyperlink"/>
                <w:noProof/>
              </w:rPr>
              <w:t>Change Control</w:t>
            </w:r>
            <w:r w:rsidR="00D51879">
              <w:rPr>
                <w:noProof/>
                <w:webHidden/>
              </w:rPr>
              <w:tab/>
            </w:r>
            <w:r w:rsidR="00D51879">
              <w:rPr>
                <w:noProof/>
                <w:webHidden/>
              </w:rPr>
              <w:fldChar w:fldCharType="begin"/>
            </w:r>
            <w:r w:rsidR="00D51879">
              <w:rPr>
                <w:noProof/>
                <w:webHidden/>
              </w:rPr>
              <w:instrText xml:space="preserve"> PAGEREF _Toc14073909 \h </w:instrText>
            </w:r>
            <w:r w:rsidR="00D51879">
              <w:rPr>
                <w:noProof/>
                <w:webHidden/>
              </w:rPr>
            </w:r>
            <w:r w:rsidR="00D51879">
              <w:rPr>
                <w:noProof/>
                <w:webHidden/>
              </w:rPr>
              <w:fldChar w:fldCharType="separate"/>
            </w:r>
            <w:r w:rsidR="00D51879">
              <w:rPr>
                <w:noProof/>
                <w:webHidden/>
              </w:rPr>
              <w:t>5</w:t>
            </w:r>
            <w:r w:rsidR="00D51879">
              <w:rPr>
                <w:noProof/>
                <w:webHidden/>
              </w:rPr>
              <w:fldChar w:fldCharType="end"/>
            </w:r>
          </w:hyperlink>
        </w:p>
        <w:p w14:paraId="497A07A3" w14:textId="22B963C4" w:rsidR="00D51879" w:rsidRDefault="00A02BCF">
          <w:pPr>
            <w:pStyle w:val="TOC2"/>
            <w:tabs>
              <w:tab w:val="left" w:pos="880"/>
              <w:tab w:val="right" w:leader="dot" w:pos="9350"/>
            </w:tabs>
            <w:rPr>
              <w:rFonts w:asciiTheme="minorHAnsi" w:eastAsiaTheme="minorEastAsia" w:hAnsiTheme="minorHAnsi"/>
              <w:noProof/>
            </w:rPr>
          </w:pPr>
          <w:hyperlink w:anchor="_Toc14073910" w:history="1">
            <w:r w:rsidR="00D51879" w:rsidRPr="00D15606">
              <w:rPr>
                <w:rStyle w:val="Hyperlink"/>
                <w:noProof/>
              </w:rPr>
              <w:t>1.2</w:t>
            </w:r>
            <w:r w:rsidR="00D51879">
              <w:rPr>
                <w:rFonts w:asciiTheme="minorHAnsi" w:eastAsiaTheme="minorEastAsia" w:hAnsiTheme="minorHAnsi"/>
                <w:noProof/>
              </w:rPr>
              <w:tab/>
            </w:r>
            <w:r w:rsidR="00D51879" w:rsidRPr="00D15606">
              <w:rPr>
                <w:rStyle w:val="Hyperlink"/>
                <w:noProof/>
              </w:rPr>
              <w:t>Relevant Documents</w:t>
            </w:r>
            <w:r w:rsidR="00D51879">
              <w:rPr>
                <w:noProof/>
                <w:webHidden/>
              </w:rPr>
              <w:tab/>
            </w:r>
            <w:r w:rsidR="00D51879">
              <w:rPr>
                <w:noProof/>
                <w:webHidden/>
              </w:rPr>
              <w:fldChar w:fldCharType="begin"/>
            </w:r>
            <w:r w:rsidR="00D51879">
              <w:rPr>
                <w:noProof/>
                <w:webHidden/>
              </w:rPr>
              <w:instrText xml:space="preserve"> PAGEREF _Toc14073910 \h </w:instrText>
            </w:r>
            <w:r w:rsidR="00D51879">
              <w:rPr>
                <w:noProof/>
                <w:webHidden/>
              </w:rPr>
            </w:r>
            <w:r w:rsidR="00D51879">
              <w:rPr>
                <w:noProof/>
                <w:webHidden/>
              </w:rPr>
              <w:fldChar w:fldCharType="separate"/>
            </w:r>
            <w:r w:rsidR="00D51879">
              <w:rPr>
                <w:noProof/>
                <w:webHidden/>
              </w:rPr>
              <w:t>5</w:t>
            </w:r>
            <w:r w:rsidR="00D51879">
              <w:rPr>
                <w:noProof/>
                <w:webHidden/>
              </w:rPr>
              <w:fldChar w:fldCharType="end"/>
            </w:r>
          </w:hyperlink>
        </w:p>
        <w:p w14:paraId="6983DC77" w14:textId="604CB2E1" w:rsidR="00D51879" w:rsidRDefault="00A02BCF">
          <w:pPr>
            <w:pStyle w:val="TOC1"/>
            <w:rPr>
              <w:rFonts w:asciiTheme="minorHAnsi" w:eastAsiaTheme="minorEastAsia" w:hAnsiTheme="minorHAnsi" w:cstheme="minorBidi"/>
              <w:b w:val="0"/>
              <w:bCs w:val="0"/>
              <w:spacing w:val="0"/>
              <w:kern w:val="0"/>
              <w:szCs w:val="22"/>
            </w:rPr>
          </w:pPr>
          <w:hyperlink w:anchor="_Toc14073911" w:history="1">
            <w:r w:rsidR="00D51879" w:rsidRPr="00D15606">
              <w:rPr>
                <w:rStyle w:val="Hyperlink"/>
                <w:rFonts w:eastAsiaTheme="minorHAnsi" w:cstheme="minorHAnsi"/>
              </w:rPr>
              <w:t>2.</w:t>
            </w:r>
            <w:r w:rsidR="00D51879">
              <w:rPr>
                <w:rFonts w:asciiTheme="minorHAnsi" w:eastAsiaTheme="minorEastAsia" w:hAnsiTheme="minorHAnsi" w:cstheme="minorBidi"/>
                <w:b w:val="0"/>
                <w:bCs w:val="0"/>
                <w:spacing w:val="0"/>
                <w:kern w:val="0"/>
                <w:szCs w:val="22"/>
              </w:rPr>
              <w:tab/>
            </w:r>
            <w:r w:rsidR="00D51879" w:rsidRPr="00D15606">
              <w:rPr>
                <w:rStyle w:val="Hyperlink"/>
              </w:rPr>
              <w:t>Data Overview</w:t>
            </w:r>
            <w:r w:rsidR="00D51879">
              <w:rPr>
                <w:webHidden/>
              </w:rPr>
              <w:tab/>
            </w:r>
            <w:r w:rsidR="00D51879">
              <w:rPr>
                <w:webHidden/>
              </w:rPr>
              <w:fldChar w:fldCharType="begin"/>
            </w:r>
            <w:r w:rsidR="00D51879">
              <w:rPr>
                <w:webHidden/>
              </w:rPr>
              <w:instrText xml:space="preserve"> PAGEREF _Toc14073911 \h </w:instrText>
            </w:r>
            <w:r w:rsidR="00D51879">
              <w:rPr>
                <w:webHidden/>
              </w:rPr>
            </w:r>
            <w:r w:rsidR="00D51879">
              <w:rPr>
                <w:webHidden/>
              </w:rPr>
              <w:fldChar w:fldCharType="separate"/>
            </w:r>
            <w:r w:rsidR="00D51879">
              <w:rPr>
                <w:webHidden/>
              </w:rPr>
              <w:t>6</w:t>
            </w:r>
            <w:r w:rsidR="00D51879">
              <w:rPr>
                <w:webHidden/>
              </w:rPr>
              <w:fldChar w:fldCharType="end"/>
            </w:r>
          </w:hyperlink>
        </w:p>
        <w:p w14:paraId="02ADC2C9" w14:textId="1BE7DCCE" w:rsidR="00D51879" w:rsidRDefault="00A02BCF">
          <w:pPr>
            <w:pStyle w:val="TOC1"/>
            <w:rPr>
              <w:rFonts w:asciiTheme="minorHAnsi" w:eastAsiaTheme="minorEastAsia" w:hAnsiTheme="minorHAnsi" w:cstheme="minorBidi"/>
              <w:b w:val="0"/>
              <w:bCs w:val="0"/>
              <w:spacing w:val="0"/>
              <w:kern w:val="0"/>
              <w:szCs w:val="22"/>
            </w:rPr>
          </w:pPr>
          <w:hyperlink w:anchor="_Toc14073912" w:history="1">
            <w:r w:rsidR="00D51879" w:rsidRPr="00D15606">
              <w:rPr>
                <w:rStyle w:val="Hyperlink"/>
                <w:rFonts w:eastAsiaTheme="minorHAnsi" w:cstheme="minorHAnsi"/>
              </w:rPr>
              <w:t>3.</w:t>
            </w:r>
            <w:r w:rsidR="00D51879">
              <w:rPr>
                <w:rFonts w:asciiTheme="minorHAnsi" w:eastAsiaTheme="minorEastAsia" w:hAnsiTheme="minorHAnsi" w:cstheme="minorBidi"/>
                <w:b w:val="0"/>
                <w:bCs w:val="0"/>
                <w:spacing w:val="0"/>
                <w:kern w:val="0"/>
                <w:szCs w:val="22"/>
              </w:rPr>
              <w:tab/>
            </w:r>
            <w:r w:rsidR="00D51879" w:rsidRPr="00D15606">
              <w:rPr>
                <w:rStyle w:val="Hyperlink"/>
              </w:rPr>
              <w:t>Data Stewardship</w:t>
            </w:r>
            <w:r w:rsidR="00D51879">
              <w:rPr>
                <w:webHidden/>
              </w:rPr>
              <w:tab/>
            </w:r>
            <w:r w:rsidR="00D51879">
              <w:rPr>
                <w:webHidden/>
              </w:rPr>
              <w:fldChar w:fldCharType="begin"/>
            </w:r>
            <w:r w:rsidR="00D51879">
              <w:rPr>
                <w:webHidden/>
              </w:rPr>
              <w:instrText xml:space="preserve"> PAGEREF _Toc14073912 \h </w:instrText>
            </w:r>
            <w:r w:rsidR="00D51879">
              <w:rPr>
                <w:webHidden/>
              </w:rPr>
            </w:r>
            <w:r w:rsidR="00D51879">
              <w:rPr>
                <w:webHidden/>
              </w:rPr>
              <w:fldChar w:fldCharType="separate"/>
            </w:r>
            <w:r w:rsidR="00D51879">
              <w:rPr>
                <w:webHidden/>
              </w:rPr>
              <w:t>7</w:t>
            </w:r>
            <w:r w:rsidR="00D51879">
              <w:rPr>
                <w:webHidden/>
              </w:rPr>
              <w:fldChar w:fldCharType="end"/>
            </w:r>
          </w:hyperlink>
        </w:p>
        <w:p w14:paraId="5F164EAB" w14:textId="613ABEAA" w:rsidR="00D51879" w:rsidRDefault="00A02BCF">
          <w:pPr>
            <w:pStyle w:val="TOC2"/>
            <w:tabs>
              <w:tab w:val="left" w:pos="880"/>
              <w:tab w:val="right" w:leader="dot" w:pos="9350"/>
            </w:tabs>
            <w:rPr>
              <w:rFonts w:asciiTheme="minorHAnsi" w:eastAsiaTheme="minorEastAsia" w:hAnsiTheme="minorHAnsi"/>
              <w:noProof/>
            </w:rPr>
          </w:pPr>
          <w:hyperlink w:anchor="_Toc14073913" w:history="1">
            <w:r w:rsidR="00D51879" w:rsidRPr="00D15606">
              <w:rPr>
                <w:rStyle w:val="Hyperlink"/>
                <w:noProof/>
              </w:rPr>
              <w:t>3.1</w:t>
            </w:r>
            <w:r w:rsidR="00D51879">
              <w:rPr>
                <w:rFonts w:asciiTheme="minorHAnsi" w:eastAsiaTheme="minorEastAsia" w:hAnsiTheme="minorHAnsi"/>
                <w:noProof/>
              </w:rPr>
              <w:tab/>
            </w:r>
            <w:r w:rsidR="00D51879" w:rsidRPr="00D15606">
              <w:rPr>
                <w:rStyle w:val="Hyperlink"/>
                <w:noProof/>
              </w:rPr>
              <w:t>Data Owner and Steward</w:t>
            </w:r>
            <w:r w:rsidR="00D51879">
              <w:rPr>
                <w:noProof/>
                <w:webHidden/>
              </w:rPr>
              <w:tab/>
            </w:r>
            <w:r w:rsidR="00D51879">
              <w:rPr>
                <w:noProof/>
                <w:webHidden/>
              </w:rPr>
              <w:fldChar w:fldCharType="begin"/>
            </w:r>
            <w:r w:rsidR="00D51879">
              <w:rPr>
                <w:noProof/>
                <w:webHidden/>
              </w:rPr>
              <w:instrText xml:space="preserve"> PAGEREF _Toc14073913 \h </w:instrText>
            </w:r>
            <w:r w:rsidR="00D51879">
              <w:rPr>
                <w:noProof/>
                <w:webHidden/>
              </w:rPr>
            </w:r>
            <w:r w:rsidR="00D51879">
              <w:rPr>
                <w:noProof/>
                <w:webHidden/>
              </w:rPr>
              <w:fldChar w:fldCharType="separate"/>
            </w:r>
            <w:r w:rsidR="00D51879">
              <w:rPr>
                <w:noProof/>
                <w:webHidden/>
              </w:rPr>
              <w:t>7</w:t>
            </w:r>
            <w:r w:rsidR="00D51879">
              <w:rPr>
                <w:noProof/>
                <w:webHidden/>
              </w:rPr>
              <w:fldChar w:fldCharType="end"/>
            </w:r>
          </w:hyperlink>
        </w:p>
        <w:p w14:paraId="75D4D20F" w14:textId="7048559C" w:rsidR="00D51879" w:rsidRDefault="00A02BCF">
          <w:pPr>
            <w:pStyle w:val="TOC2"/>
            <w:tabs>
              <w:tab w:val="left" w:pos="880"/>
              <w:tab w:val="right" w:leader="dot" w:pos="9350"/>
            </w:tabs>
            <w:rPr>
              <w:rFonts w:asciiTheme="minorHAnsi" w:eastAsiaTheme="minorEastAsia" w:hAnsiTheme="minorHAnsi"/>
              <w:noProof/>
            </w:rPr>
          </w:pPr>
          <w:hyperlink w:anchor="_Toc14073914" w:history="1">
            <w:r w:rsidR="00D51879" w:rsidRPr="00D15606">
              <w:rPr>
                <w:rStyle w:val="Hyperlink"/>
                <w:noProof/>
              </w:rPr>
              <w:t>3.2</w:t>
            </w:r>
            <w:r w:rsidR="00D51879">
              <w:rPr>
                <w:rFonts w:asciiTheme="minorHAnsi" w:eastAsiaTheme="minorEastAsia" w:hAnsiTheme="minorHAnsi"/>
                <w:noProof/>
              </w:rPr>
              <w:tab/>
            </w:r>
            <w:r w:rsidR="00D51879" w:rsidRPr="00D15606">
              <w:rPr>
                <w:rStyle w:val="Hyperlink"/>
                <w:noProof/>
              </w:rPr>
              <w:t>Access Level</w:t>
            </w:r>
            <w:r w:rsidR="00D51879">
              <w:rPr>
                <w:noProof/>
                <w:webHidden/>
              </w:rPr>
              <w:tab/>
            </w:r>
            <w:r w:rsidR="00D51879">
              <w:rPr>
                <w:noProof/>
                <w:webHidden/>
              </w:rPr>
              <w:fldChar w:fldCharType="begin"/>
            </w:r>
            <w:r w:rsidR="00D51879">
              <w:rPr>
                <w:noProof/>
                <w:webHidden/>
              </w:rPr>
              <w:instrText xml:space="preserve"> PAGEREF _Toc14073914 \h </w:instrText>
            </w:r>
            <w:r w:rsidR="00D51879">
              <w:rPr>
                <w:noProof/>
                <w:webHidden/>
              </w:rPr>
            </w:r>
            <w:r w:rsidR="00D51879">
              <w:rPr>
                <w:noProof/>
                <w:webHidden/>
              </w:rPr>
              <w:fldChar w:fldCharType="separate"/>
            </w:r>
            <w:r w:rsidR="00D51879">
              <w:rPr>
                <w:noProof/>
                <w:webHidden/>
              </w:rPr>
              <w:t>7</w:t>
            </w:r>
            <w:r w:rsidR="00D51879">
              <w:rPr>
                <w:noProof/>
                <w:webHidden/>
              </w:rPr>
              <w:fldChar w:fldCharType="end"/>
            </w:r>
          </w:hyperlink>
        </w:p>
        <w:p w14:paraId="008B756D" w14:textId="3517997D" w:rsidR="00D51879" w:rsidRDefault="00A02BCF">
          <w:pPr>
            <w:pStyle w:val="TOC3"/>
            <w:tabs>
              <w:tab w:val="left" w:pos="1100"/>
              <w:tab w:val="right" w:leader="dot" w:pos="9350"/>
            </w:tabs>
            <w:rPr>
              <w:rFonts w:asciiTheme="minorHAnsi" w:eastAsiaTheme="minorEastAsia" w:hAnsiTheme="minorHAnsi"/>
              <w:noProof/>
            </w:rPr>
          </w:pPr>
          <w:hyperlink w:anchor="_Toc14073915" w:history="1">
            <w:r w:rsidR="00D51879" w:rsidRPr="00D15606">
              <w:rPr>
                <w:rStyle w:val="Hyperlink"/>
                <w:rFonts w:cstheme="minorHAnsi"/>
                <w:noProof/>
                <w14:scene3d>
                  <w14:camera w14:prst="orthographicFront"/>
                  <w14:lightRig w14:rig="threePt" w14:dir="t">
                    <w14:rot w14:lat="0" w14:lon="0" w14:rev="0"/>
                  </w14:lightRig>
                </w14:scene3d>
              </w:rPr>
              <w:t>3.2.1</w:t>
            </w:r>
            <w:r w:rsidR="00D51879">
              <w:rPr>
                <w:rFonts w:asciiTheme="minorHAnsi" w:eastAsiaTheme="minorEastAsia" w:hAnsiTheme="minorHAnsi"/>
                <w:noProof/>
              </w:rPr>
              <w:tab/>
            </w:r>
            <w:r w:rsidR="00D51879" w:rsidRPr="00D15606">
              <w:rPr>
                <w:rStyle w:val="Hyperlink"/>
                <w:noProof/>
              </w:rPr>
              <w:t>Can all data from this project be shared with the public or is controlled-access required for at least some of the data?</w:t>
            </w:r>
            <w:r w:rsidR="00D51879">
              <w:rPr>
                <w:noProof/>
                <w:webHidden/>
              </w:rPr>
              <w:tab/>
            </w:r>
            <w:r w:rsidR="00D51879">
              <w:rPr>
                <w:noProof/>
                <w:webHidden/>
              </w:rPr>
              <w:fldChar w:fldCharType="begin"/>
            </w:r>
            <w:r w:rsidR="00D51879">
              <w:rPr>
                <w:noProof/>
                <w:webHidden/>
              </w:rPr>
              <w:instrText xml:space="preserve"> PAGEREF _Toc14073915 \h </w:instrText>
            </w:r>
            <w:r w:rsidR="00D51879">
              <w:rPr>
                <w:noProof/>
                <w:webHidden/>
              </w:rPr>
            </w:r>
            <w:r w:rsidR="00D51879">
              <w:rPr>
                <w:noProof/>
                <w:webHidden/>
              </w:rPr>
              <w:fldChar w:fldCharType="separate"/>
            </w:r>
            <w:r w:rsidR="00D51879">
              <w:rPr>
                <w:noProof/>
                <w:webHidden/>
              </w:rPr>
              <w:t>7</w:t>
            </w:r>
            <w:r w:rsidR="00D51879">
              <w:rPr>
                <w:noProof/>
                <w:webHidden/>
              </w:rPr>
              <w:fldChar w:fldCharType="end"/>
            </w:r>
          </w:hyperlink>
        </w:p>
        <w:p w14:paraId="01248056" w14:textId="12B7E9EF" w:rsidR="00D51879" w:rsidRDefault="00A02BCF">
          <w:pPr>
            <w:pStyle w:val="TOC3"/>
            <w:tabs>
              <w:tab w:val="left" w:pos="1100"/>
              <w:tab w:val="right" w:leader="dot" w:pos="9350"/>
            </w:tabs>
            <w:rPr>
              <w:rFonts w:asciiTheme="minorHAnsi" w:eastAsiaTheme="minorEastAsia" w:hAnsiTheme="minorHAnsi"/>
              <w:noProof/>
            </w:rPr>
          </w:pPr>
          <w:hyperlink w:anchor="_Toc14073916" w:history="1">
            <w:r w:rsidR="00D51879" w:rsidRPr="00D15606">
              <w:rPr>
                <w:rStyle w:val="Hyperlink"/>
                <w:rFonts w:cstheme="minorHAnsi"/>
                <w:noProof/>
                <w14:scene3d>
                  <w14:camera w14:prst="orthographicFront"/>
                  <w14:lightRig w14:rig="threePt" w14:dir="t">
                    <w14:rot w14:lat="0" w14:lon="0" w14:rev="0"/>
                  </w14:lightRig>
                </w14:scene3d>
              </w:rPr>
              <w:t>3.2.2</w:t>
            </w:r>
            <w:r w:rsidR="00D51879">
              <w:rPr>
                <w:rFonts w:asciiTheme="minorHAnsi" w:eastAsiaTheme="minorEastAsia" w:hAnsiTheme="minorHAnsi"/>
                <w:noProof/>
              </w:rPr>
              <w:tab/>
            </w:r>
            <w:r w:rsidR="00D51879" w:rsidRPr="00D15606">
              <w:rPr>
                <w:rStyle w:val="Hyperlink"/>
                <w:noProof/>
              </w:rPr>
              <w:t>Datasets Requiring Controlled-Access</w:t>
            </w:r>
            <w:r w:rsidR="00D51879">
              <w:rPr>
                <w:noProof/>
                <w:webHidden/>
              </w:rPr>
              <w:tab/>
            </w:r>
            <w:r w:rsidR="00D51879">
              <w:rPr>
                <w:noProof/>
                <w:webHidden/>
              </w:rPr>
              <w:fldChar w:fldCharType="begin"/>
            </w:r>
            <w:r w:rsidR="00D51879">
              <w:rPr>
                <w:noProof/>
                <w:webHidden/>
              </w:rPr>
              <w:instrText xml:space="preserve"> PAGEREF _Toc14073916 \h </w:instrText>
            </w:r>
            <w:r w:rsidR="00D51879">
              <w:rPr>
                <w:noProof/>
                <w:webHidden/>
              </w:rPr>
            </w:r>
            <w:r w:rsidR="00D51879">
              <w:rPr>
                <w:noProof/>
                <w:webHidden/>
              </w:rPr>
              <w:fldChar w:fldCharType="separate"/>
            </w:r>
            <w:r w:rsidR="00D51879">
              <w:rPr>
                <w:noProof/>
                <w:webHidden/>
              </w:rPr>
              <w:t>7</w:t>
            </w:r>
            <w:r w:rsidR="00D51879">
              <w:rPr>
                <w:noProof/>
                <w:webHidden/>
              </w:rPr>
              <w:fldChar w:fldCharType="end"/>
            </w:r>
          </w:hyperlink>
        </w:p>
        <w:p w14:paraId="705C1D63" w14:textId="3BB266C2" w:rsidR="00D51879" w:rsidRDefault="00A02BCF">
          <w:pPr>
            <w:pStyle w:val="TOC3"/>
            <w:tabs>
              <w:tab w:val="left" w:pos="1100"/>
              <w:tab w:val="right" w:leader="dot" w:pos="9350"/>
            </w:tabs>
            <w:rPr>
              <w:rFonts w:asciiTheme="minorHAnsi" w:eastAsiaTheme="minorEastAsia" w:hAnsiTheme="minorHAnsi"/>
              <w:noProof/>
            </w:rPr>
          </w:pPr>
          <w:hyperlink w:anchor="_Toc14073917" w:history="1">
            <w:r w:rsidR="00D51879" w:rsidRPr="00D15606">
              <w:rPr>
                <w:rStyle w:val="Hyperlink"/>
                <w:rFonts w:cstheme="minorHAnsi"/>
                <w:noProof/>
                <w14:scene3d>
                  <w14:camera w14:prst="orthographicFront"/>
                  <w14:lightRig w14:rig="threePt" w14:dir="t">
                    <w14:rot w14:lat="0" w14:lon="0" w14:rev="0"/>
                  </w14:lightRig>
                </w14:scene3d>
              </w:rPr>
              <w:t>3.2.3</w:t>
            </w:r>
            <w:r w:rsidR="00D51879">
              <w:rPr>
                <w:rFonts w:asciiTheme="minorHAnsi" w:eastAsiaTheme="minorEastAsia" w:hAnsiTheme="minorHAnsi"/>
                <w:noProof/>
              </w:rPr>
              <w:tab/>
            </w:r>
            <w:r w:rsidR="00D51879" w:rsidRPr="00D15606">
              <w:rPr>
                <w:rStyle w:val="Hyperlink"/>
                <w:noProof/>
              </w:rPr>
              <w:t>Informed Consent</w:t>
            </w:r>
            <w:r w:rsidR="00D51879">
              <w:rPr>
                <w:noProof/>
                <w:webHidden/>
              </w:rPr>
              <w:tab/>
            </w:r>
            <w:r w:rsidR="00D51879">
              <w:rPr>
                <w:noProof/>
                <w:webHidden/>
              </w:rPr>
              <w:fldChar w:fldCharType="begin"/>
            </w:r>
            <w:r w:rsidR="00D51879">
              <w:rPr>
                <w:noProof/>
                <w:webHidden/>
              </w:rPr>
              <w:instrText xml:space="preserve"> PAGEREF _Toc14073917 \h </w:instrText>
            </w:r>
            <w:r w:rsidR="00D51879">
              <w:rPr>
                <w:noProof/>
                <w:webHidden/>
              </w:rPr>
            </w:r>
            <w:r w:rsidR="00D51879">
              <w:rPr>
                <w:noProof/>
                <w:webHidden/>
              </w:rPr>
              <w:fldChar w:fldCharType="separate"/>
            </w:r>
            <w:r w:rsidR="00D51879">
              <w:rPr>
                <w:noProof/>
                <w:webHidden/>
              </w:rPr>
              <w:t>7</w:t>
            </w:r>
            <w:r w:rsidR="00D51879">
              <w:rPr>
                <w:noProof/>
                <w:webHidden/>
              </w:rPr>
              <w:fldChar w:fldCharType="end"/>
            </w:r>
          </w:hyperlink>
        </w:p>
        <w:p w14:paraId="18E04282" w14:textId="473B9395" w:rsidR="00D51879" w:rsidRDefault="00A02BCF">
          <w:pPr>
            <w:pStyle w:val="TOC3"/>
            <w:tabs>
              <w:tab w:val="left" w:pos="1100"/>
              <w:tab w:val="right" w:leader="dot" w:pos="9350"/>
            </w:tabs>
            <w:rPr>
              <w:rFonts w:asciiTheme="minorHAnsi" w:eastAsiaTheme="minorEastAsia" w:hAnsiTheme="minorHAnsi"/>
              <w:noProof/>
            </w:rPr>
          </w:pPr>
          <w:hyperlink w:anchor="_Toc14073918" w:history="1">
            <w:r w:rsidR="00D51879" w:rsidRPr="00D15606">
              <w:rPr>
                <w:rStyle w:val="Hyperlink"/>
                <w:rFonts w:cstheme="minorHAnsi"/>
                <w:noProof/>
                <w14:scene3d>
                  <w14:camera w14:prst="orthographicFront"/>
                  <w14:lightRig w14:rig="threePt" w14:dir="t">
                    <w14:rot w14:lat="0" w14:lon="0" w14:rev="0"/>
                  </w14:lightRig>
                </w14:scene3d>
              </w:rPr>
              <w:t>3.2.4</w:t>
            </w:r>
            <w:r w:rsidR="00D51879">
              <w:rPr>
                <w:rFonts w:asciiTheme="minorHAnsi" w:eastAsiaTheme="minorEastAsia" w:hAnsiTheme="minorHAnsi"/>
                <w:noProof/>
              </w:rPr>
              <w:tab/>
            </w:r>
            <w:r w:rsidR="00D51879" w:rsidRPr="00D15606">
              <w:rPr>
                <w:rStyle w:val="Hyperlink"/>
                <w:iCs/>
                <w:noProof/>
              </w:rPr>
              <w:t>Access Requests</w:t>
            </w:r>
            <w:r w:rsidR="00D51879">
              <w:rPr>
                <w:noProof/>
                <w:webHidden/>
              </w:rPr>
              <w:tab/>
            </w:r>
            <w:r w:rsidR="00D51879">
              <w:rPr>
                <w:noProof/>
                <w:webHidden/>
              </w:rPr>
              <w:fldChar w:fldCharType="begin"/>
            </w:r>
            <w:r w:rsidR="00D51879">
              <w:rPr>
                <w:noProof/>
                <w:webHidden/>
              </w:rPr>
              <w:instrText xml:space="preserve"> PAGEREF _Toc14073918 \h </w:instrText>
            </w:r>
            <w:r w:rsidR="00D51879">
              <w:rPr>
                <w:noProof/>
                <w:webHidden/>
              </w:rPr>
            </w:r>
            <w:r w:rsidR="00D51879">
              <w:rPr>
                <w:noProof/>
                <w:webHidden/>
              </w:rPr>
              <w:fldChar w:fldCharType="separate"/>
            </w:r>
            <w:r w:rsidR="00D51879">
              <w:rPr>
                <w:noProof/>
                <w:webHidden/>
              </w:rPr>
              <w:t>7</w:t>
            </w:r>
            <w:r w:rsidR="00D51879">
              <w:rPr>
                <w:noProof/>
                <w:webHidden/>
              </w:rPr>
              <w:fldChar w:fldCharType="end"/>
            </w:r>
          </w:hyperlink>
        </w:p>
        <w:p w14:paraId="6E6430CB" w14:textId="0496B12E" w:rsidR="00D51879" w:rsidRDefault="00A02BCF">
          <w:pPr>
            <w:pStyle w:val="TOC3"/>
            <w:tabs>
              <w:tab w:val="left" w:pos="1100"/>
              <w:tab w:val="right" w:leader="dot" w:pos="9350"/>
            </w:tabs>
            <w:rPr>
              <w:rFonts w:asciiTheme="minorHAnsi" w:eastAsiaTheme="minorEastAsia" w:hAnsiTheme="minorHAnsi"/>
              <w:noProof/>
            </w:rPr>
          </w:pPr>
          <w:hyperlink w:anchor="_Toc14073919" w:history="1">
            <w:r w:rsidR="00D51879" w:rsidRPr="00D15606">
              <w:rPr>
                <w:rStyle w:val="Hyperlink"/>
                <w:rFonts w:cstheme="minorHAnsi"/>
                <w:noProof/>
                <w14:scene3d>
                  <w14:camera w14:prst="orthographicFront"/>
                  <w14:lightRig w14:rig="threePt" w14:dir="t">
                    <w14:rot w14:lat="0" w14:lon="0" w14:rev="0"/>
                  </w14:lightRig>
                </w14:scene3d>
              </w:rPr>
              <w:t>3.2.5</w:t>
            </w:r>
            <w:r w:rsidR="00D51879">
              <w:rPr>
                <w:rFonts w:asciiTheme="minorHAnsi" w:eastAsiaTheme="minorEastAsia" w:hAnsiTheme="minorHAnsi"/>
                <w:noProof/>
              </w:rPr>
              <w:tab/>
            </w:r>
            <w:r w:rsidR="00D51879" w:rsidRPr="00D15606">
              <w:rPr>
                <w:rStyle w:val="Hyperlink"/>
                <w:iCs/>
                <w:noProof/>
              </w:rPr>
              <w:t>Relevant Privacy and/or Security Agreements</w:t>
            </w:r>
            <w:r w:rsidR="00D51879">
              <w:rPr>
                <w:noProof/>
                <w:webHidden/>
              </w:rPr>
              <w:tab/>
            </w:r>
            <w:r w:rsidR="00D51879">
              <w:rPr>
                <w:noProof/>
                <w:webHidden/>
              </w:rPr>
              <w:fldChar w:fldCharType="begin"/>
            </w:r>
            <w:r w:rsidR="00D51879">
              <w:rPr>
                <w:noProof/>
                <w:webHidden/>
              </w:rPr>
              <w:instrText xml:space="preserve"> PAGEREF _Toc14073919 \h </w:instrText>
            </w:r>
            <w:r w:rsidR="00D51879">
              <w:rPr>
                <w:noProof/>
                <w:webHidden/>
              </w:rPr>
            </w:r>
            <w:r w:rsidR="00D51879">
              <w:rPr>
                <w:noProof/>
                <w:webHidden/>
              </w:rPr>
              <w:fldChar w:fldCharType="separate"/>
            </w:r>
            <w:r w:rsidR="00D51879">
              <w:rPr>
                <w:noProof/>
                <w:webHidden/>
              </w:rPr>
              <w:t>7</w:t>
            </w:r>
            <w:r w:rsidR="00D51879">
              <w:rPr>
                <w:noProof/>
                <w:webHidden/>
              </w:rPr>
              <w:fldChar w:fldCharType="end"/>
            </w:r>
          </w:hyperlink>
        </w:p>
        <w:p w14:paraId="14B0C519" w14:textId="32877ECE" w:rsidR="00D51879" w:rsidRDefault="00A02BCF">
          <w:pPr>
            <w:pStyle w:val="TOC2"/>
            <w:tabs>
              <w:tab w:val="left" w:pos="880"/>
              <w:tab w:val="right" w:leader="dot" w:pos="9350"/>
            </w:tabs>
            <w:rPr>
              <w:rFonts w:asciiTheme="minorHAnsi" w:eastAsiaTheme="minorEastAsia" w:hAnsiTheme="minorHAnsi"/>
              <w:noProof/>
            </w:rPr>
          </w:pPr>
          <w:hyperlink w:anchor="_Toc14073920" w:history="1">
            <w:r w:rsidR="00D51879" w:rsidRPr="00D15606">
              <w:rPr>
                <w:rStyle w:val="Hyperlink"/>
                <w:noProof/>
              </w:rPr>
              <w:t>3.3</w:t>
            </w:r>
            <w:r w:rsidR="00D51879">
              <w:rPr>
                <w:rFonts w:asciiTheme="minorHAnsi" w:eastAsiaTheme="minorEastAsia" w:hAnsiTheme="minorHAnsi"/>
                <w:noProof/>
              </w:rPr>
              <w:tab/>
            </w:r>
            <w:r w:rsidR="00D51879" w:rsidRPr="00D15606">
              <w:rPr>
                <w:rStyle w:val="Hyperlink"/>
                <w:noProof/>
              </w:rPr>
              <w:t>Re-Use, Redistribution, and Derivative Products Policies</w:t>
            </w:r>
            <w:r w:rsidR="00D51879">
              <w:rPr>
                <w:noProof/>
                <w:webHidden/>
              </w:rPr>
              <w:tab/>
            </w:r>
            <w:r w:rsidR="00D51879">
              <w:rPr>
                <w:noProof/>
                <w:webHidden/>
              </w:rPr>
              <w:fldChar w:fldCharType="begin"/>
            </w:r>
            <w:r w:rsidR="00D51879">
              <w:rPr>
                <w:noProof/>
                <w:webHidden/>
              </w:rPr>
              <w:instrText xml:space="preserve"> PAGEREF _Toc14073920 \h </w:instrText>
            </w:r>
            <w:r w:rsidR="00D51879">
              <w:rPr>
                <w:noProof/>
                <w:webHidden/>
              </w:rPr>
            </w:r>
            <w:r w:rsidR="00D51879">
              <w:rPr>
                <w:noProof/>
                <w:webHidden/>
              </w:rPr>
              <w:fldChar w:fldCharType="separate"/>
            </w:r>
            <w:r w:rsidR="00D51879">
              <w:rPr>
                <w:noProof/>
                <w:webHidden/>
              </w:rPr>
              <w:t>8</w:t>
            </w:r>
            <w:r w:rsidR="00D51879">
              <w:rPr>
                <w:noProof/>
                <w:webHidden/>
              </w:rPr>
              <w:fldChar w:fldCharType="end"/>
            </w:r>
          </w:hyperlink>
        </w:p>
        <w:p w14:paraId="5C86128B" w14:textId="03890EA9" w:rsidR="00D51879" w:rsidRDefault="00A02BCF">
          <w:pPr>
            <w:pStyle w:val="TOC2"/>
            <w:tabs>
              <w:tab w:val="left" w:pos="880"/>
              <w:tab w:val="right" w:leader="dot" w:pos="9350"/>
            </w:tabs>
            <w:rPr>
              <w:rFonts w:asciiTheme="minorHAnsi" w:eastAsiaTheme="minorEastAsia" w:hAnsiTheme="minorHAnsi"/>
              <w:noProof/>
            </w:rPr>
          </w:pPr>
          <w:hyperlink w:anchor="_Toc14073921" w:history="1">
            <w:r w:rsidR="00D51879" w:rsidRPr="00D15606">
              <w:rPr>
                <w:rStyle w:val="Hyperlink"/>
                <w:noProof/>
              </w:rPr>
              <w:t>3.4</w:t>
            </w:r>
            <w:r w:rsidR="00D51879">
              <w:rPr>
                <w:rFonts w:asciiTheme="minorHAnsi" w:eastAsiaTheme="minorEastAsia" w:hAnsiTheme="minorHAnsi"/>
                <w:noProof/>
              </w:rPr>
              <w:tab/>
            </w:r>
            <w:r w:rsidR="00D51879" w:rsidRPr="00D15606">
              <w:rPr>
                <w:rStyle w:val="Hyperlink"/>
                <w:noProof/>
              </w:rPr>
              <w:t>Data Storage and Retention</w:t>
            </w:r>
            <w:r w:rsidR="00D51879">
              <w:rPr>
                <w:noProof/>
                <w:webHidden/>
              </w:rPr>
              <w:tab/>
            </w:r>
            <w:r w:rsidR="00D51879">
              <w:rPr>
                <w:noProof/>
                <w:webHidden/>
              </w:rPr>
              <w:fldChar w:fldCharType="begin"/>
            </w:r>
            <w:r w:rsidR="00D51879">
              <w:rPr>
                <w:noProof/>
                <w:webHidden/>
              </w:rPr>
              <w:instrText xml:space="preserve"> PAGEREF _Toc14073921 \h </w:instrText>
            </w:r>
            <w:r w:rsidR="00D51879">
              <w:rPr>
                <w:noProof/>
                <w:webHidden/>
              </w:rPr>
            </w:r>
            <w:r w:rsidR="00D51879">
              <w:rPr>
                <w:noProof/>
                <w:webHidden/>
              </w:rPr>
              <w:fldChar w:fldCharType="separate"/>
            </w:r>
            <w:r w:rsidR="00D51879">
              <w:rPr>
                <w:noProof/>
                <w:webHidden/>
              </w:rPr>
              <w:t>8</w:t>
            </w:r>
            <w:r w:rsidR="00D51879">
              <w:rPr>
                <w:noProof/>
                <w:webHidden/>
              </w:rPr>
              <w:fldChar w:fldCharType="end"/>
            </w:r>
          </w:hyperlink>
        </w:p>
        <w:p w14:paraId="1E823CC2" w14:textId="03E3C833" w:rsidR="00D51879" w:rsidRDefault="00A02BCF">
          <w:pPr>
            <w:pStyle w:val="TOC3"/>
            <w:tabs>
              <w:tab w:val="left" w:pos="1100"/>
              <w:tab w:val="right" w:leader="dot" w:pos="9350"/>
            </w:tabs>
            <w:rPr>
              <w:rFonts w:asciiTheme="minorHAnsi" w:eastAsiaTheme="minorEastAsia" w:hAnsiTheme="minorHAnsi"/>
              <w:noProof/>
            </w:rPr>
          </w:pPr>
          <w:hyperlink w:anchor="_Toc14073922" w:history="1">
            <w:r w:rsidR="00D51879" w:rsidRPr="00D15606">
              <w:rPr>
                <w:rStyle w:val="Hyperlink"/>
                <w:rFonts w:cstheme="minorHAnsi"/>
                <w:noProof/>
                <w14:scene3d>
                  <w14:camera w14:prst="orthographicFront"/>
                  <w14:lightRig w14:rig="threePt" w14:dir="t">
                    <w14:rot w14:lat="0" w14:lon="0" w14:rev="0"/>
                  </w14:lightRig>
                </w14:scene3d>
              </w:rPr>
              <w:t>3.4.1</w:t>
            </w:r>
            <w:r w:rsidR="00D51879">
              <w:rPr>
                <w:rFonts w:asciiTheme="minorHAnsi" w:eastAsiaTheme="minorEastAsia" w:hAnsiTheme="minorHAnsi"/>
                <w:noProof/>
              </w:rPr>
              <w:tab/>
            </w:r>
            <w:r w:rsidR="00D51879" w:rsidRPr="00D15606">
              <w:rPr>
                <w:rStyle w:val="Hyperlink"/>
                <w:noProof/>
              </w:rPr>
              <w:t>Storage Systems</w:t>
            </w:r>
            <w:r w:rsidR="00D51879">
              <w:rPr>
                <w:noProof/>
                <w:webHidden/>
              </w:rPr>
              <w:tab/>
            </w:r>
            <w:r w:rsidR="00D51879">
              <w:rPr>
                <w:noProof/>
                <w:webHidden/>
              </w:rPr>
              <w:fldChar w:fldCharType="begin"/>
            </w:r>
            <w:r w:rsidR="00D51879">
              <w:rPr>
                <w:noProof/>
                <w:webHidden/>
              </w:rPr>
              <w:instrText xml:space="preserve"> PAGEREF _Toc14073922 \h </w:instrText>
            </w:r>
            <w:r w:rsidR="00D51879">
              <w:rPr>
                <w:noProof/>
                <w:webHidden/>
              </w:rPr>
            </w:r>
            <w:r w:rsidR="00D51879">
              <w:rPr>
                <w:noProof/>
                <w:webHidden/>
              </w:rPr>
              <w:fldChar w:fldCharType="separate"/>
            </w:r>
            <w:r w:rsidR="00D51879">
              <w:rPr>
                <w:noProof/>
                <w:webHidden/>
              </w:rPr>
              <w:t>8</w:t>
            </w:r>
            <w:r w:rsidR="00D51879">
              <w:rPr>
                <w:noProof/>
                <w:webHidden/>
              </w:rPr>
              <w:fldChar w:fldCharType="end"/>
            </w:r>
          </w:hyperlink>
        </w:p>
        <w:p w14:paraId="0561A54A" w14:textId="47E7D32E" w:rsidR="00D51879" w:rsidRDefault="00A02BCF">
          <w:pPr>
            <w:pStyle w:val="TOC3"/>
            <w:tabs>
              <w:tab w:val="left" w:pos="1100"/>
              <w:tab w:val="right" w:leader="dot" w:pos="9350"/>
            </w:tabs>
            <w:rPr>
              <w:rFonts w:asciiTheme="minorHAnsi" w:eastAsiaTheme="minorEastAsia" w:hAnsiTheme="minorHAnsi"/>
              <w:noProof/>
            </w:rPr>
          </w:pPr>
          <w:hyperlink w:anchor="_Toc14073923" w:history="1">
            <w:r w:rsidR="00D51879" w:rsidRPr="00D15606">
              <w:rPr>
                <w:rStyle w:val="Hyperlink"/>
                <w:rFonts w:cstheme="minorHAnsi"/>
                <w:noProof/>
                <w14:scene3d>
                  <w14:camera w14:prst="orthographicFront"/>
                  <w14:lightRig w14:rig="threePt" w14:dir="t">
                    <w14:rot w14:lat="0" w14:lon="0" w14:rev="0"/>
                  </w14:lightRig>
                </w14:scene3d>
              </w:rPr>
              <w:t>3.4.2</w:t>
            </w:r>
            <w:r w:rsidR="00D51879">
              <w:rPr>
                <w:rFonts w:asciiTheme="minorHAnsi" w:eastAsiaTheme="minorEastAsia" w:hAnsiTheme="minorHAnsi"/>
                <w:noProof/>
              </w:rPr>
              <w:tab/>
            </w:r>
            <w:r w:rsidR="00D51879" w:rsidRPr="00D15606">
              <w:rPr>
                <w:rStyle w:val="Hyperlink"/>
                <w:noProof/>
              </w:rPr>
              <w:t>Data Storage System Description</w:t>
            </w:r>
            <w:r w:rsidR="00D51879">
              <w:rPr>
                <w:noProof/>
                <w:webHidden/>
              </w:rPr>
              <w:tab/>
            </w:r>
            <w:r w:rsidR="00D51879">
              <w:rPr>
                <w:noProof/>
                <w:webHidden/>
              </w:rPr>
              <w:fldChar w:fldCharType="begin"/>
            </w:r>
            <w:r w:rsidR="00D51879">
              <w:rPr>
                <w:noProof/>
                <w:webHidden/>
              </w:rPr>
              <w:instrText xml:space="preserve"> PAGEREF _Toc14073923 \h </w:instrText>
            </w:r>
            <w:r w:rsidR="00D51879">
              <w:rPr>
                <w:noProof/>
                <w:webHidden/>
              </w:rPr>
            </w:r>
            <w:r w:rsidR="00D51879">
              <w:rPr>
                <w:noProof/>
                <w:webHidden/>
              </w:rPr>
              <w:fldChar w:fldCharType="separate"/>
            </w:r>
            <w:r w:rsidR="00D51879">
              <w:rPr>
                <w:noProof/>
                <w:webHidden/>
              </w:rPr>
              <w:t>8</w:t>
            </w:r>
            <w:r w:rsidR="00D51879">
              <w:rPr>
                <w:noProof/>
                <w:webHidden/>
              </w:rPr>
              <w:fldChar w:fldCharType="end"/>
            </w:r>
          </w:hyperlink>
        </w:p>
        <w:p w14:paraId="0E0EADF3" w14:textId="6472A7C9" w:rsidR="00D51879" w:rsidRDefault="00A02BCF">
          <w:pPr>
            <w:pStyle w:val="TOC3"/>
            <w:tabs>
              <w:tab w:val="left" w:pos="1100"/>
              <w:tab w:val="right" w:leader="dot" w:pos="9350"/>
            </w:tabs>
            <w:rPr>
              <w:rFonts w:asciiTheme="minorHAnsi" w:eastAsiaTheme="minorEastAsia" w:hAnsiTheme="minorHAnsi"/>
              <w:noProof/>
            </w:rPr>
          </w:pPr>
          <w:hyperlink w:anchor="_Toc14073924" w:history="1">
            <w:r w:rsidR="00D51879" w:rsidRPr="00D15606">
              <w:rPr>
                <w:rStyle w:val="Hyperlink"/>
                <w:rFonts w:cstheme="minorHAnsi"/>
                <w:noProof/>
                <w14:scene3d>
                  <w14:camera w14:prst="orthographicFront"/>
                  <w14:lightRig w14:rig="threePt" w14:dir="t">
                    <w14:rot w14:lat="0" w14:lon="0" w14:rev="0"/>
                  </w14:lightRig>
                </w14:scene3d>
              </w:rPr>
              <w:t>3.4.3</w:t>
            </w:r>
            <w:r w:rsidR="00D51879">
              <w:rPr>
                <w:rFonts w:asciiTheme="minorHAnsi" w:eastAsiaTheme="minorEastAsia" w:hAnsiTheme="minorHAnsi"/>
                <w:noProof/>
              </w:rPr>
              <w:tab/>
            </w:r>
            <w:r w:rsidR="00D51879" w:rsidRPr="00D15606">
              <w:rPr>
                <w:rStyle w:val="Hyperlink"/>
                <w:noProof/>
              </w:rPr>
              <w:t>Cybersecurity Policies</w:t>
            </w:r>
            <w:r w:rsidR="00D51879">
              <w:rPr>
                <w:noProof/>
                <w:webHidden/>
              </w:rPr>
              <w:tab/>
            </w:r>
            <w:r w:rsidR="00D51879">
              <w:rPr>
                <w:noProof/>
                <w:webHidden/>
              </w:rPr>
              <w:fldChar w:fldCharType="begin"/>
            </w:r>
            <w:r w:rsidR="00D51879">
              <w:rPr>
                <w:noProof/>
                <w:webHidden/>
              </w:rPr>
              <w:instrText xml:space="preserve"> PAGEREF _Toc14073924 \h </w:instrText>
            </w:r>
            <w:r w:rsidR="00D51879">
              <w:rPr>
                <w:noProof/>
                <w:webHidden/>
              </w:rPr>
            </w:r>
            <w:r w:rsidR="00D51879">
              <w:rPr>
                <w:noProof/>
                <w:webHidden/>
              </w:rPr>
              <w:fldChar w:fldCharType="separate"/>
            </w:r>
            <w:r w:rsidR="00D51879">
              <w:rPr>
                <w:noProof/>
                <w:webHidden/>
              </w:rPr>
              <w:t>8</w:t>
            </w:r>
            <w:r w:rsidR="00D51879">
              <w:rPr>
                <w:noProof/>
                <w:webHidden/>
              </w:rPr>
              <w:fldChar w:fldCharType="end"/>
            </w:r>
          </w:hyperlink>
        </w:p>
        <w:p w14:paraId="6434013E" w14:textId="6DE7CB6D" w:rsidR="00D51879" w:rsidRDefault="00A02BCF">
          <w:pPr>
            <w:pStyle w:val="TOC3"/>
            <w:tabs>
              <w:tab w:val="left" w:pos="1100"/>
              <w:tab w:val="right" w:leader="dot" w:pos="9350"/>
            </w:tabs>
            <w:rPr>
              <w:rFonts w:asciiTheme="minorHAnsi" w:eastAsiaTheme="minorEastAsia" w:hAnsiTheme="minorHAnsi"/>
              <w:noProof/>
            </w:rPr>
          </w:pPr>
          <w:hyperlink w:anchor="_Toc14073925" w:history="1">
            <w:r w:rsidR="00D51879" w:rsidRPr="00D15606">
              <w:rPr>
                <w:rStyle w:val="Hyperlink"/>
                <w:rFonts w:cstheme="minorHAnsi"/>
                <w:noProof/>
                <w14:scene3d>
                  <w14:camera w14:prst="orthographicFront"/>
                  <w14:lightRig w14:rig="threePt" w14:dir="t">
                    <w14:rot w14:lat="0" w14:lon="0" w14:rev="0"/>
                  </w14:lightRig>
                </w14:scene3d>
              </w:rPr>
              <w:t>3.4.4</w:t>
            </w:r>
            <w:r w:rsidR="00D51879">
              <w:rPr>
                <w:rFonts w:asciiTheme="minorHAnsi" w:eastAsiaTheme="minorEastAsia" w:hAnsiTheme="minorHAnsi"/>
                <w:noProof/>
              </w:rPr>
              <w:tab/>
            </w:r>
            <w:r w:rsidR="00D51879" w:rsidRPr="00D15606">
              <w:rPr>
                <w:rStyle w:val="Hyperlink"/>
                <w:noProof/>
              </w:rPr>
              <w:t>Data Security Policies and Procedures</w:t>
            </w:r>
            <w:r w:rsidR="00D51879">
              <w:rPr>
                <w:noProof/>
                <w:webHidden/>
              </w:rPr>
              <w:tab/>
            </w:r>
            <w:r w:rsidR="00D51879">
              <w:rPr>
                <w:noProof/>
                <w:webHidden/>
              </w:rPr>
              <w:fldChar w:fldCharType="begin"/>
            </w:r>
            <w:r w:rsidR="00D51879">
              <w:rPr>
                <w:noProof/>
                <w:webHidden/>
              </w:rPr>
              <w:instrText xml:space="preserve"> PAGEREF _Toc14073925 \h </w:instrText>
            </w:r>
            <w:r w:rsidR="00D51879">
              <w:rPr>
                <w:noProof/>
                <w:webHidden/>
              </w:rPr>
            </w:r>
            <w:r w:rsidR="00D51879">
              <w:rPr>
                <w:noProof/>
                <w:webHidden/>
              </w:rPr>
              <w:fldChar w:fldCharType="separate"/>
            </w:r>
            <w:r w:rsidR="00D51879">
              <w:rPr>
                <w:noProof/>
                <w:webHidden/>
              </w:rPr>
              <w:t>8</w:t>
            </w:r>
            <w:r w:rsidR="00D51879">
              <w:rPr>
                <w:noProof/>
                <w:webHidden/>
              </w:rPr>
              <w:fldChar w:fldCharType="end"/>
            </w:r>
          </w:hyperlink>
        </w:p>
        <w:p w14:paraId="3A2089AE" w14:textId="69292032" w:rsidR="00D51879" w:rsidRDefault="00A02BCF">
          <w:pPr>
            <w:pStyle w:val="TOC3"/>
            <w:tabs>
              <w:tab w:val="left" w:pos="1100"/>
              <w:tab w:val="right" w:leader="dot" w:pos="9350"/>
            </w:tabs>
            <w:rPr>
              <w:rFonts w:asciiTheme="minorHAnsi" w:eastAsiaTheme="minorEastAsia" w:hAnsiTheme="minorHAnsi"/>
              <w:noProof/>
            </w:rPr>
          </w:pPr>
          <w:hyperlink w:anchor="_Toc14073926" w:history="1">
            <w:r w:rsidR="00D51879" w:rsidRPr="00D15606">
              <w:rPr>
                <w:rStyle w:val="Hyperlink"/>
                <w:rFonts w:cstheme="minorHAnsi"/>
                <w:noProof/>
                <w14:scene3d>
                  <w14:camera w14:prst="orthographicFront"/>
                  <w14:lightRig w14:rig="threePt" w14:dir="t">
                    <w14:rot w14:lat="0" w14:lon="0" w14:rev="0"/>
                  </w14:lightRig>
                </w14:scene3d>
              </w:rPr>
              <w:t>3.4.5</w:t>
            </w:r>
            <w:r w:rsidR="00D51879">
              <w:rPr>
                <w:rFonts w:asciiTheme="minorHAnsi" w:eastAsiaTheme="minorEastAsia" w:hAnsiTheme="minorHAnsi"/>
                <w:noProof/>
              </w:rPr>
              <w:tab/>
            </w:r>
            <w:r w:rsidR="00D51879" w:rsidRPr="00D15606">
              <w:rPr>
                <w:rStyle w:val="Hyperlink"/>
                <w:noProof/>
              </w:rPr>
              <w:t>Back-up and Recovery Policies and Procedures</w:t>
            </w:r>
            <w:r w:rsidR="00D51879">
              <w:rPr>
                <w:noProof/>
                <w:webHidden/>
              </w:rPr>
              <w:tab/>
            </w:r>
            <w:r w:rsidR="00D51879">
              <w:rPr>
                <w:noProof/>
                <w:webHidden/>
              </w:rPr>
              <w:fldChar w:fldCharType="begin"/>
            </w:r>
            <w:r w:rsidR="00D51879">
              <w:rPr>
                <w:noProof/>
                <w:webHidden/>
              </w:rPr>
              <w:instrText xml:space="preserve"> PAGEREF _Toc14073926 \h </w:instrText>
            </w:r>
            <w:r w:rsidR="00D51879">
              <w:rPr>
                <w:noProof/>
                <w:webHidden/>
              </w:rPr>
            </w:r>
            <w:r w:rsidR="00D51879">
              <w:rPr>
                <w:noProof/>
                <w:webHidden/>
              </w:rPr>
              <w:fldChar w:fldCharType="separate"/>
            </w:r>
            <w:r w:rsidR="00D51879">
              <w:rPr>
                <w:noProof/>
                <w:webHidden/>
              </w:rPr>
              <w:t>8</w:t>
            </w:r>
            <w:r w:rsidR="00D51879">
              <w:rPr>
                <w:noProof/>
                <w:webHidden/>
              </w:rPr>
              <w:fldChar w:fldCharType="end"/>
            </w:r>
          </w:hyperlink>
        </w:p>
        <w:p w14:paraId="0D4EB01B" w14:textId="0EC78143" w:rsidR="00D51879" w:rsidRDefault="00A02BCF">
          <w:pPr>
            <w:pStyle w:val="TOC1"/>
            <w:rPr>
              <w:rFonts w:asciiTheme="minorHAnsi" w:eastAsiaTheme="minorEastAsia" w:hAnsiTheme="minorHAnsi" w:cstheme="minorBidi"/>
              <w:b w:val="0"/>
              <w:bCs w:val="0"/>
              <w:spacing w:val="0"/>
              <w:kern w:val="0"/>
              <w:szCs w:val="22"/>
            </w:rPr>
          </w:pPr>
          <w:hyperlink w:anchor="_Toc14073927" w:history="1">
            <w:r w:rsidR="00D51879" w:rsidRPr="00D15606">
              <w:rPr>
                <w:rStyle w:val="Hyperlink"/>
                <w:rFonts w:eastAsiaTheme="minorHAnsi" w:cstheme="minorHAnsi"/>
              </w:rPr>
              <w:t>4.</w:t>
            </w:r>
            <w:r w:rsidR="00D51879">
              <w:rPr>
                <w:rFonts w:asciiTheme="minorHAnsi" w:eastAsiaTheme="minorEastAsia" w:hAnsiTheme="minorHAnsi" w:cstheme="minorBidi"/>
                <w:b w:val="0"/>
                <w:bCs w:val="0"/>
                <w:spacing w:val="0"/>
                <w:kern w:val="0"/>
                <w:szCs w:val="22"/>
              </w:rPr>
              <w:tab/>
            </w:r>
            <w:r w:rsidR="00D51879" w:rsidRPr="00D15606">
              <w:rPr>
                <w:rStyle w:val="Hyperlink"/>
              </w:rPr>
              <w:t>Data Standards</w:t>
            </w:r>
            <w:r w:rsidR="00D51879">
              <w:rPr>
                <w:webHidden/>
              </w:rPr>
              <w:tab/>
            </w:r>
            <w:r w:rsidR="00D51879">
              <w:rPr>
                <w:webHidden/>
              </w:rPr>
              <w:fldChar w:fldCharType="begin"/>
            </w:r>
            <w:r w:rsidR="00D51879">
              <w:rPr>
                <w:webHidden/>
              </w:rPr>
              <w:instrText xml:space="preserve"> PAGEREF _Toc14073927 \h </w:instrText>
            </w:r>
            <w:r w:rsidR="00D51879">
              <w:rPr>
                <w:webHidden/>
              </w:rPr>
            </w:r>
            <w:r w:rsidR="00D51879">
              <w:rPr>
                <w:webHidden/>
              </w:rPr>
              <w:fldChar w:fldCharType="separate"/>
            </w:r>
            <w:r w:rsidR="00D51879">
              <w:rPr>
                <w:webHidden/>
              </w:rPr>
              <w:t>8</w:t>
            </w:r>
            <w:r w:rsidR="00D51879">
              <w:rPr>
                <w:webHidden/>
              </w:rPr>
              <w:fldChar w:fldCharType="end"/>
            </w:r>
          </w:hyperlink>
        </w:p>
        <w:p w14:paraId="1EC6B1C2" w14:textId="532B57EB" w:rsidR="00D51879" w:rsidRDefault="00A02BCF">
          <w:pPr>
            <w:pStyle w:val="TOC2"/>
            <w:tabs>
              <w:tab w:val="left" w:pos="880"/>
              <w:tab w:val="right" w:leader="dot" w:pos="9350"/>
            </w:tabs>
            <w:rPr>
              <w:rFonts w:asciiTheme="minorHAnsi" w:eastAsiaTheme="minorEastAsia" w:hAnsiTheme="minorHAnsi"/>
              <w:noProof/>
            </w:rPr>
          </w:pPr>
          <w:hyperlink w:anchor="_Toc14073928" w:history="1">
            <w:r w:rsidR="00D51879" w:rsidRPr="00D15606">
              <w:rPr>
                <w:rStyle w:val="Hyperlink"/>
                <w:noProof/>
              </w:rPr>
              <w:t>4.1</w:t>
            </w:r>
            <w:r w:rsidR="00D51879">
              <w:rPr>
                <w:rFonts w:asciiTheme="minorHAnsi" w:eastAsiaTheme="minorEastAsia" w:hAnsiTheme="minorHAnsi"/>
                <w:noProof/>
              </w:rPr>
              <w:tab/>
            </w:r>
            <w:r w:rsidR="00D51879" w:rsidRPr="00D15606">
              <w:rPr>
                <w:rStyle w:val="Hyperlink"/>
                <w:noProof/>
              </w:rPr>
              <w:t>Collection Format Standards</w:t>
            </w:r>
            <w:r w:rsidR="00D51879">
              <w:rPr>
                <w:noProof/>
                <w:webHidden/>
              </w:rPr>
              <w:tab/>
            </w:r>
            <w:r w:rsidR="00D51879">
              <w:rPr>
                <w:noProof/>
                <w:webHidden/>
              </w:rPr>
              <w:fldChar w:fldCharType="begin"/>
            </w:r>
            <w:r w:rsidR="00D51879">
              <w:rPr>
                <w:noProof/>
                <w:webHidden/>
              </w:rPr>
              <w:instrText xml:space="preserve"> PAGEREF _Toc14073928 \h </w:instrText>
            </w:r>
            <w:r w:rsidR="00D51879">
              <w:rPr>
                <w:noProof/>
                <w:webHidden/>
              </w:rPr>
            </w:r>
            <w:r w:rsidR="00D51879">
              <w:rPr>
                <w:noProof/>
                <w:webHidden/>
              </w:rPr>
              <w:fldChar w:fldCharType="separate"/>
            </w:r>
            <w:r w:rsidR="00D51879">
              <w:rPr>
                <w:noProof/>
                <w:webHidden/>
              </w:rPr>
              <w:t>8</w:t>
            </w:r>
            <w:r w:rsidR="00D51879">
              <w:rPr>
                <w:noProof/>
                <w:webHidden/>
              </w:rPr>
              <w:fldChar w:fldCharType="end"/>
            </w:r>
          </w:hyperlink>
        </w:p>
        <w:p w14:paraId="479E30EC" w14:textId="70B36C2F" w:rsidR="00D51879" w:rsidRDefault="00A02BCF">
          <w:pPr>
            <w:pStyle w:val="TOC2"/>
            <w:tabs>
              <w:tab w:val="left" w:pos="880"/>
              <w:tab w:val="right" w:leader="dot" w:pos="9350"/>
            </w:tabs>
            <w:rPr>
              <w:rFonts w:asciiTheme="minorHAnsi" w:eastAsiaTheme="minorEastAsia" w:hAnsiTheme="minorHAnsi"/>
              <w:noProof/>
            </w:rPr>
          </w:pPr>
          <w:hyperlink w:anchor="_Toc14073929" w:history="1">
            <w:r w:rsidR="00D51879" w:rsidRPr="00D15606">
              <w:rPr>
                <w:rStyle w:val="Hyperlink"/>
                <w:noProof/>
              </w:rPr>
              <w:t>4.2</w:t>
            </w:r>
            <w:r w:rsidR="00D51879">
              <w:rPr>
                <w:rFonts w:asciiTheme="minorHAnsi" w:eastAsiaTheme="minorEastAsia" w:hAnsiTheme="minorHAnsi"/>
                <w:noProof/>
              </w:rPr>
              <w:tab/>
            </w:r>
            <w:r w:rsidR="00D51879" w:rsidRPr="00D15606">
              <w:rPr>
                <w:rStyle w:val="Hyperlink"/>
                <w:noProof/>
              </w:rPr>
              <w:t>Versioning</w:t>
            </w:r>
            <w:r w:rsidR="00D51879">
              <w:rPr>
                <w:noProof/>
                <w:webHidden/>
              </w:rPr>
              <w:tab/>
            </w:r>
            <w:r w:rsidR="00D51879">
              <w:rPr>
                <w:noProof/>
                <w:webHidden/>
              </w:rPr>
              <w:fldChar w:fldCharType="begin"/>
            </w:r>
            <w:r w:rsidR="00D51879">
              <w:rPr>
                <w:noProof/>
                <w:webHidden/>
              </w:rPr>
              <w:instrText xml:space="preserve"> PAGEREF _Toc14073929 \h </w:instrText>
            </w:r>
            <w:r w:rsidR="00D51879">
              <w:rPr>
                <w:noProof/>
                <w:webHidden/>
              </w:rPr>
            </w:r>
            <w:r w:rsidR="00D51879">
              <w:rPr>
                <w:noProof/>
                <w:webHidden/>
              </w:rPr>
              <w:fldChar w:fldCharType="separate"/>
            </w:r>
            <w:r w:rsidR="00D51879">
              <w:rPr>
                <w:noProof/>
                <w:webHidden/>
              </w:rPr>
              <w:t>9</w:t>
            </w:r>
            <w:r w:rsidR="00D51879">
              <w:rPr>
                <w:noProof/>
                <w:webHidden/>
              </w:rPr>
              <w:fldChar w:fldCharType="end"/>
            </w:r>
          </w:hyperlink>
        </w:p>
        <w:p w14:paraId="1AC7B896" w14:textId="32CE8E5C" w:rsidR="00D51879" w:rsidRDefault="00A02BCF">
          <w:pPr>
            <w:pStyle w:val="TOC2"/>
            <w:tabs>
              <w:tab w:val="left" w:pos="880"/>
              <w:tab w:val="right" w:leader="dot" w:pos="9350"/>
            </w:tabs>
            <w:rPr>
              <w:rFonts w:asciiTheme="minorHAnsi" w:eastAsiaTheme="minorEastAsia" w:hAnsiTheme="minorHAnsi"/>
              <w:noProof/>
            </w:rPr>
          </w:pPr>
          <w:hyperlink w:anchor="_Toc14073930" w:history="1">
            <w:r w:rsidR="00D51879" w:rsidRPr="00D15606">
              <w:rPr>
                <w:rStyle w:val="Hyperlink"/>
                <w:noProof/>
              </w:rPr>
              <w:t>4.3</w:t>
            </w:r>
            <w:r w:rsidR="00D51879">
              <w:rPr>
                <w:rFonts w:asciiTheme="minorHAnsi" w:eastAsiaTheme="minorEastAsia" w:hAnsiTheme="minorHAnsi"/>
                <w:noProof/>
              </w:rPr>
              <w:tab/>
            </w:r>
            <w:r w:rsidR="00D51879" w:rsidRPr="00D15606">
              <w:rPr>
                <w:rStyle w:val="Hyperlink"/>
                <w:noProof/>
              </w:rPr>
              <w:t>Metadata and Data Dictionary</w:t>
            </w:r>
            <w:r w:rsidR="00D51879">
              <w:rPr>
                <w:noProof/>
                <w:webHidden/>
              </w:rPr>
              <w:tab/>
            </w:r>
            <w:r w:rsidR="00D51879">
              <w:rPr>
                <w:noProof/>
                <w:webHidden/>
              </w:rPr>
              <w:fldChar w:fldCharType="begin"/>
            </w:r>
            <w:r w:rsidR="00D51879">
              <w:rPr>
                <w:noProof/>
                <w:webHidden/>
              </w:rPr>
              <w:instrText xml:space="preserve"> PAGEREF _Toc14073930 \h </w:instrText>
            </w:r>
            <w:r w:rsidR="00D51879">
              <w:rPr>
                <w:noProof/>
                <w:webHidden/>
              </w:rPr>
            </w:r>
            <w:r w:rsidR="00D51879">
              <w:rPr>
                <w:noProof/>
                <w:webHidden/>
              </w:rPr>
              <w:fldChar w:fldCharType="separate"/>
            </w:r>
            <w:r w:rsidR="00D51879">
              <w:rPr>
                <w:noProof/>
                <w:webHidden/>
              </w:rPr>
              <w:t>9</w:t>
            </w:r>
            <w:r w:rsidR="00D51879">
              <w:rPr>
                <w:noProof/>
                <w:webHidden/>
              </w:rPr>
              <w:fldChar w:fldCharType="end"/>
            </w:r>
          </w:hyperlink>
        </w:p>
        <w:p w14:paraId="7B0106B7" w14:textId="639E685B" w:rsidR="00D51879" w:rsidRDefault="00A02BCF">
          <w:pPr>
            <w:pStyle w:val="TOC3"/>
            <w:tabs>
              <w:tab w:val="left" w:pos="1100"/>
              <w:tab w:val="right" w:leader="dot" w:pos="9350"/>
            </w:tabs>
            <w:rPr>
              <w:rFonts w:asciiTheme="minorHAnsi" w:eastAsiaTheme="minorEastAsia" w:hAnsiTheme="minorHAnsi"/>
              <w:noProof/>
            </w:rPr>
          </w:pPr>
          <w:hyperlink w:anchor="_Toc14073931" w:history="1">
            <w:r w:rsidR="00D51879" w:rsidRPr="00D15606">
              <w:rPr>
                <w:rStyle w:val="Hyperlink"/>
                <w:rFonts w:cstheme="minorHAnsi"/>
                <w:noProof/>
                <w14:scene3d>
                  <w14:camera w14:prst="orthographicFront"/>
                  <w14:lightRig w14:rig="threePt" w14:dir="t">
                    <w14:rot w14:lat="0" w14:lon="0" w14:rev="0"/>
                  </w14:lightRig>
                </w14:scene3d>
              </w:rPr>
              <w:t>4.3.1</w:t>
            </w:r>
            <w:r w:rsidR="00D51879">
              <w:rPr>
                <w:rFonts w:asciiTheme="minorHAnsi" w:eastAsiaTheme="minorEastAsia" w:hAnsiTheme="minorHAnsi"/>
                <w:noProof/>
              </w:rPr>
              <w:tab/>
            </w:r>
            <w:r w:rsidR="00D51879" w:rsidRPr="00D15606">
              <w:rPr>
                <w:rStyle w:val="Hyperlink"/>
                <w:noProof/>
              </w:rPr>
              <w:t>Metadata Description</w:t>
            </w:r>
            <w:r w:rsidR="00D51879">
              <w:rPr>
                <w:noProof/>
                <w:webHidden/>
              </w:rPr>
              <w:tab/>
            </w:r>
            <w:r w:rsidR="00D51879">
              <w:rPr>
                <w:noProof/>
                <w:webHidden/>
              </w:rPr>
              <w:fldChar w:fldCharType="begin"/>
            </w:r>
            <w:r w:rsidR="00D51879">
              <w:rPr>
                <w:noProof/>
                <w:webHidden/>
              </w:rPr>
              <w:instrText xml:space="preserve"> PAGEREF _Toc14073931 \h </w:instrText>
            </w:r>
            <w:r w:rsidR="00D51879">
              <w:rPr>
                <w:noProof/>
                <w:webHidden/>
              </w:rPr>
            </w:r>
            <w:r w:rsidR="00D51879">
              <w:rPr>
                <w:noProof/>
                <w:webHidden/>
              </w:rPr>
              <w:fldChar w:fldCharType="separate"/>
            </w:r>
            <w:r w:rsidR="00D51879">
              <w:rPr>
                <w:noProof/>
                <w:webHidden/>
              </w:rPr>
              <w:t>9</w:t>
            </w:r>
            <w:r w:rsidR="00D51879">
              <w:rPr>
                <w:noProof/>
                <w:webHidden/>
              </w:rPr>
              <w:fldChar w:fldCharType="end"/>
            </w:r>
          </w:hyperlink>
        </w:p>
        <w:p w14:paraId="716B8B78" w14:textId="6A534653" w:rsidR="00D51879" w:rsidRDefault="00A02BCF">
          <w:pPr>
            <w:pStyle w:val="TOC1"/>
            <w:rPr>
              <w:rFonts w:asciiTheme="minorHAnsi" w:eastAsiaTheme="minorEastAsia" w:hAnsiTheme="minorHAnsi" w:cstheme="minorBidi"/>
              <w:b w:val="0"/>
              <w:bCs w:val="0"/>
              <w:spacing w:val="0"/>
              <w:kern w:val="0"/>
              <w:szCs w:val="22"/>
            </w:rPr>
          </w:pPr>
          <w:hyperlink w:anchor="_Toc14073932" w:history="1">
            <w:r w:rsidR="00D51879" w:rsidRPr="00D15606">
              <w:rPr>
                <w:rStyle w:val="Hyperlink"/>
                <w:rFonts w:eastAsiaTheme="minorHAnsi" w:cstheme="minorHAnsi"/>
              </w:rPr>
              <w:t>5.</w:t>
            </w:r>
            <w:r w:rsidR="00D51879">
              <w:rPr>
                <w:rFonts w:asciiTheme="minorHAnsi" w:eastAsiaTheme="minorEastAsia" w:hAnsiTheme="minorHAnsi" w:cstheme="minorBidi"/>
                <w:b w:val="0"/>
                <w:bCs w:val="0"/>
                <w:spacing w:val="0"/>
                <w:kern w:val="0"/>
                <w:szCs w:val="22"/>
              </w:rPr>
              <w:tab/>
            </w:r>
            <w:r w:rsidR="00D51879" w:rsidRPr="00D15606">
              <w:rPr>
                <w:rStyle w:val="Hyperlink"/>
              </w:rPr>
              <w:t>Glossary of Terms</w:t>
            </w:r>
            <w:r w:rsidR="00D51879">
              <w:rPr>
                <w:webHidden/>
              </w:rPr>
              <w:tab/>
            </w:r>
            <w:r w:rsidR="00D51879">
              <w:rPr>
                <w:webHidden/>
              </w:rPr>
              <w:fldChar w:fldCharType="begin"/>
            </w:r>
            <w:r w:rsidR="00D51879">
              <w:rPr>
                <w:webHidden/>
              </w:rPr>
              <w:instrText xml:space="preserve"> PAGEREF _Toc14073932 \h </w:instrText>
            </w:r>
            <w:r w:rsidR="00D51879">
              <w:rPr>
                <w:webHidden/>
              </w:rPr>
            </w:r>
            <w:r w:rsidR="00D51879">
              <w:rPr>
                <w:webHidden/>
              </w:rPr>
              <w:fldChar w:fldCharType="separate"/>
            </w:r>
            <w:r w:rsidR="00D51879">
              <w:rPr>
                <w:webHidden/>
              </w:rPr>
              <w:t>9</w:t>
            </w:r>
            <w:r w:rsidR="00D51879">
              <w:rPr>
                <w:webHidden/>
              </w:rPr>
              <w:fldChar w:fldCharType="end"/>
            </w:r>
          </w:hyperlink>
        </w:p>
        <w:p w14:paraId="4F7D54A9" w14:textId="7B004BAD" w:rsidR="000D2DB3" w:rsidRPr="00475F26" w:rsidRDefault="000D2DB3" w:rsidP="00771625">
          <w:pPr>
            <w:tabs>
              <w:tab w:val="right" w:leader="dot" w:pos="8640"/>
            </w:tabs>
            <w:spacing w:line="240" w:lineRule="auto"/>
            <w:rPr>
              <w:rFonts w:cstheme="minorHAnsi"/>
            </w:rPr>
          </w:pPr>
          <w:r w:rsidRPr="00771625">
            <w:rPr>
              <w:rFonts w:cstheme="minorHAnsi"/>
              <w:bCs/>
              <w:noProof/>
            </w:rPr>
            <w:fldChar w:fldCharType="end"/>
          </w:r>
        </w:p>
      </w:sdtContent>
    </w:sdt>
    <w:p w14:paraId="1625B6A2" w14:textId="77777777" w:rsidR="000D2DB3" w:rsidRPr="00475F26" w:rsidRDefault="000D2DB3" w:rsidP="000D2DB3">
      <w:pPr>
        <w:spacing w:line="240" w:lineRule="auto"/>
        <w:rPr>
          <w:rFonts w:cstheme="minorHAnsi"/>
          <w:b/>
        </w:rPr>
      </w:pPr>
      <w:r w:rsidRPr="00475F26">
        <w:rPr>
          <w:rFonts w:cstheme="minorHAnsi"/>
          <w:b/>
        </w:rPr>
        <w:br w:type="page"/>
      </w:r>
    </w:p>
    <w:p w14:paraId="25672267" w14:textId="13C84FB4" w:rsidR="002C4384" w:rsidRDefault="002C4384" w:rsidP="00CD00D9">
      <w:pPr>
        <w:pStyle w:val="Heading1"/>
        <w:numPr>
          <w:ilvl w:val="0"/>
          <w:numId w:val="0"/>
        </w:numPr>
        <w:ind w:left="432" w:hanging="432"/>
      </w:pPr>
      <w:bookmarkStart w:id="5" w:name="_Toc14073907"/>
      <w:bookmarkStart w:id="6" w:name="_Toc473188008"/>
      <w:r>
        <w:lastRenderedPageBreak/>
        <w:t>Instructions</w:t>
      </w:r>
      <w:bookmarkEnd w:id="5"/>
    </w:p>
    <w:p w14:paraId="3654295C" w14:textId="5B9BD254" w:rsidR="002C4384" w:rsidRDefault="002C4384" w:rsidP="002C4384">
      <w:r>
        <w:t xml:space="preserve">Please </w:t>
      </w:r>
      <w:r w:rsidR="00234AD8">
        <w:t xml:space="preserve">see </w:t>
      </w:r>
      <w:r w:rsidR="005A5646">
        <w:t xml:space="preserve">the </w:t>
      </w:r>
      <w:r>
        <w:t>Data Management Plan Instructions document for detailed instruction for how to fill out this template.</w:t>
      </w:r>
    </w:p>
    <w:p w14:paraId="06A65694" w14:textId="66BF101C" w:rsidR="002C4384" w:rsidRPr="002C4384" w:rsidRDefault="002C4384" w:rsidP="002C4384">
      <w:r>
        <w:t>Provide a Project Title and date in the red fields on the title page of this document. Fill out all sections and elements in the Data Management Plan (DMP) Template below. Samples of elements may be provided in italics below. Please delete these examples before submitting your DMP.</w:t>
      </w:r>
    </w:p>
    <w:p w14:paraId="6C0ED5B7" w14:textId="0DE50114" w:rsidR="00EB42DB" w:rsidRDefault="008A72FA" w:rsidP="00EB42DB">
      <w:pPr>
        <w:pStyle w:val="Heading1"/>
      </w:pPr>
      <w:bookmarkStart w:id="7" w:name="_Toc14073908"/>
      <w:r>
        <w:t xml:space="preserve">Project </w:t>
      </w:r>
      <w:r w:rsidR="00EB42DB">
        <w:t>Overview</w:t>
      </w:r>
      <w:bookmarkEnd w:id="7"/>
    </w:p>
    <w:tbl>
      <w:tblPr>
        <w:tblStyle w:val="TableGrid"/>
        <w:tblW w:w="9446" w:type="dxa"/>
        <w:jc w:val="center"/>
        <w:tblLook w:val="04A0" w:firstRow="1" w:lastRow="0" w:firstColumn="1" w:lastColumn="0" w:noHBand="0" w:noVBand="1"/>
      </w:tblPr>
      <w:tblGrid>
        <w:gridCol w:w="2361"/>
        <w:gridCol w:w="2362"/>
        <w:gridCol w:w="2361"/>
        <w:gridCol w:w="2362"/>
      </w:tblGrid>
      <w:tr w:rsidR="008A72FA" w:rsidRPr="002C4384" w14:paraId="59897023" w14:textId="19F2D844" w:rsidTr="008A72FA">
        <w:trPr>
          <w:cnfStyle w:val="100000000000" w:firstRow="1" w:lastRow="0" w:firstColumn="0" w:lastColumn="0" w:oddVBand="0" w:evenVBand="0" w:oddHBand="0" w:evenHBand="0" w:firstRowFirstColumn="0" w:firstRowLastColumn="0" w:lastRowFirstColumn="0" w:lastRowLastColumn="0"/>
          <w:trHeight w:val="233"/>
          <w:jc w:val="center"/>
        </w:trPr>
        <w:tc>
          <w:tcPr>
            <w:cnfStyle w:val="001000000000" w:firstRow="0" w:lastRow="0" w:firstColumn="1" w:lastColumn="0" w:oddVBand="0" w:evenVBand="0" w:oddHBand="0" w:evenHBand="0" w:firstRowFirstColumn="0" w:firstRowLastColumn="0" w:lastRowFirstColumn="0" w:lastRowLastColumn="0"/>
            <w:tcW w:w="2361" w:type="dxa"/>
          </w:tcPr>
          <w:p w14:paraId="2DC05EEE" w14:textId="19B71FDB" w:rsidR="008A72FA" w:rsidRPr="002C4384" w:rsidRDefault="008A72FA" w:rsidP="000F7B58">
            <w:pPr>
              <w:pStyle w:val="ListParagraph"/>
              <w:ind w:left="0"/>
              <w:rPr>
                <w:rStyle w:val="Emphasis"/>
                <w:rFonts w:cstheme="minorHAnsi"/>
                <w:i w:val="0"/>
                <w:szCs w:val="22"/>
                <w:shd w:val="clear" w:color="auto" w:fill="FFFFFF"/>
              </w:rPr>
            </w:pPr>
            <w:r w:rsidRPr="002C4384">
              <w:rPr>
                <w:rStyle w:val="Emphasis"/>
                <w:rFonts w:cstheme="minorHAnsi"/>
                <w:i w:val="0"/>
                <w:szCs w:val="22"/>
                <w:shd w:val="clear" w:color="auto" w:fill="FFFFFF"/>
              </w:rPr>
              <w:t>Project Title</w:t>
            </w:r>
          </w:p>
        </w:tc>
        <w:tc>
          <w:tcPr>
            <w:tcW w:w="2362" w:type="dxa"/>
          </w:tcPr>
          <w:p w14:paraId="4806A235" w14:textId="784C0F9A" w:rsidR="008A72FA" w:rsidRPr="002C4384" w:rsidRDefault="008A72FA" w:rsidP="000F7B58">
            <w:pPr>
              <w:pStyle w:val="ListParagraph"/>
              <w:ind w:left="0"/>
              <w:cnfStyle w:val="100000000000" w:firstRow="1" w:lastRow="0" w:firstColumn="0" w:lastColumn="0" w:oddVBand="0" w:evenVBand="0" w:oddHBand="0" w:evenHBand="0" w:firstRowFirstColumn="0" w:firstRowLastColumn="0" w:lastRowFirstColumn="0" w:lastRowLastColumn="0"/>
              <w:rPr>
                <w:rStyle w:val="Emphasis"/>
                <w:rFonts w:cstheme="minorHAnsi"/>
                <w:i w:val="0"/>
                <w:szCs w:val="22"/>
                <w:shd w:val="clear" w:color="auto" w:fill="FFFFFF"/>
              </w:rPr>
            </w:pPr>
            <w:r w:rsidRPr="002C4384">
              <w:rPr>
                <w:rStyle w:val="Emphasis"/>
                <w:rFonts w:cstheme="minorHAnsi"/>
                <w:i w:val="0"/>
                <w:szCs w:val="22"/>
                <w:shd w:val="clear" w:color="auto" w:fill="FFFFFF"/>
              </w:rPr>
              <w:t>P</w:t>
            </w:r>
            <w:r w:rsidRPr="002C4384">
              <w:rPr>
                <w:rStyle w:val="Emphasis"/>
                <w:i w:val="0"/>
                <w:shd w:val="clear" w:color="auto" w:fill="FFFFFF"/>
              </w:rPr>
              <w:t>roject Goals and Objectives</w:t>
            </w:r>
          </w:p>
        </w:tc>
        <w:tc>
          <w:tcPr>
            <w:tcW w:w="2361" w:type="dxa"/>
          </w:tcPr>
          <w:p w14:paraId="1BA637C0" w14:textId="17F5DE4A" w:rsidR="008A72FA" w:rsidRPr="002C4384" w:rsidRDefault="008A72FA" w:rsidP="000F7B58">
            <w:pPr>
              <w:pStyle w:val="ListParagraph"/>
              <w:ind w:left="0"/>
              <w:cnfStyle w:val="100000000000" w:firstRow="1" w:lastRow="0" w:firstColumn="0" w:lastColumn="0" w:oddVBand="0" w:evenVBand="0" w:oddHBand="0" w:evenHBand="0" w:firstRowFirstColumn="0" w:firstRowLastColumn="0" w:lastRowFirstColumn="0" w:lastRowLastColumn="0"/>
              <w:rPr>
                <w:rStyle w:val="Emphasis"/>
                <w:rFonts w:cstheme="minorHAnsi"/>
                <w:i w:val="0"/>
                <w:shd w:val="clear" w:color="auto" w:fill="FFFFFF"/>
              </w:rPr>
            </w:pPr>
            <w:r w:rsidRPr="002C4384">
              <w:rPr>
                <w:rStyle w:val="Emphasis"/>
                <w:rFonts w:cstheme="minorHAnsi"/>
                <w:i w:val="0"/>
                <w:shd w:val="clear" w:color="auto" w:fill="FFFFFF"/>
              </w:rPr>
              <w:t>Project Description</w:t>
            </w:r>
          </w:p>
        </w:tc>
        <w:tc>
          <w:tcPr>
            <w:tcW w:w="2362" w:type="dxa"/>
          </w:tcPr>
          <w:p w14:paraId="145F5BF5" w14:textId="4781810E" w:rsidR="008A72FA" w:rsidRPr="002C4384" w:rsidRDefault="008A72FA" w:rsidP="000F7B58">
            <w:pPr>
              <w:pStyle w:val="ListParagraph"/>
              <w:ind w:left="0"/>
              <w:cnfStyle w:val="100000000000" w:firstRow="1" w:lastRow="0" w:firstColumn="0" w:lastColumn="0" w:oddVBand="0" w:evenVBand="0" w:oddHBand="0" w:evenHBand="0" w:firstRowFirstColumn="0" w:firstRowLastColumn="0" w:lastRowFirstColumn="0" w:lastRowLastColumn="0"/>
              <w:rPr>
                <w:rStyle w:val="Emphasis"/>
                <w:rFonts w:cstheme="minorHAnsi"/>
                <w:i w:val="0"/>
                <w:shd w:val="clear" w:color="auto" w:fill="FFFFFF"/>
              </w:rPr>
            </w:pPr>
            <w:r w:rsidRPr="002C4384">
              <w:rPr>
                <w:rStyle w:val="Emphasis"/>
                <w:rFonts w:cstheme="minorHAnsi"/>
                <w:i w:val="0"/>
                <w:shd w:val="clear" w:color="auto" w:fill="FFFFFF"/>
              </w:rPr>
              <w:t>Project Lifecycle Phase</w:t>
            </w:r>
          </w:p>
        </w:tc>
      </w:tr>
      <w:tr w:rsidR="008A72FA" w:rsidRPr="002C4384" w14:paraId="67565D7E" w14:textId="295782C6" w:rsidTr="008A72FA">
        <w:trPr>
          <w:trHeight w:val="233"/>
          <w:jc w:val="center"/>
        </w:trPr>
        <w:tc>
          <w:tcPr>
            <w:cnfStyle w:val="001000000000" w:firstRow="0" w:lastRow="0" w:firstColumn="1" w:lastColumn="0" w:oddVBand="0" w:evenVBand="0" w:oddHBand="0" w:evenHBand="0" w:firstRowFirstColumn="0" w:firstRowLastColumn="0" w:lastRowFirstColumn="0" w:lastRowLastColumn="0"/>
            <w:tcW w:w="2361" w:type="dxa"/>
          </w:tcPr>
          <w:p w14:paraId="21F2B4C5" w14:textId="0EFB8463" w:rsidR="008A72FA" w:rsidRPr="002C4384" w:rsidRDefault="002C4384" w:rsidP="00B96C69">
            <w:pPr>
              <w:pStyle w:val="ListParagraph"/>
              <w:ind w:left="0"/>
              <w:rPr>
                <w:rStyle w:val="Emphasis"/>
                <w:rFonts w:cstheme="minorHAnsi"/>
                <w:i w:val="0"/>
                <w:sz w:val="22"/>
                <w:szCs w:val="22"/>
                <w:shd w:val="clear" w:color="auto" w:fill="FFFFFF"/>
              </w:rPr>
            </w:pPr>
            <w:r w:rsidRPr="002C4384">
              <w:rPr>
                <w:rStyle w:val="Emphasis"/>
                <w:rFonts w:cstheme="minorHAnsi"/>
                <w:sz w:val="20"/>
                <w:szCs w:val="20"/>
                <w:shd w:val="clear" w:color="auto" w:fill="FFFFFF"/>
              </w:rPr>
              <w:t>T</w:t>
            </w:r>
            <w:r w:rsidRPr="002C4384">
              <w:rPr>
                <w:rStyle w:val="Emphasis"/>
                <w:sz w:val="20"/>
                <w:szCs w:val="20"/>
                <w:shd w:val="clear" w:color="auto" w:fill="FFFFFF"/>
              </w:rPr>
              <w:t>ampa Connected Vehicle Pilot</w:t>
            </w:r>
          </w:p>
        </w:tc>
        <w:tc>
          <w:tcPr>
            <w:tcW w:w="2362" w:type="dxa"/>
          </w:tcPr>
          <w:p w14:paraId="770DB876" w14:textId="1C4B8337" w:rsidR="008A72FA" w:rsidRPr="002C4384" w:rsidRDefault="008A72FA" w:rsidP="00B96C69">
            <w:pPr>
              <w:pStyle w:val="ListParagraph"/>
              <w:ind w:left="0"/>
              <w:cnfStyle w:val="000000000000" w:firstRow="0" w:lastRow="0" w:firstColumn="0" w:lastColumn="0" w:oddVBand="0" w:evenVBand="0" w:oddHBand="0" w:evenHBand="0" w:firstRowFirstColumn="0" w:firstRowLastColumn="0" w:lastRowFirstColumn="0" w:lastRowLastColumn="0"/>
              <w:rPr>
                <w:rStyle w:val="Emphasis"/>
                <w:rFonts w:cstheme="minorHAnsi"/>
                <w:i w:val="0"/>
                <w:sz w:val="22"/>
                <w:szCs w:val="22"/>
              </w:rPr>
            </w:pPr>
          </w:p>
        </w:tc>
        <w:tc>
          <w:tcPr>
            <w:tcW w:w="2361" w:type="dxa"/>
          </w:tcPr>
          <w:p w14:paraId="199CBFB0" w14:textId="77777777" w:rsidR="008A72FA" w:rsidRPr="002C4384" w:rsidRDefault="008A72FA" w:rsidP="00B96C69">
            <w:pPr>
              <w:pStyle w:val="ListParagraph"/>
              <w:ind w:left="0"/>
              <w:cnfStyle w:val="000000000000" w:firstRow="0" w:lastRow="0" w:firstColumn="0" w:lastColumn="0" w:oddVBand="0" w:evenVBand="0" w:oddHBand="0" w:evenHBand="0" w:firstRowFirstColumn="0" w:firstRowLastColumn="0" w:lastRowFirstColumn="0" w:lastRowLastColumn="0"/>
              <w:rPr>
                <w:rStyle w:val="Emphasis"/>
                <w:rFonts w:cstheme="minorHAnsi"/>
                <w:i w:val="0"/>
              </w:rPr>
            </w:pPr>
          </w:p>
        </w:tc>
        <w:tc>
          <w:tcPr>
            <w:tcW w:w="2362" w:type="dxa"/>
          </w:tcPr>
          <w:p w14:paraId="1D40A552" w14:textId="1F1F469F" w:rsidR="008A72FA" w:rsidRPr="002C4384" w:rsidRDefault="002C4384" w:rsidP="00B96C69">
            <w:pPr>
              <w:pStyle w:val="ListParagraph"/>
              <w:ind w:left="0"/>
              <w:cnfStyle w:val="000000000000" w:firstRow="0" w:lastRow="0" w:firstColumn="0" w:lastColumn="0" w:oddVBand="0" w:evenVBand="0" w:oddHBand="0" w:evenHBand="0" w:firstRowFirstColumn="0" w:firstRowLastColumn="0" w:lastRowFirstColumn="0" w:lastRowLastColumn="0"/>
              <w:rPr>
                <w:rStyle w:val="Emphasis"/>
                <w:rFonts w:cstheme="minorHAnsi"/>
                <w:sz w:val="20"/>
                <w:szCs w:val="20"/>
              </w:rPr>
            </w:pPr>
            <w:r w:rsidRPr="002C4384">
              <w:rPr>
                <w:rStyle w:val="Emphasis"/>
                <w:rFonts w:cstheme="minorHAnsi"/>
                <w:sz w:val="20"/>
                <w:szCs w:val="20"/>
              </w:rPr>
              <w:t>P</w:t>
            </w:r>
            <w:r w:rsidRPr="002C4384">
              <w:rPr>
                <w:rStyle w:val="Emphasis"/>
                <w:sz w:val="20"/>
                <w:szCs w:val="20"/>
              </w:rPr>
              <w:t>ost-Award</w:t>
            </w:r>
          </w:p>
        </w:tc>
      </w:tr>
      <w:tr w:rsidR="008A72FA" w:rsidRPr="002C4384" w14:paraId="2E24E6CC" w14:textId="541307E4" w:rsidTr="008A72FA">
        <w:trPr>
          <w:trHeight w:val="687"/>
          <w:jc w:val="center"/>
        </w:trPr>
        <w:tc>
          <w:tcPr>
            <w:cnfStyle w:val="001000000000" w:firstRow="0" w:lastRow="0" w:firstColumn="1" w:lastColumn="0" w:oddVBand="0" w:evenVBand="0" w:oddHBand="0" w:evenHBand="0" w:firstRowFirstColumn="0" w:firstRowLastColumn="0" w:lastRowFirstColumn="0" w:lastRowLastColumn="0"/>
            <w:tcW w:w="2361" w:type="dxa"/>
          </w:tcPr>
          <w:p w14:paraId="774D8F06" w14:textId="264D7618" w:rsidR="008A72FA" w:rsidRPr="002C4384" w:rsidRDefault="008A72FA" w:rsidP="00B96C69">
            <w:pPr>
              <w:pStyle w:val="ListParagraph"/>
              <w:ind w:left="0"/>
              <w:rPr>
                <w:rStyle w:val="Emphasis"/>
                <w:rFonts w:cstheme="minorHAnsi"/>
                <w:i w:val="0"/>
                <w:sz w:val="22"/>
                <w:szCs w:val="22"/>
                <w:shd w:val="clear" w:color="auto" w:fill="FFFFFF"/>
              </w:rPr>
            </w:pPr>
          </w:p>
        </w:tc>
        <w:tc>
          <w:tcPr>
            <w:tcW w:w="2362" w:type="dxa"/>
          </w:tcPr>
          <w:p w14:paraId="7574DABA" w14:textId="77777777" w:rsidR="008A72FA" w:rsidRPr="002C4384" w:rsidRDefault="008A72FA" w:rsidP="00B96C69">
            <w:pPr>
              <w:pStyle w:val="ListParagraph"/>
              <w:ind w:left="0"/>
              <w:cnfStyle w:val="000000000000" w:firstRow="0" w:lastRow="0" w:firstColumn="0" w:lastColumn="0" w:oddVBand="0" w:evenVBand="0" w:oddHBand="0" w:evenHBand="0" w:firstRowFirstColumn="0" w:firstRowLastColumn="0" w:lastRowFirstColumn="0" w:lastRowLastColumn="0"/>
              <w:rPr>
                <w:rStyle w:val="Emphasis"/>
                <w:rFonts w:cstheme="minorHAnsi"/>
                <w:i w:val="0"/>
                <w:sz w:val="22"/>
                <w:szCs w:val="22"/>
              </w:rPr>
            </w:pPr>
          </w:p>
        </w:tc>
        <w:tc>
          <w:tcPr>
            <w:tcW w:w="2361" w:type="dxa"/>
          </w:tcPr>
          <w:p w14:paraId="1E5A6DF9" w14:textId="77777777" w:rsidR="008A72FA" w:rsidRPr="002C4384" w:rsidRDefault="008A72FA" w:rsidP="00B96C69">
            <w:pPr>
              <w:pStyle w:val="ListParagraph"/>
              <w:ind w:left="0"/>
              <w:cnfStyle w:val="000000000000" w:firstRow="0" w:lastRow="0" w:firstColumn="0" w:lastColumn="0" w:oddVBand="0" w:evenVBand="0" w:oddHBand="0" w:evenHBand="0" w:firstRowFirstColumn="0" w:firstRowLastColumn="0" w:lastRowFirstColumn="0" w:lastRowLastColumn="0"/>
              <w:rPr>
                <w:rStyle w:val="Emphasis"/>
                <w:rFonts w:cstheme="minorHAnsi"/>
                <w:i w:val="0"/>
              </w:rPr>
            </w:pPr>
          </w:p>
        </w:tc>
        <w:tc>
          <w:tcPr>
            <w:tcW w:w="2362" w:type="dxa"/>
          </w:tcPr>
          <w:p w14:paraId="79228C24" w14:textId="77777777" w:rsidR="008A72FA" w:rsidRPr="002C4384" w:rsidRDefault="008A72FA" w:rsidP="00B96C69">
            <w:pPr>
              <w:pStyle w:val="ListParagraph"/>
              <w:ind w:left="0"/>
              <w:cnfStyle w:val="000000000000" w:firstRow="0" w:lastRow="0" w:firstColumn="0" w:lastColumn="0" w:oddVBand="0" w:evenVBand="0" w:oddHBand="0" w:evenHBand="0" w:firstRowFirstColumn="0" w:firstRowLastColumn="0" w:lastRowFirstColumn="0" w:lastRowLastColumn="0"/>
              <w:rPr>
                <w:rStyle w:val="Emphasis"/>
                <w:rFonts w:cstheme="minorHAnsi"/>
                <w:i w:val="0"/>
              </w:rPr>
            </w:pPr>
          </w:p>
        </w:tc>
      </w:tr>
      <w:tr w:rsidR="008A72FA" w:rsidRPr="002C4384" w14:paraId="13428006" w14:textId="3D674ADF" w:rsidTr="008A72FA">
        <w:trPr>
          <w:trHeight w:val="233"/>
          <w:jc w:val="center"/>
        </w:trPr>
        <w:tc>
          <w:tcPr>
            <w:cnfStyle w:val="001000000000" w:firstRow="0" w:lastRow="0" w:firstColumn="1" w:lastColumn="0" w:oddVBand="0" w:evenVBand="0" w:oddHBand="0" w:evenHBand="0" w:firstRowFirstColumn="0" w:firstRowLastColumn="0" w:lastRowFirstColumn="0" w:lastRowLastColumn="0"/>
            <w:tcW w:w="2361" w:type="dxa"/>
          </w:tcPr>
          <w:p w14:paraId="58B6F7ED" w14:textId="04B82C39" w:rsidR="008A72FA" w:rsidRPr="002C4384" w:rsidRDefault="008A72FA" w:rsidP="00B96C69">
            <w:pPr>
              <w:pStyle w:val="ListParagraph"/>
              <w:ind w:left="0"/>
              <w:rPr>
                <w:rStyle w:val="Emphasis"/>
                <w:rFonts w:cstheme="minorHAnsi"/>
                <w:i w:val="0"/>
                <w:sz w:val="22"/>
                <w:szCs w:val="22"/>
                <w:shd w:val="clear" w:color="auto" w:fill="FFFFFF"/>
              </w:rPr>
            </w:pPr>
          </w:p>
        </w:tc>
        <w:tc>
          <w:tcPr>
            <w:tcW w:w="2362" w:type="dxa"/>
          </w:tcPr>
          <w:p w14:paraId="7E521470" w14:textId="77777777" w:rsidR="008A72FA" w:rsidRPr="002C4384" w:rsidRDefault="008A72FA" w:rsidP="00B96C69">
            <w:pPr>
              <w:pStyle w:val="ListParagraph"/>
              <w:ind w:left="0"/>
              <w:cnfStyle w:val="000000000000" w:firstRow="0" w:lastRow="0" w:firstColumn="0" w:lastColumn="0" w:oddVBand="0" w:evenVBand="0" w:oddHBand="0" w:evenHBand="0" w:firstRowFirstColumn="0" w:firstRowLastColumn="0" w:lastRowFirstColumn="0" w:lastRowLastColumn="0"/>
              <w:rPr>
                <w:rStyle w:val="Emphasis"/>
                <w:rFonts w:cstheme="minorHAnsi"/>
                <w:i w:val="0"/>
                <w:sz w:val="22"/>
                <w:szCs w:val="22"/>
                <w:shd w:val="clear" w:color="auto" w:fill="FFFFFF"/>
              </w:rPr>
            </w:pPr>
          </w:p>
        </w:tc>
        <w:tc>
          <w:tcPr>
            <w:tcW w:w="2361" w:type="dxa"/>
          </w:tcPr>
          <w:p w14:paraId="52C21472" w14:textId="77777777" w:rsidR="008A72FA" w:rsidRPr="002C4384" w:rsidRDefault="008A72FA" w:rsidP="00B96C69">
            <w:pPr>
              <w:pStyle w:val="ListParagraph"/>
              <w:ind w:left="0"/>
              <w:cnfStyle w:val="000000000000" w:firstRow="0" w:lastRow="0" w:firstColumn="0" w:lastColumn="0" w:oddVBand="0" w:evenVBand="0" w:oddHBand="0" w:evenHBand="0" w:firstRowFirstColumn="0" w:firstRowLastColumn="0" w:lastRowFirstColumn="0" w:lastRowLastColumn="0"/>
              <w:rPr>
                <w:rStyle w:val="Emphasis"/>
                <w:rFonts w:cstheme="minorHAnsi"/>
                <w:i w:val="0"/>
                <w:shd w:val="clear" w:color="auto" w:fill="FFFFFF"/>
              </w:rPr>
            </w:pPr>
          </w:p>
        </w:tc>
        <w:tc>
          <w:tcPr>
            <w:tcW w:w="2362" w:type="dxa"/>
          </w:tcPr>
          <w:p w14:paraId="3EB0285A" w14:textId="77777777" w:rsidR="008A72FA" w:rsidRPr="002C4384" w:rsidRDefault="008A72FA" w:rsidP="00B96C69">
            <w:pPr>
              <w:pStyle w:val="ListParagraph"/>
              <w:ind w:left="0"/>
              <w:cnfStyle w:val="000000000000" w:firstRow="0" w:lastRow="0" w:firstColumn="0" w:lastColumn="0" w:oddVBand="0" w:evenVBand="0" w:oddHBand="0" w:evenHBand="0" w:firstRowFirstColumn="0" w:firstRowLastColumn="0" w:lastRowFirstColumn="0" w:lastRowLastColumn="0"/>
              <w:rPr>
                <w:rStyle w:val="Emphasis"/>
                <w:rFonts w:cstheme="minorHAnsi"/>
                <w:i w:val="0"/>
                <w:shd w:val="clear" w:color="auto" w:fill="FFFFFF"/>
              </w:rPr>
            </w:pPr>
          </w:p>
        </w:tc>
      </w:tr>
    </w:tbl>
    <w:p w14:paraId="504402E2" w14:textId="0DCADF30" w:rsidR="007F23F2" w:rsidRPr="00B60DE0" w:rsidRDefault="007F23F2" w:rsidP="00B60DE0">
      <w:pPr>
        <w:pStyle w:val="Heading2"/>
      </w:pPr>
      <w:bookmarkStart w:id="8" w:name="_Toc14073909"/>
      <w:r w:rsidRPr="00B60DE0">
        <w:t>Change Control</w:t>
      </w:r>
      <w:bookmarkEnd w:id="8"/>
    </w:p>
    <w:p w14:paraId="3EFB0EA2" w14:textId="33F49374" w:rsidR="006122E6" w:rsidRDefault="00771625" w:rsidP="006122E6">
      <w:pPr>
        <w:rPr>
          <w:i/>
        </w:rPr>
      </w:pPr>
      <w:r>
        <w:rPr>
          <w:i/>
        </w:rPr>
        <w:t>&lt;Insert&gt;</w:t>
      </w:r>
    </w:p>
    <w:p w14:paraId="5B7A6119" w14:textId="783EE2DE" w:rsidR="007F23F2" w:rsidRPr="00B3703E" w:rsidRDefault="007F23F2" w:rsidP="00B3703E">
      <w:pPr>
        <w:pStyle w:val="Heading2"/>
      </w:pPr>
      <w:bookmarkStart w:id="9" w:name="_Toc14073910"/>
      <w:r w:rsidRPr="00B3703E">
        <w:t>Relevant Documents</w:t>
      </w:r>
      <w:bookmarkEnd w:id="9"/>
    </w:p>
    <w:p w14:paraId="394DD0AC" w14:textId="348EC929" w:rsidR="006122E6" w:rsidRDefault="00771625" w:rsidP="006122E6">
      <w:pPr>
        <w:rPr>
          <w:i/>
        </w:rPr>
      </w:pPr>
      <w:r>
        <w:rPr>
          <w:i/>
        </w:rPr>
        <w:t>&lt;Insert&gt;</w:t>
      </w:r>
    </w:p>
    <w:p w14:paraId="6837BD77" w14:textId="77777777" w:rsidR="00184DE4" w:rsidRPr="00EB42DB" w:rsidRDefault="00184DE4" w:rsidP="00EB42DB">
      <w:pPr>
        <w:rPr>
          <w:i/>
        </w:rPr>
      </w:pPr>
    </w:p>
    <w:bookmarkEnd w:id="6"/>
    <w:p w14:paraId="08B52927" w14:textId="19448EE0" w:rsidR="009704D1" w:rsidRPr="00A10B5C" w:rsidRDefault="009704D1" w:rsidP="00A10B5C">
      <w:pPr>
        <w:pStyle w:val="Heading1"/>
        <w:numPr>
          <w:ilvl w:val="0"/>
          <w:numId w:val="0"/>
        </w:numPr>
        <w:ind w:left="432"/>
        <w:rPr>
          <w:rFonts w:cstheme="minorHAnsi"/>
        </w:rPr>
        <w:sectPr w:rsidR="009704D1" w:rsidRPr="00A10B5C" w:rsidSect="009704D1">
          <w:headerReference w:type="default" r:id="rId8"/>
          <w:footerReference w:type="default" r:id="rId9"/>
          <w:pgSz w:w="12240" w:h="15840" w:code="1"/>
          <w:pgMar w:top="1440" w:right="1440" w:bottom="1440" w:left="1440" w:header="720" w:footer="720" w:gutter="0"/>
          <w:cols w:space="720"/>
          <w:docGrid w:linePitch="360"/>
        </w:sectPr>
      </w:pPr>
    </w:p>
    <w:p w14:paraId="18523F27" w14:textId="03E0C1C7" w:rsidR="000D2DB3" w:rsidRPr="00475F26" w:rsidRDefault="000D2DB3" w:rsidP="00CA31C0">
      <w:pPr>
        <w:pStyle w:val="Heading1"/>
      </w:pPr>
      <w:bookmarkStart w:id="10" w:name="_Toc14073911"/>
      <w:bookmarkStart w:id="11" w:name="_Toc473188009"/>
      <w:r>
        <w:lastRenderedPageBreak/>
        <w:t xml:space="preserve">Data </w:t>
      </w:r>
      <w:r w:rsidR="00B112C3">
        <w:t>Overview</w:t>
      </w:r>
      <w:bookmarkEnd w:id="10"/>
    </w:p>
    <w:p w14:paraId="680A7336" w14:textId="3358F244" w:rsidR="009704D1" w:rsidRPr="00CD343F" w:rsidRDefault="009704D1" w:rsidP="00CD343F">
      <w:pPr>
        <w:pStyle w:val="ListParagraph"/>
        <w:spacing w:line="240" w:lineRule="auto"/>
        <w:ind w:left="0"/>
        <w:rPr>
          <w:rFonts w:cstheme="minorHAnsi"/>
          <w:i/>
        </w:rPr>
      </w:pPr>
    </w:p>
    <w:tbl>
      <w:tblPr>
        <w:tblStyle w:val="TableGrid"/>
        <w:tblW w:w="11063" w:type="dxa"/>
        <w:jc w:val="center"/>
        <w:tblLayout w:type="fixed"/>
        <w:tblLook w:val="04A0" w:firstRow="1" w:lastRow="0" w:firstColumn="1" w:lastColumn="0" w:noHBand="0" w:noVBand="1"/>
      </w:tblPr>
      <w:tblGrid>
        <w:gridCol w:w="1579"/>
        <w:gridCol w:w="2206"/>
        <w:gridCol w:w="2052"/>
        <w:gridCol w:w="1670"/>
        <w:gridCol w:w="1659"/>
        <w:gridCol w:w="1897"/>
      </w:tblGrid>
      <w:tr w:rsidR="009820B2" w:rsidRPr="00DB53DE" w14:paraId="5F436CCA" w14:textId="1F741C5F" w:rsidTr="009820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79" w:type="dxa"/>
          </w:tcPr>
          <w:p w14:paraId="445B727E" w14:textId="77777777" w:rsidR="009820B2" w:rsidRPr="00DB53DE" w:rsidRDefault="009820B2" w:rsidP="000D58E8">
            <w:pPr>
              <w:spacing w:before="150"/>
              <w:rPr>
                <w:rFonts w:eastAsia="Times New Roman" w:cstheme="minorHAnsi"/>
                <w:sz w:val="20"/>
                <w:szCs w:val="20"/>
              </w:rPr>
            </w:pPr>
            <w:r w:rsidRPr="00DB53DE">
              <w:rPr>
                <w:rFonts w:eastAsia="Times New Roman" w:cstheme="minorHAnsi"/>
                <w:sz w:val="20"/>
                <w:szCs w:val="20"/>
              </w:rPr>
              <w:t>ID</w:t>
            </w:r>
          </w:p>
        </w:tc>
        <w:tc>
          <w:tcPr>
            <w:tcW w:w="2206" w:type="dxa"/>
          </w:tcPr>
          <w:p w14:paraId="03441907" w14:textId="086CDC66" w:rsidR="009820B2" w:rsidRPr="00DB53DE" w:rsidRDefault="00D472C7" w:rsidP="000D58E8">
            <w:pPr>
              <w:spacing w:before="150"/>
              <w:cnfStyle w:val="100000000000" w:firstRow="1" w:lastRow="0" w:firstColumn="0" w:lastColumn="0" w:oddVBand="0" w:evenVBand="0" w:oddHBand="0" w:evenHBand="0" w:firstRowFirstColumn="0" w:firstRowLastColumn="0" w:lastRowFirstColumn="0" w:lastRowLastColumn="0"/>
              <w:rPr>
                <w:rFonts w:eastAsia="Times New Roman" w:cstheme="minorHAnsi"/>
                <w:sz w:val="20"/>
                <w:szCs w:val="20"/>
              </w:rPr>
            </w:pPr>
            <w:r>
              <w:rPr>
                <w:rFonts w:eastAsia="Times New Roman" w:cstheme="minorHAnsi"/>
                <w:sz w:val="20"/>
                <w:szCs w:val="20"/>
              </w:rPr>
              <w:t>Dataset</w:t>
            </w:r>
            <w:r w:rsidR="009820B2" w:rsidRPr="00DB53DE">
              <w:rPr>
                <w:rFonts w:eastAsia="Times New Roman" w:cstheme="minorHAnsi"/>
                <w:sz w:val="20"/>
                <w:szCs w:val="20"/>
              </w:rPr>
              <w:t xml:space="preserve"> Title</w:t>
            </w:r>
          </w:p>
        </w:tc>
        <w:tc>
          <w:tcPr>
            <w:tcW w:w="2052" w:type="dxa"/>
          </w:tcPr>
          <w:p w14:paraId="6680DF6F" w14:textId="77777777" w:rsidR="009820B2" w:rsidRPr="00DB53DE" w:rsidRDefault="009820B2" w:rsidP="000D58E8">
            <w:pPr>
              <w:spacing w:before="150"/>
              <w:cnfStyle w:val="100000000000" w:firstRow="1" w:lastRow="0" w:firstColumn="0" w:lastColumn="0" w:oddVBand="0" w:evenVBand="0" w:oddHBand="0" w:evenHBand="0" w:firstRowFirstColumn="0" w:firstRowLastColumn="0" w:lastRowFirstColumn="0" w:lastRowLastColumn="0"/>
              <w:rPr>
                <w:rFonts w:eastAsia="Times New Roman" w:cstheme="minorHAnsi"/>
                <w:sz w:val="20"/>
                <w:szCs w:val="20"/>
              </w:rPr>
            </w:pPr>
            <w:r w:rsidRPr="00DB53DE">
              <w:rPr>
                <w:rFonts w:eastAsia="Times New Roman" w:cstheme="minorHAnsi"/>
                <w:sz w:val="20"/>
                <w:szCs w:val="20"/>
              </w:rPr>
              <w:t>Description</w:t>
            </w:r>
          </w:p>
        </w:tc>
        <w:tc>
          <w:tcPr>
            <w:tcW w:w="1670" w:type="dxa"/>
          </w:tcPr>
          <w:p w14:paraId="79088083" w14:textId="22BFB56A" w:rsidR="009820B2" w:rsidRPr="00DB53DE" w:rsidRDefault="009820B2" w:rsidP="000D58E8">
            <w:pPr>
              <w:spacing w:before="150"/>
              <w:cnfStyle w:val="100000000000" w:firstRow="1" w:lastRow="0" w:firstColumn="0" w:lastColumn="0" w:oddVBand="0" w:evenVBand="0" w:oddHBand="0" w:evenHBand="0" w:firstRowFirstColumn="0" w:firstRowLastColumn="0" w:lastRowFirstColumn="0" w:lastRowLastColumn="0"/>
              <w:rPr>
                <w:rFonts w:eastAsia="Times New Roman" w:cstheme="minorHAnsi"/>
                <w:sz w:val="20"/>
                <w:szCs w:val="20"/>
              </w:rPr>
            </w:pPr>
            <w:r w:rsidRPr="00DB53DE">
              <w:rPr>
                <w:rFonts w:eastAsia="Times New Roman" w:cstheme="minorHAnsi"/>
                <w:sz w:val="20"/>
                <w:szCs w:val="20"/>
              </w:rPr>
              <w:t>Type / Scale</w:t>
            </w:r>
          </w:p>
        </w:tc>
        <w:tc>
          <w:tcPr>
            <w:tcW w:w="1659" w:type="dxa"/>
          </w:tcPr>
          <w:p w14:paraId="5637149B" w14:textId="77777777" w:rsidR="009820B2" w:rsidRPr="00DB53DE" w:rsidRDefault="009820B2" w:rsidP="000D58E8">
            <w:pPr>
              <w:spacing w:before="150"/>
              <w:cnfStyle w:val="100000000000" w:firstRow="1" w:lastRow="0" w:firstColumn="0" w:lastColumn="0" w:oddVBand="0" w:evenVBand="0" w:oddHBand="0" w:evenHBand="0" w:firstRowFirstColumn="0" w:firstRowLastColumn="0" w:lastRowFirstColumn="0" w:lastRowLastColumn="0"/>
              <w:rPr>
                <w:rFonts w:eastAsia="Times New Roman" w:cstheme="minorHAnsi"/>
                <w:sz w:val="20"/>
                <w:szCs w:val="20"/>
              </w:rPr>
            </w:pPr>
            <w:r w:rsidRPr="00DB53DE">
              <w:rPr>
                <w:rFonts w:eastAsia="Times New Roman" w:cstheme="minorHAnsi"/>
                <w:sz w:val="20"/>
                <w:szCs w:val="20"/>
              </w:rPr>
              <w:t>Collection Method</w:t>
            </w:r>
          </w:p>
        </w:tc>
        <w:tc>
          <w:tcPr>
            <w:tcW w:w="1897" w:type="dxa"/>
          </w:tcPr>
          <w:p w14:paraId="6E8429C5" w14:textId="32970702" w:rsidR="009820B2" w:rsidRPr="00DB53DE" w:rsidRDefault="009820B2" w:rsidP="000D58E8">
            <w:pPr>
              <w:spacing w:before="150"/>
              <w:cnfStyle w:val="100000000000" w:firstRow="1" w:lastRow="0" w:firstColumn="0" w:lastColumn="0" w:oddVBand="0" w:evenVBand="0" w:oddHBand="0" w:evenHBand="0" w:firstRowFirstColumn="0" w:firstRowLastColumn="0" w:lastRowFirstColumn="0" w:lastRowLastColumn="0"/>
              <w:rPr>
                <w:rFonts w:eastAsia="Times New Roman" w:cstheme="minorHAnsi"/>
                <w:sz w:val="20"/>
                <w:szCs w:val="20"/>
              </w:rPr>
            </w:pPr>
            <w:r w:rsidRPr="00DB53DE">
              <w:rPr>
                <w:rFonts w:eastAsia="Times New Roman" w:cstheme="minorHAnsi"/>
                <w:sz w:val="20"/>
                <w:szCs w:val="20"/>
              </w:rPr>
              <w:t>Data File Format(s)</w:t>
            </w:r>
          </w:p>
        </w:tc>
      </w:tr>
      <w:tr w:rsidR="009820B2" w:rsidRPr="00DB53DE" w14:paraId="2B9ED94F" w14:textId="28CAF1A4" w:rsidTr="009820B2">
        <w:trPr>
          <w:jc w:val="center"/>
        </w:trPr>
        <w:tc>
          <w:tcPr>
            <w:cnfStyle w:val="001000000000" w:firstRow="0" w:lastRow="0" w:firstColumn="1" w:lastColumn="0" w:oddVBand="0" w:evenVBand="0" w:oddHBand="0" w:evenHBand="0" w:firstRowFirstColumn="0" w:firstRowLastColumn="0" w:lastRowFirstColumn="0" w:lastRowLastColumn="0"/>
            <w:tcW w:w="1579" w:type="dxa"/>
          </w:tcPr>
          <w:p w14:paraId="38B175E6" w14:textId="011FDF0F" w:rsidR="009820B2" w:rsidRPr="00DB53DE" w:rsidRDefault="009820B2" w:rsidP="000D58E8">
            <w:pPr>
              <w:spacing w:before="150"/>
              <w:rPr>
                <w:rFonts w:eastAsia="Times New Roman" w:cstheme="minorHAnsi"/>
                <w:i/>
                <w:sz w:val="20"/>
                <w:szCs w:val="20"/>
              </w:rPr>
            </w:pPr>
            <w:r w:rsidRPr="00DB53DE">
              <w:rPr>
                <w:rFonts w:eastAsia="Times New Roman" w:cstheme="minorHAnsi"/>
                <w:i/>
                <w:sz w:val="20"/>
                <w:szCs w:val="20"/>
              </w:rPr>
              <w:t>ORCHID ID Number</w:t>
            </w:r>
          </w:p>
        </w:tc>
        <w:tc>
          <w:tcPr>
            <w:tcW w:w="2206" w:type="dxa"/>
          </w:tcPr>
          <w:p w14:paraId="0B04BD58" w14:textId="2DDD60FA" w:rsidR="009820B2" w:rsidRPr="00DB53DE" w:rsidRDefault="009820B2" w:rsidP="000D58E8">
            <w:pPr>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i/>
                <w:sz w:val="20"/>
                <w:szCs w:val="20"/>
              </w:rPr>
            </w:pPr>
            <w:r w:rsidRPr="00DB53DE">
              <w:rPr>
                <w:rFonts w:eastAsia="Times New Roman" w:cstheme="minorHAnsi"/>
                <w:i/>
                <w:sz w:val="20"/>
                <w:szCs w:val="20"/>
              </w:rPr>
              <w:t>Tampa Connected Vehicle (CV) Pilot Basic Safety Message (BSM)</w:t>
            </w:r>
          </w:p>
        </w:tc>
        <w:tc>
          <w:tcPr>
            <w:tcW w:w="2052" w:type="dxa"/>
          </w:tcPr>
          <w:p w14:paraId="4FE082B4" w14:textId="155AE51C" w:rsidR="009820B2" w:rsidRPr="00DB53DE" w:rsidRDefault="009820B2" w:rsidP="000D58E8">
            <w:pPr>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i/>
                <w:sz w:val="20"/>
                <w:szCs w:val="20"/>
              </w:rPr>
            </w:pPr>
            <w:r w:rsidRPr="00DB53DE">
              <w:rPr>
                <w:rFonts w:eastAsia="Times New Roman" w:cstheme="minorHAnsi"/>
                <w:i/>
                <w:sz w:val="20"/>
                <w:szCs w:val="20"/>
              </w:rPr>
              <w:t>This data c</w:t>
            </w:r>
            <w:r w:rsidRPr="00DB53DE">
              <w:rPr>
                <w:rFonts w:cstheme="minorHAnsi"/>
                <w:i/>
                <w:sz w:val="20"/>
                <w:szCs w:val="20"/>
                <w:shd w:val="clear" w:color="auto" w:fill="FFFFFF"/>
              </w:rPr>
              <w:t>onsists of Basic Safety Messages (BSMs) generated by participant and public transportation vehicles onboard units (OBU) and transmitted to road-side units (RSU) located throughout the Project Study area.</w:t>
            </w:r>
          </w:p>
        </w:tc>
        <w:tc>
          <w:tcPr>
            <w:tcW w:w="1670" w:type="dxa"/>
          </w:tcPr>
          <w:p w14:paraId="730313E5" w14:textId="7183C2BF" w:rsidR="009820B2" w:rsidRPr="00DB53DE" w:rsidRDefault="009820B2" w:rsidP="000D58E8">
            <w:pPr>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i/>
                <w:sz w:val="20"/>
                <w:szCs w:val="20"/>
              </w:rPr>
            </w:pPr>
            <w:r w:rsidRPr="00DB53DE">
              <w:rPr>
                <w:rFonts w:eastAsia="Times New Roman" w:cstheme="minorHAnsi"/>
                <w:i/>
                <w:sz w:val="20"/>
                <w:szCs w:val="20"/>
              </w:rPr>
              <w:t>Numerical data, text sequences, positional data (e.g. latitude and longitude)</w:t>
            </w:r>
          </w:p>
        </w:tc>
        <w:tc>
          <w:tcPr>
            <w:tcW w:w="1659" w:type="dxa"/>
          </w:tcPr>
          <w:p w14:paraId="581F3698" w14:textId="43F05520" w:rsidR="009820B2" w:rsidRPr="00DB53DE" w:rsidRDefault="00E51F93" w:rsidP="000D58E8">
            <w:pPr>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i/>
                <w:sz w:val="20"/>
                <w:szCs w:val="20"/>
              </w:rPr>
            </w:pPr>
            <w:r w:rsidRPr="00DB53DE">
              <w:rPr>
                <w:rFonts w:eastAsia="Times New Roman" w:cstheme="minorHAnsi"/>
                <w:i/>
                <w:sz w:val="20"/>
                <w:szCs w:val="20"/>
              </w:rPr>
              <w:t>Experimental with sensors placed throughout the test area and on the car collecting daily information.</w:t>
            </w:r>
          </w:p>
        </w:tc>
        <w:tc>
          <w:tcPr>
            <w:tcW w:w="1897" w:type="dxa"/>
          </w:tcPr>
          <w:p w14:paraId="165DE820" w14:textId="5D1EB1C3" w:rsidR="009820B2" w:rsidRPr="00DB53DE" w:rsidRDefault="009820B2" w:rsidP="000D58E8">
            <w:pPr>
              <w:spacing w:before="150"/>
              <w:cnfStyle w:val="000000000000" w:firstRow="0" w:lastRow="0" w:firstColumn="0" w:lastColumn="0" w:oddVBand="0" w:evenVBand="0" w:oddHBand="0" w:evenHBand="0" w:firstRowFirstColumn="0" w:firstRowLastColumn="0" w:lastRowFirstColumn="0" w:lastRowLastColumn="0"/>
              <w:rPr>
                <w:rFonts w:cstheme="minorHAnsi"/>
                <w:i/>
                <w:sz w:val="20"/>
                <w:szCs w:val="20"/>
              </w:rPr>
            </w:pPr>
            <w:r w:rsidRPr="00DB53DE">
              <w:rPr>
                <w:rFonts w:cstheme="minorHAnsi"/>
                <w:i/>
                <w:sz w:val="20"/>
                <w:szCs w:val="20"/>
              </w:rPr>
              <w:t>.csv files</w:t>
            </w:r>
          </w:p>
        </w:tc>
      </w:tr>
      <w:tr w:rsidR="009820B2" w:rsidRPr="00DB53DE" w14:paraId="06C99E19" w14:textId="77777777" w:rsidTr="009820B2">
        <w:trPr>
          <w:jc w:val="center"/>
        </w:trPr>
        <w:tc>
          <w:tcPr>
            <w:cnfStyle w:val="001000000000" w:firstRow="0" w:lastRow="0" w:firstColumn="1" w:lastColumn="0" w:oddVBand="0" w:evenVBand="0" w:oddHBand="0" w:evenHBand="0" w:firstRowFirstColumn="0" w:firstRowLastColumn="0" w:lastRowFirstColumn="0" w:lastRowLastColumn="0"/>
            <w:tcW w:w="1579" w:type="dxa"/>
          </w:tcPr>
          <w:p w14:paraId="7434E19F" w14:textId="77777777" w:rsidR="009820B2" w:rsidRPr="00DB53DE" w:rsidRDefault="009820B2" w:rsidP="000D58E8">
            <w:pPr>
              <w:spacing w:before="150"/>
              <w:rPr>
                <w:rFonts w:eastAsia="Times New Roman" w:cstheme="minorHAnsi"/>
                <w:sz w:val="20"/>
                <w:szCs w:val="20"/>
              </w:rPr>
            </w:pPr>
          </w:p>
        </w:tc>
        <w:tc>
          <w:tcPr>
            <w:tcW w:w="2206" w:type="dxa"/>
          </w:tcPr>
          <w:p w14:paraId="2BC093F6" w14:textId="77777777" w:rsidR="009820B2" w:rsidRPr="00DB53DE" w:rsidRDefault="009820B2" w:rsidP="000D58E8">
            <w:pPr>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2052" w:type="dxa"/>
          </w:tcPr>
          <w:p w14:paraId="15F9204F" w14:textId="77777777" w:rsidR="009820B2" w:rsidRPr="00DB53DE" w:rsidRDefault="009820B2" w:rsidP="000D58E8">
            <w:pPr>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1670" w:type="dxa"/>
          </w:tcPr>
          <w:p w14:paraId="1159254F" w14:textId="77777777" w:rsidR="009820B2" w:rsidRPr="00DB53DE" w:rsidRDefault="009820B2" w:rsidP="000D58E8">
            <w:pPr>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1659" w:type="dxa"/>
          </w:tcPr>
          <w:p w14:paraId="23F8FA6D" w14:textId="77777777" w:rsidR="009820B2" w:rsidRPr="00DB53DE" w:rsidRDefault="009820B2" w:rsidP="000D58E8">
            <w:pPr>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1897" w:type="dxa"/>
          </w:tcPr>
          <w:p w14:paraId="1D800FC0" w14:textId="77777777" w:rsidR="009820B2" w:rsidRPr="00DB53DE" w:rsidRDefault="009820B2" w:rsidP="000D58E8">
            <w:pPr>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r>
      <w:tr w:rsidR="009820B2" w:rsidRPr="00DB53DE" w14:paraId="78419B35" w14:textId="77777777" w:rsidTr="009820B2">
        <w:trPr>
          <w:jc w:val="center"/>
        </w:trPr>
        <w:tc>
          <w:tcPr>
            <w:cnfStyle w:val="001000000000" w:firstRow="0" w:lastRow="0" w:firstColumn="1" w:lastColumn="0" w:oddVBand="0" w:evenVBand="0" w:oddHBand="0" w:evenHBand="0" w:firstRowFirstColumn="0" w:firstRowLastColumn="0" w:lastRowFirstColumn="0" w:lastRowLastColumn="0"/>
            <w:tcW w:w="1579" w:type="dxa"/>
          </w:tcPr>
          <w:p w14:paraId="19B4100F" w14:textId="77777777" w:rsidR="009820B2" w:rsidRPr="00DB53DE" w:rsidRDefault="009820B2" w:rsidP="000D58E8">
            <w:pPr>
              <w:spacing w:before="150"/>
              <w:rPr>
                <w:rFonts w:eastAsia="Times New Roman" w:cstheme="minorHAnsi"/>
                <w:sz w:val="20"/>
                <w:szCs w:val="20"/>
              </w:rPr>
            </w:pPr>
          </w:p>
        </w:tc>
        <w:tc>
          <w:tcPr>
            <w:tcW w:w="2206" w:type="dxa"/>
          </w:tcPr>
          <w:p w14:paraId="2BD8BFEE" w14:textId="77777777" w:rsidR="009820B2" w:rsidRPr="00DB53DE" w:rsidRDefault="009820B2" w:rsidP="000D58E8">
            <w:pPr>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2052" w:type="dxa"/>
          </w:tcPr>
          <w:p w14:paraId="3547D4F2" w14:textId="77777777" w:rsidR="009820B2" w:rsidRPr="00DB53DE" w:rsidRDefault="009820B2" w:rsidP="000D58E8">
            <w:pPr>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1670" w:type="dxa"/>
          </w:tcPr>
          <w:p w14:paraId="1FC10655" w14:textId="77777777" w:rsidR="009820B2" w:rsidRPr="00DB53DE" w:rsidRDefault="009820B2" w:rsidP="000D58E8">
            <w:pPr>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1659" w:type="dxa"/>
          </w:tcPr>
          <w:p w14:paraId="4B1CAA1E" w14:textId="77777777" w:rsidR="009820B2" w:rsidRPr="00DB53DE" w:rsidRDefault="009820B2" w:rsidP="000D58E8">
            <w:pPr>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1897" w:type="dxa"/>
          </w:tcPr>
          <w:p w14:paraId="25B7266E" w14:textId="77777777" w:rsidR="009820B2" w:rsidRPr="00DB53DE" w:rsidRDefault="009820B2" w:rsidP="000D58E8">
            <w:pPr>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r>
      <w:tr w:rsidR="009820B2" w:rsidRPr="00DB53DE" w14:paraId="792CE4D4" w14:textId="77777777" w:rsidTr="009820B2">
        <w:trPr>
          <w:jc w:val="center"/>
        </w:trPr>
        <w:tc>
          <w:tcPr>
            <w:cnfStyle w:val="001000000000" w:firstRow="0" w:lastRow="0" w:firstColumn="1" w:lastColumn="0" w:oddVBand="0" w:evenVBand="0" w:oddHBand="0" w:evenHBand="0" w:firstRowFirstColumn="0" w:firstRowLastColumn="0" w:lastRowFirstColumn="0" w:lastRowLastColumn="0"/>
            <w:tcW w:w="1579" w:type="dxa"/>
          </w:tcPr>
          <w:p w14:paraId="4B11A3AB" w14:textId="77777777" w:rsidR="009820B2" w:rsidRPr="00DB53DE" w:rsidRDefault="009820B2" w:rsidP="000D58E8">
            <w:pPr>
              <w:spacing w:before="150"/>
              <w:rPr>
                <w:rFonts w:eastAsia="Times New Roman" w:cstheme="minorHAnsi"/>
                <w:sz w:val="20"/>
                <w:szCs w:val="20"/>
              </w:rPr>
            </w:pPr>
          </w:p>
        </w:tc>
        <w:tc>
          <w:tcPr>
            <w:tcW w:w="2206" w:type="dxa"/>
          </w:tcPr>
          <w:p w14:paraId="7EC0BF1E" w14:textId="77777777" w:rsidR="009820B2" w:rsidRPr="00DB53DE" w:rsidRDefault="009820B2" w:rsidP="000D58E8">
            <w:pPr>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2052" w:type="dxa"/>
          </w:tcPr>
          <w:p w14:paraId="4370E699" w14:textId="77777777" w:rsidR="009820B2" w:rsidRPr="00DB53DE" w:rsidRDefault="009820B2" w:rsidP="000D58E8">
            <w:pPr>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1670" w:type="dxa"/>
          </w:tcPr>
          <w:p w14:paraId="5D4B496E" w14:textId="77777777" w:rsidR="009820B2" w:rsidRPr="00DB53DE" w:rsidRDefault="009820B2" w:rsidP="000D58E8">
            <w:pPr>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1659" w:type="dxa"/>
          </w:tcPr>
          <w:p w14:paraId="2C4CF69A" w14:textId="77777777" w:rsidR="009820B2" w:rsidRPr="00DB53DE" w:rsidRDefault="009820B2" w:rsidP="000D58E8">
            <w:pPr>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c>
          <w:tcPr>
            <w:tcW w:w="1897" w:type="dxa"/>
          </w:tcPr>
          <w:p w14:paraId="1F9D2C2B" w14:textId="77777777" w:rsidR="009820B2" w:rsidRPr="00DB53DE" w:rsidRDefault="009820B2" w:rsidP="000D58E8">
            <w:pPr>
              <w:spacing w:before="150"/>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rPr>
            </w:pPr>
          </w:p>
        </w:tc>
      </w:tr>
    </w:tbl>
    <w:p w14:paraId="25FB5731" w14:textId="77777777" w:rsidR="006122E6" w:rsidRDefault="006122E6" w:rsidP="009704D1">
      <w:pPr>
        <w:rPr>
          <w:rFonts w:ascii="Times New Roman" w:eastAsia="Times New Roman" w:hAnsi="Times New Roman" w:cs="Times New Roman"/>
          <w:i/>
          <w:sz w:val="24"/>
          <w:szCs w:val="24"/>
        </w:rPr>
        <w:sectPr w:rsidR="006122E6" w:rsidSect="007A52CA">
          <w:pgSz w:w="15840" w:h="12240" w:orient="landscape" w:code="1"/>
          <w:pgMar w:top="1440" w:right="1440" w:bottom="1440" w:left="1440" w:header="720" w:footer="720" w:gutter="0"/>
          <w:cols w:space="720"/>
          <w:docGrid w:linePitch="360"/>
        </w:sectPr>
      </w:pPr>
    </w:p>
    <w:p w14:paraId="07A5530F" w14:textId="7E323AF9" w:rsidR="000D2DB3" w:rsidRPr="00967211" w:rsidRDefault="00377B70" w:rsidP="00BF2231">
      <w:pPr>
        <w:pStyle w:val="Heading1"/>
      </w:pPr>
      <w:bookmarkStart w:id="12" w:name="_Toc14073912"/>
      <w:r>
        <w:lastRenderedPageBreak/>
        <w:t>Data</w:t>
      </w:r>
      <w:r w:rsidR="00215B55">
        <w:t xml:space="preserve"> </w:t>
      </w:r>
      <w:bookmarkEnd w:id="11"/>
      <w:r w:rsidR="00F40D10">
        <w:t>Stewardship</w:t>
      </w:r>
      <w:bookmarkEnd w:id="12"/>
    </w:p>
    <w:p w14:paraId="14EC1AD3" w14:textId="6557055E" w:rsidR="002A67B2" w:rsidRDefault="006E780C" w:rsidP="00BF2231">
      <w:pPr>
        <w:pStyle w:val="Heading2"/>
      </w:pPr>
      <w:bookmarkStart w:id="13" w:name="_Toc14073913"/>
      <w:r>
        <w:t>Data Owner and Steward</w:t>
      </w:r>
      <w:bookmarkEnd w:id="13"/>
    </w:p>
    <w:tbl>
      <w:tblPr>
        <w:tblStyle w:val="TableGrid"/>
        <w:tblW w:w="0" w:type="auto"/>
        <w:tblLook w:val="04A0" w:firstRow="1" w:lastRow="0" w:firstColumn="1" w:lastColumn="0" w:noHBand="0" w:noVBand="1"/>
      </w:tblPr>
      <w:tblGrid>
        <w:gridCol w:w="2370"/>
        <w:gridCol w:w="2370"/>
        <w:gridCol w:w="2458"/>
        <w:gridCol w:w="2152"/>
      </w:tblGrid>
      <w:tr w:rsidR="006E780C" w:rsidRPr="004D1FE3" w14:paraId="3337D101" w14:textId="5F3D6330" w:rsidTr="006E7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0" w:type="dxa"/>
          </w:tcPr>
          <w:p w14:paraId="21504E5B" w14:textId="031131CC" w:rsidR="006E780C" w:rsidRPr="004D1FE3" w:rsidRDefault="00D472C7" w:rsidP="00D05130">
            <w:pPr>
              <w:rPr>
                <w:rFonts w:cstheme="minorHAnsi"/>
              </w:rPr>
            </w:pPr>
            <w:r>
              <w:rPr>
                <w:rFonts w:cstheme="minorHAnsi"/>
              </w:rPr>
              <w:t>Dataset</w:t>
            </w:r>
            <w:r w:rsidR="006E780C" w:rsidRPr="004D1FE3">
              <w:rPr>
                <w:rFonts w:cstheme="minorHAnsi"/>
              </w:rPr>
              <w:t xml:space="preserve"> Title</w:t>
            </w:r>
          </w:p>
        </w:tc>
        <w:tc>
          <w:tcPr>
            <w:tcW w:w="2370" w:type="dxa"/>
          </w:tcPr>
          <w:p w14:paraId="20DAACD6" w14:textId="77777777" w:rsidR="006E780C" w:rsidRPr="004D1FE3" w:rsidRDefault="006E780C" w:rsidP="00D05130">
            <w:pPr>
              <w:cnfStyle w:val="100000000000" w:firstRow="1" w:lastRow="0" w:firstColumn="0" w:lastColumn="0" w:oddVBand="0" w:evenVBand="0" w:oddHBand="0" w:evenHBand="0" w:firstRowFirstColumn="0" w:firstRowLastColumn="0" w:lastRowFirstColumn="0" w:lastRowLastColumn="0"/>
              <w:rPr>
                <w:rFonts w:cstheme="minorHAnsi"/>
              </w:rPr>
            </w:pPr>
            <w:r w:rsidRPr="004D1FE3">
              <w:rPr>
                <w:rFonts w:cstheme="minorHAnsi"/>
              </w:rPr>
              <w:t>Data Owner</w:t>
            </w:r>
          </w:p>
        </w:tc>
        <w:tc>
          <w:tcPr>
            <w:tcW w:w="2458" w:type="dxa"/>
          </w:tcPr>
          <w:p w14:paraId="002554EE" w14:textId="77777777" w:rsidR="006E780C" w:rsidRPr="004D1FE3" w:rsidRDefault="006E780C" w:rsidP="00D05130">
            <w:pPr>
              <w:cnfStyle w:val="100000000000" w:firstRow="1" w:lastRow="0" w:firstColumn="0" w:lastColumn="0" w:oddVBand="0" w:evenVBand="0" w:oddHBand="0" w:evenHBand="0" w:firstRowFirstColumn="0" w:firstRowLastColumn="0" w:lastRowFirstColumn="0" w:lastRowLastColumn="0"/>
              <w:rPr>
                <w:rFonts w:cstheme="minorHAnsi"/>
              </w:rPr>
            </w:pPr>
            <w:r w:rsidRPr="004D1FE3">
              <w:rPr>
                <w:rFonts w:cstheme="minorHAnsi"/>
              </w:rPr>
              <w:t>Data Steward</w:t>
            </w:r>
          </w:p>
        </w:tc>
        <w:tc>
          <w:tcPr>
            <w:tcW w:w="2152" w:type="dxa"/>
          </w:tcPr>
          <w:p w14:paraId="51132292" w14:textId="6E0540D9" w:rsidR="006E780C" w:rsidRPr="004D1FE3" w:rsidRDefault="006E780C" w:rsidP="00D05130">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Federal Sponsor</w:t>
            </w:r>
          </w:p>
        </w:tc>
      </w:tr>
      <w:tr w:rsidR="006E780C" w:rsidRPr="004D1FE3" w14:paraId="7DAF7D1E" w14:textId="662217B9" w:rsidTr="006E780C">
        <w:tc>
          <w:tcPr>
            <w:cnfStyle w:val="001000000000" w:firstRow="0" w:lastRow="0" w:firstColumn="1" w:lastColumn="0" w:oddVBand="0" w:evenVBand="0" w:oddHBand="0" w:evenHBand="0" w:firstRowFirstColumn="0" w:firstRowLastColumn="0" w:lastRowFirstColumn="0" w:lastRowLastColumn="0"/>
            <w:tcW w:w="2370" w:type="dxa"/>
          </w:tcPr>
          <w:p w14:paraId="7F59E316" w14:textId="77777777" w:rsidR="006E780C" w:rsidRPr="004D1FE3" w:rsidRDefault="006E780C" w:rsidP="00D05130">
            <w:pPr>
              <w:rPr>
                <w:rFonts w:cstheme="minorHAnsi"/>
                <w:sz w:val="22"/>
                <w:szCs w:val="22"/>
              </w:rPr>
            </w:pPr>
            <w:r w:rsidRPr="004D1FE3">
              <w:rPr>
                <w:rFonts w:eastAsia="Times New Roman" w:cstheme="minorHAnsi"/>
                <w:i/>
                <w:sz w:val="20"/>
                <w:szCs w:val="20"/>
              </w:rPr>
              <w:t>Tampa CV BSM</w:t>
            </w:r>
          </w:p>
        </w:tc>
        <w:tc>
          <w:tcPr>
            <w:tcW w:w="2370" w:type="dxa"/>
          </w:tcPr>
          <w:p w14:paraId="3669B569" w14:textId="77777777" w:rsidR="006E780C" w:rsidRPr="004D1FE3" w:rsidRDefault="006E780C" w:rsidP="00D05130">
            <w:pPr>
              <w:cnfStyle w:val="000000000000" w:firstRow="0" w:lastRow="0" w:firstColumn="0" w:lastColumn="0" w:oddVBand="0" w:evenVBand="0" w:oddHBand="0" w:evenHBand="0" w:firstRowFirstColumn="0" w:firstRowLastColumn="0" w:lastRowFirstColumn="0" w:lastRowLastColumn="0"/>
              <w:rPr>
                <w:rFonts w:cstheme="minorHAnsi"/>
                <w:i/>
                <w:sz w:val="20"/>
                <w:szCs w:val="20"/>
              </w:rPr>
            </w:pPr>
            <w:r w:rsidRPr="004D1FE3">
              <w:rPr>
                <w:rFonts w:cstheme="minorHAnsi"/>
                <w:i/>
                <w:sz w:val="20"/>
                <w:szCs w:val="20"/>
              </w:rPr>
              <w:t>U.S. DOT</w:t>
            </w:r>
          </w:p>
        </w:tc>
        <w:tc>
          <w:tcPr>
            <w:tcW w:w="2458" w:type="dxa"/>
          </w:tcPr>
          <w:p w14:paraId="10613EB6" w14:textId="77777777" w:rsidR="006E780C" w:rsidRPr="004D1FE3" w:rsidRDefault="006E780C" w:rsidP="00D05130">
            <w:pPr>
              <w:cnfStyle w:val="000000000000" w:firstRow="0" w:lastRow="0" w:firstColumn="0" w:lastColumn="0" w:oddVBand="0" w:evenVBand="0" w:oddHBand="0" w:evenHBand="0" w:firstRowFirstColumn="0" w:firstRowLastColumn="0" w:lastRowFirstColumn="0" w:lastRowLastColumn="0"/>
              <w:rPr>
                <w:rFonts w:cstheme="minorHAnsi"/>
                <w:i/>
                <w:sz w:val="20"/>
                <w:szCs w:val="20"/>
              </w:rPr>
            </w:pPr>
            <w:r w:rsidRPr="004D1FE3">
              <w:rPr>
                <w:rFonts w:cstheme="minorHAnsi"/>
                <w:i/>
                <w:sz w:val="20"/>
                <w:szCs w:val="20"/>
              </w:rPr>
              <w:t>City of Tampa DOT</w:t>
            </w:r>
          </w:p>
        </w:tc>
        <w:tc>
          <w:tcPr>
            <w:tcW w:w="2152" w:type="dxa"/>
          </w:tcPr>
          <w:p w14:paraId="44F5087F" w14:textId="565688F0" w:rsidR="006E780C" w:rsidRPr="004D1FE3" w:rsidRDefault="006B57A0" w:rsidP="00D05130">
            <w:pPr>
              <w:cnfStyle w:val="000000000000" w:firstRow="0" w:lastRow="0" w:firstColumn="0" w:lastColumn="0" w:oddVBand="0" w:evenVBand="0" w:oddHBand="0" w:evenHBand="0" w:firstRowFirstColumn="0" w:firstRowLastColumn="0" w:lastRowFirstColumn="0" w:lastRowLastColumn="0"/>
              <w:rPr>
                <w:rFonts w:cstheme="minorHAnsi"/>
                <w:i/>
                <w:sz w:val="20"/>
                <w:szCs w:val="20"/>
              </w:rPr>
            </w:pPr>
            <w:r>
              <w:rPr>
                <w:rFonts w:cstheme="minorHAnsi"/>
                <w:i/>
                <w:sz w:val="20"/>
                <w:szCs w:val="20"/>
              </w:rPr>
              <w:t>Kate Hartman</w:t>
            </w:r>
          </w:p>
        </w:tc>
      </w:tr>
      <w:tr w:rsidR="006E780C" w:rsidRPr="004D1FE3" w14:paraId="6B7C4881" w14:textId="0753C662" w:rsidTr="006E780C">
        <w:tc>
          <w:tcPr>
            <w:cnfStyle w:val="001000000000" w:firstRow="0" w:lastRow="0" w:firstColumn="1" w:lastColumn="0" w:oddVBand="0" w:evenVBand="0" w:oddHBand="0" w:evenHBand="0" w:firstRowFirstColumn="0" w:firstRowLastColumn="0" w:lastRowFirstColumn="0" w:lastRowLastColumn="0"/>
            <w:tcW w:w="2370" w:type="dxa"/>
          </w:tcPr>
          <w:p w14:paraId="505FE028" w14:textId="77777777" w:rsidR="006E780C" w:rsidRPr="004D1FE3" w:rsidRDefault="006E780C" w:rsidP="00D05130">
            <w:pPr>
              <w:rPr>
                <w:rFonts w:cstheme="minorHAnsi"/>
                <w:sz w:val="22"/>
                <w:szCs w:val="22"/>
              </w:rPr>
            </w:pPr>
          </w:p>
        </w:tc>
        <w:tc>
          <w:tcPr>
            <w:tcW w:w="2370" w:type="dxa"/>
          </w:tcPr>
          <w:p w14:paraId="09274CE7" w14:textId="77777777" w:rsidR="006E780C" w:rsidRPr="004D1FE3" w:rsidRDefault="006E780C" w:rsidP="00D05130">
            <w:pPr>
              <w:cnfStyle w:val="000000000000" w:firstRow="0" w:lastRow="0" w:firstColumn="0" w:lastColumn="0" w:oddVBand="0" w:evenVBand="0" w:oddHBand="0" w:evenHBand="0" w:firstRowFirstColumn="0" w:firstRowLastColumn="0" w:lastRowFirstColumn="0" w:lastRowLastColumn="0"/>
              <w:rPr>
                <w:rFonts w:cstheme="minorHAnsi"/>
              </w:rPr>
            </w:pPr>
          </w:p>
        </w:tc>
        <w:tc>
          <w:tcPr>
            <w:tcW w:w="2458" w:type="dxa"/>
          </w:tcPr>
          <w:p w14:paraId="43BE02C0" w14:textId="77777777" w:rsidR="006E780C" w:rsidRPr="004D1FE3" w:rsidRDefault="006E780C" w:rsidP="00D05130">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c>
          <w:tcPr>
            <w:tcW w:w="2152" w:type="dxa"/>
          </w:tcPr>
          <w:p w14:paraId="33EE53B3" w14:textId="77777777" w:rsidR="006E780C" w:rsidRPr="004D1FE3" w:rsidRDefault="006E780C" w:rsidP="00D05130">
            <w:pPr>
              <w:cnfStyle w:val="000000000000" w:firstRow="0" w:lastRow="0" w:firstColumn="0" w:lastColumn="0" w:oddVBand="0" w:evenVBand="0" w:oddHBand="0" w:evenHBand="0" w:firstRowFirstColumn="0" w:firstRowLastColumn="0" w:lastRowFirstColumn="0" w:lastRowLastColumn="0"/>
              <w:rPr>
                <w:rFonts w:cstheme="minorHAnsi"/>
              </w:rPr>
            </w:pPr>
          </w:p>
        </w:tc>
      </w:tr>
      <w:tr w:rsidR="006E780C" w:rsidRPr="004D1FE3" w14:paraId="049237A1" w14:textId="590DD969" w:rsidTr="006E780C">
        <w:tc>
          <w:tcPr>
            <w:cnfStyle w:val="001000000000" w:firstRow="0" w:lastRow="0" w:firstColumn="1" w:lastColumn="0" w:oddVBand="0" w:evenVBand="0" w:oddHBand="0" w:evenHBand="0" w:firstRowFirstColumn="0" w:firstRowLastColumn="0" w:lastRowFirstColumn="0" w:lastRowLastColumn="0"/>
            <w:tcW w:w="2370" w:type="dxa"/>
          </w:tcPr>
          <w:p w14:paraId="19F66504" w14:textId="77777777" w:rsidR="006E780C" w:rsidRPr="004D1FE3" w:rsidRDefault="006E780C" w:rsidP="00D05130">
            <w:pPr>
              <w:rPr>
                <w:rFonts w:cstheme="minorHAnsi"/>
                <w:sz w:val="22"/>
                <w:szCs w:val="22"/>
              </w:rPr>
            </w:pPr>
          </w:p>
        </w:tc>
        <w:tc>
          <w:tcPr>
            <w:tcW w:w="2370" w:type="dxa"/>
          </w:tcPr>
          <w:p w14:paraId="1C8E1083" w14:textId="77777777" w:rsidR="006E780C" w:rsidRPr="004D1FE3" w:rsidRDefault="006E780C" w:rsidP="00D05130">
            <w:pPr>
              <w:cnfStyle w:val="000000000000" w:firstRow="0" w:lastRow="0" w:firstColumn="0" w:lastColumn="0" w:oddVBand="0" w:evenVBand="0" w:oddHBand="0" w:evenHBand="0" w:firstRowFirstColumn="0" w:firstRowLastColumn="0" w:lastRowFirstColumn="0" w:lastRowLastColumn="0"/>
              <w:rPr>
                <w:rFonts w:cstheme="minorHAnsi"/>
              </w:rPr>
            </w:pPr>
          </w:p>
        </w:tc>
        <w:tc>
          <w:tcPr>
            <w:tcW w:w="2458" w:type="dxa"/>
          </w:tcPr>
          <w:p w14:paraId="111C4510" w14:textId="77777777" w:rsidR="006E780C" w:rsidRPr="004D1FE3" w:rsidRDefault="006E780C" w:rsidP="00D05130">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c>
          <w:tcPr>
            <w:tcW w:w="2152" w:type="dxa"/>
          </w:tcPr>
          <w:p w14:paraId="035A73C1" w14:textId="77777777" w:rsidR="006E780C" w:rsidRPr="004D1FE3" w:rsidRDefault="006E780C" w:rsidP="00D05130">
            <w:pPr>
              <w:cnfStyle w:val="000000000000" w:firstRow="0" w:lastRow="0" w:firstColumn="0" w:lastColumn="0" w:oddVBand="0" w:evenVBand="0" w:oddHBand="0" w:evenHBand="0" w:firstRowFirstColumn="0" w:firstRowLastColumn="0" w:lastRowFirstColumn="0" w:lastRowLastColumn="0"/>
              <w:rPr>
                <w:rFonts w:cstheme="minorHAnsi"/>
              </w:rPr>
            </w:pPr>
          </w:p>
        </w:tc>
      </w:tr>
      <w:tr w:rsidR="006E780C" w:rsidRPr="004D1FE3" w14:paraId="24C53AAB" w14:textId="40176817" w:rsidTr="006E780C">
        <w:tc>
          <w:tcPr>
            <w:cnfStyle w:val="001000000000" w:firstRow="0" w:lastRow="0" w:firstColumn="1" w:lastColumn="0" w:oddVBand="0" w:evenVBand="0" w:oddHBand="0" w:evenHBand="0" w:firstRowFirstColumn="0" w:firstRowLastColumn="0" w:lastRowFirstColumn="0" w:lastRowLastColumn="0"/>
            <w:tcW w:w="2370" w:type="dxa"/>
          </w:tcPr>
          <w:p w14:paraId="786CD388" w14:textId="77777777" w:rsidR="006E780C" w:rsidRPr="004D1FE3" w:rsidRDefault="006E780C" w:rsidP="00D05130">
            <w:pPr>
              <w:rPr>
                <w:rFonts w:cstheme="minorHAnsi"/>
              </w:rPr>
            </w:pPr>
          </w:p>
        </w:tc>
        <w:tc>
          <w:tcPr>
            <w:tcW w:w="2370" w:type="dxa"/>
          </w:tcPr>
          <w:p w14:paraId="01FC0384" w14:textId="77777777" w:rsidR="006E780C" w:rsidRPr="004D1FE3" w:rsidRDefault="006E780C" w:rsidP="00D05130">
            <w:pPr>
              <w:cnfStyle w:val="000000000000" w:firstRow="0" w:lastRow="0" w:firstColumn="0" w:lastColumn="0" w:oddVBand="0" w:evenVBand="0" w:oddHBand="0" w:evenHBand="0" w:firstRowFirstColumn="0" w:firstRowLastColumn="0" w:lastRowFirstColumn="0" w:lastRowLastColumn="0"/>
              <w:rPr>
                <w:rFonts w:cstheme="minorHAnsi"/>
              </w:rPr>
            </w:pPr>
          </w:p>
        </w:tc>
        <w:tc>
          <w:tcPr>
            <w:tcW w:w="2458" w:type="dxa"/>
          </w:tcPr>
          <w:p w14:paraId="3C1FA337" w14:textId="77777777" w:rsidR="006E780C" w:rsidRPr="004D1FE3" w:rsidRDefault="006E780C" w:rsidP="00D05130">
            <w:pPr>
              <w:cnfStyle w:val="000000000000" w:firstRow="0" w:lastRow="0" w:firstColumn="0" w:lastColumn="0" w:oddVBand="0" w:evenVBand="0" w:oddHBand="0" w:evenHBand="0" w:firstRowFirstColumn="0" w:firstRowLastColumn="0" w:lastRowFirstColumn="0" w:lastRowLastColumn="0"/>
              <w:rPr>
                <w:rFonts w:cstheme="minorHAnsi"/>
              </w:rPr>
            </w:pPr>
          </w:p>
        </w:tc>
        <w:tc>
          <w:tcPr>
            <w:tcW w:w="2152" w:type="dxa"/>
          </w:tcPr>
          <w:p w14:paraId="5D00FDF0" w14:textId="77777777" w:rsidR="006E780C" w:rsidRPr="004D1FE3" w:rsidRDefault="006E780C" w:rsidP="00D05130">
            <w:pPr>
              <w:cnfStyle w:val="000000000000" w:firstRow="0" w:lastRow="0" w:firstColumn="0" w:lastColumn="0" w:oddVBand="0" w:evenVBand="0" w:oddHBand="0" w:evenHBand="0" w:firstRowFirstColumn="0" w:firstRowLastColumn="0" w:lastRowFirstColumn="0" w:lastRowLastColumn="0"/>
              <w:rPr>
                <w:rFonts w:cstheme="minorHAnsi"/>
              </w:rPr>
            </w:pPr>
          </w:p>
        </w:tc>
      </w:tr>
    </w:tbl>
    <w:p w14:paraId="5BFB268F" w14:textId="77777777" w:rsidR="003F31EC" w:rsidRDefault="003F31EC" w:rsidP="003F31EC">
      <w:pPr>
        <w:pStyle w:val="Heading2"/>
        <w:spacing w:before="240" w:after="240"/>
        <w:rPr>
          <w:color w:val="FF0000"/>
        </w:rPr>
      </w:pPr>
      <w:bookmarkStart w:id="14" w:name="_Toc10030415"/>
      <w:bookmarkStart w:id="15" w:name="_Toc14073914"/>
      <w:r>
        <w:t>Access Level</w:t>
      </w:r>
      <w:bookmarkEnd w:id="14"/>
      <w:bookmarkEnd w:id="15"/>
    </w:p>
    <w:p w14:paraId="4D03217A" w14:textId="77777777" w:rsidR="003F31EC" w:rsidRDefault="003F31EC" w:rsidP="003F31EC">
      <w:pPr>
        <w:pStyle w:val="Heading3"/>
        <w:spacing w:before="240" w:after="240"/>
      </w:pPr>
      <w:bookmarkStart w:id="16" w:name="_Toc10030416"/>
      <w:bookmarkStart w:id="17" w:name="_Toc14073915"/>
      <w:bookmarkStart w:id="18" w:name="_Hlk8903440"/>
      <w:r>
        <w:t>Can all data from this project be shared with the public or is controlled-access required for at least some of the data?</w:t>
      </w:r>
      <w:bookmarkEnd w:id="16"/>
      <w:bookmarkEnd w:id="17"/>
    </w:p>
    <w:bookmarkEnd w:id="18" w:displacedByCustomXml="next"/>
    <w:sdt>
      <w:sdtPr>
        <w:id w:val="-1808771581"/>
        <w:lock w:val="contentLocked"/>
        <w:placeholder>
          <w:docPart w:val="02498279F87240F697DAEFD1E9E32E21"/>
        </w:placeholder>
        <w:group/>
      </w:sdtPr>
      <w:sdtEndPr/>
      <w:sdtContent>
        <w:p w14:paraId="0C2823E2" w14:textId="0CE73F61" w:rsidR="003F31EC" w:rsidRPr="00A20DD6" w:rsidRDefault="00A02BCF" w:rsidP="00D05130">
          <w:pPr>
            <w:tabs>
              <w:tab w:val="left" w:pos="720"/>
            </w:tabs>
          </w:pPr>
          <w:sdt>
            <w:sdtPr>
              <w:id w:val="-1524549550"/>
              <w14:checkbox>
                <w14:checked w14:val="0"/>
                <w14:checkedState w14:val="2612" w14:font="MS Gothic"/>
                <w14:uncheckedState w14:val="2610" w14:font="MS Gothic"/>
              </w14:checkbox>
            </w:sdtPr>
            <w:sdtEndPr/>
            <w:sdtContent>
              <w:r w:rsidR="003F31EC">
                <w:rPr>
                  <w:rFonts w:ascii="MS Gothic" w:eastAsia="MS Gothic" w:hAnsi="MS Gothic" w:hint="eastAsia"/>
                </w:rPr>
                <w:t>☐</w:t>
              </w:r>
            </w:sdtContent>
          </w:sdt>
          <w:r w:rsidR="003F31EC">
            <w:t xml:space="preserve"> All Public Access        </w:t>
          </w:r>
          <w:sdt>
            <w:sdtPr>
              <w:id w:val="-756294600"/>
              <w14:checkbox>
                <w14:checked w14:val="0"/>
                <w14:checkedState w14:val="2612" w14:font="MS Gothic"/>
                <w14:uncheckedState w14:val="2610" w14:font="MS Gothic"/>
              </w14:checkbox>
            </w:sdtPr>
            <w:sdtEndPr/>
            <w:sdtContent>
              <w:r w:rsidR="003F31EC">
                <w:rPr>
                  <w:rFonts w:ascii="MS Gothic" w:eastAsia="MS Gothic" w:hAnsi="MS Gothic" w:hint="eastAsia"/>
                </w:rPr>
                <w:t>☐</w:t>
              </w:r>
            </w:sdtContent>
          </w:sdt>
          <w:r w:rsidR="003F31EC">
            <w:t xml:space="preserve"> Some/All Controlled-Access</w:t>
          </w:r>
        </w:p>
      </w:sdtContent>
    </w:sdt>
    <w:p w14:paraId="7AF5516A" w14:textId="47AE1C76" w:rsidR="003F31EC" w:rsidRDefault="00D51879" w:rsidP="003F31EC">
      <w:pPr>
        <w:pStyle w:val="Heading3"/>
        <w:spacing w:before="240" w:after="240"/>
      </w:pPr>
      <w:bookmarkStart w:id="19" w:name="_Toc10030417"/>
      <w:bookmarkStart w:id="20" w:name="_Toc14073916"/>
      <w:bookmarkStart w:id="21" w:name="_Hlk8395905"/>
      <w:r>
        <w:t>Datasets</w:t>
      </w:r>
      <w:r w:rsidR="003F31EC">
        <w:t xml:space="preserve"> </w:t>
      </w:r>
      <w:r w:rsidR="003F31EC" w:rsidRPr="005C078F">
        <w:t xml:space="preserve">Requiring </w:t>
      </w:r>
      <w:r w:rsidR="003F31EC">
        <w:t>Controlled-Access</w:t>
      </w:r>
      <w:bookmarkEnd w:id="19"/>
      <w:bookmarkEnd w:id="20"/>
    </w:p>
    <w:p w14:paraId="3041582E" w14:textId="77777777" w:rsidR="003F31EC" w:rsidRPr="00170DFB" w:rsidRDefault="003F31EC" w:rsidP="00D05130">
      <w:pPr>
        <w:rPr>
          <w:i/>
        </w:rPr>
      </w:pPr>
      <w:r>
        <w:rPr>
          <w:i/>
        </w:rPr>
        <w:t>This section is required if “Controlled-Access” is selected above.</w:t>
      </w:r>
    </w:p>
    <w:tbl>
      <w:tblPr>
        <w:tblStyle w:val="TableGrid"/>
        <w:tblW w:w="7285" w:type="dxa"/>
        <w:jc w:val="center"/>
        <w:tblLook w:val="04A0" w:firstRow="1" w:lastRow="0" w:firstColumn="1" w:lastColumn="0" w:noHBand="0" w:noVBand="1"/>
      </w:tblPr>
      <w:tblGrid>
        <w:gridCol w:w="1975"/>
        <w:gridCol w:w="1890"/>
        <w:gridCol w:w="3420"/>
      </w:tblGrid>
      <w:tr w:rsidR="003F31EC" w:rsidRPr="009E3A4B" w14:paraId="1B77ACFC" w14:textId="77777777" w:rsidTr="00D0513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tcPr>
          <w:bookmarkEnd w:id="21"/>
          <w:p w14:paraId="55E09C2D" w14:textId="2534C1B5" w:rsidR="003F31EC" w:rsidRPr="009E3A4B" w:rsidRDefault="00D472C7" w:rsidP="00D05130">
            <w:pPr>
              <w:pStyle w:val="ListParagraph"/>
              <w:ind w:left="0"/>
              <w:rPr>
                <w:rStyle w:val="Emphasis"/>
                <w:rFonts w:cstheme="minorHAnsi"/>
                <w:i w:val="0"/>
                <w:shd w:val="clear" w:color="auto" w:fill="FFFFFF"/>
              </w:rPr>
            </w:pPr>
            <w:r>
              <w:rPr>
                <w:rStyle w:val="Emphasis"/>
                <w:rFonts w:cstheme="minorHAnsi"/>
                <w:i w:val="0"/>
                <w:shd w:val="clear" w:color="auto" w:fill="FFFFFF"/>
              </w:rPr>
              <w:t>Dataset</w:t>
            </w:r>
            <w:r w:rsidR="003F31EC" w:rsidRPr="009E3A4B">
              <w:rPr>
                <w:rStyle w:val="Emphasis"/>
                <w:rFonts w:cstheme="minorHAnsi"/>
                <w:i w:val="0"/>
                <w:shd w:val="clear" w:color="auto" w:fill="FFFFFF"/>
              </w:rPr>
              <w:t xml:space="preserve"> Title</w:t>
            </w:r>
          </w:p>
        </w:tc>
        <w:tc>
          <w:tcPr>
            <w:tcW w:w="1890" w:type="dxa"/>
          </w:tcPr>
          <w:p w14:paraId="24D43E6B" w14:textId="77777777" w:rsidR="003F31EC" w:rsidRPr="009E3A4B" w:rsidRDefault="003F31EC" w:rsidP="00D05130">
            <w:pPr>
              <w:pStyle w:val="ListParagraph"/>
              <w:ind w:left="0"/>
              <w:cnfStyle w:val="100000000000" w:firstRow="1" w:lastRow="0" w:firstColumn="0" w:lastColumn="0" w:oddVBand="0" w:evenVBand="0" w:oddHBand="0" w:evenHBand="0" w:firstRowFirstColumn="0" w:firstRowLastColumn="0" w:lastRowFirstColumn="0" w:lastRowLastColumn="0"/>
              <w:rPr>
                <w:rStyle w:val="Emphasis"/>
                <w:rFonts w:cstheme="minorHAnsi"/>
                <w:i w:val="0"/>
                <w:shd w:val="clear" w:color="auto" w:fill="FFFFFF"/>
              </w:rPr>
            </w:pPr>
            <w:r w:rsidRPr="009E3A4B">
              <w:rPr>
                <w:rStyle w:val="Emphasis"/>
                <w:rFonts w:cstheme="minorHAnsi"/>
                <w:i w:val="0"/>
                <w:shd w:val="clear" w:color="auto" w:fill="FFFFFF"/>
              </w:rPr>
              <w:t>Reason(s) for Controlled-Access</w:t>
            </w:r>
          </w:p>
        </w:tc>
        <w:tc>
          <w:tcPr>
            <w:tcW w:w="3420" w:type="dxa"/>
          </w:tcPr>
          <w:p w14:paraId="7D6B6110" w14:textId="77777777" w:rsidR="003F31EC" w:rsidRPr="009E3A4B" w:rsidRDefault="003F31EC" w:rsidP="00D05130">
            <w:pPr>
              <w:pStyle w:val="ListParagraph"/>
              <w:ind w:left="0"/>
              <w:cnfStyle w:val="100000000000" w:firstRow="1" w:lastRow="0" w:firstColumn="0" w:lastColumn="0" w:oddVBand="0" w:evenVBand="0" w:oddHBand="0" w:evenHBand="0" w:firstRowFirstColumn="0" w:firstRowLastColumn="0" w:lastRowFirstColumn="0" w:lastRowLastColumn="0"/>
              <w:rPr>
                <w:rStyle w:val="Emphasis"/>
                <w:rFonts w:cstheme="minorHAnsi"/>
                <w:i w:val="0"/>
                <w:shd w:val="clear" w:color="auto" w:fill="FFFFFF"/>
              </w:rPr>
            </w:pPr>
            <w:r w:rsidRPr="009E3A4B">
              <w:rPr>
                <w:rStyle w:val="Emphasis"/>
                <w:rFonts w:cstheme="minorHAnsi"/>
                <w:i w:val="0"/>
                <w:shd w:val="clear" w:color="auto" w:fill="FFFFFF"/>
              </w:rPr>
              <w:t>Safeguarding Methods and Processes</w:t>
            </w:r>
          </w:p>
        </w:tc>
      </w:tr>
      <w:tr w:rsidR="003F31EC" w:rsidRPr="009E3A4B" w14:paraId="63A6E50A" w14:textId="77777777" w:rsidTr="00D05130">
        <w:trPr>
          <w:jc w:val="center"/>
        </w:trPr>
        <w:tc>
          <w:tcPr>
            <w:cnfStyle w:val="001000000000" w:firstRow="0" w:lastRow="0" w:firstColumn="1" w:lastColumn="0" w:oddVBand="0" w:evenVBand="0" w:oddHBand="0" w:evenHBand="0" w:firstRowFirstColumn="0" w:firstRowLastColumn="0" w:lastRowFirstColumn="0" w:lastRowLastColumn="0"/>
            <w:tcW w:w="1975" w:type="dxa"/>
          </w:tcPr>
          <w:p w14:paraId="5933F0EC" w14:textId="77777777" w:rsidR="003F31EC" w:rsidRPr="009E3A4B" w:rsidRDefault="003F31EC" w:rsidP="00D05130">
            <w:pPr>
              <w:pStyle w:val="ListParagraph"/>
              <w:ind w:left="0"/>
              <w:rPr>
                <w:rStyle w:val="Emphasis"/>
                <w:rFonts w:cstheme="minorHAnsi"/>
                <w:sz w:val="20"/>
                <w:szCs w:val="20"/>
              </w:rPr>
            </w:pPr>
            <w:r w:rsidRPr="009E3A4B">
              <w:rPr>
                <w:rStyle w:val="Emphasis"/>
                <w:rFonts w:cstheme="minorHAnsi"/>
                <w:sz w:val="20"/>
                <w:szCs w:val="20"/>
              </w:rPr>
              <w:t>Tampa CV BSM</w:t>
            </w:r>
          </w:p>
        </w:tc>
        <w:tc>
          <w:tcPr>
            <w:tcW w:w="1890" w:type="dxa"/>
          </w:tcPr>
          <w:p w14:paraId="38AE8279" w14:textId="77777777" w:rsidR="003F31EC" w:rsidRPr="009E3A4B" w:rsidRDefault="003F31EC" w:rsidP="00D05130">
            <w:pPr>
              <w:pStyle w:val="ListParagraph"/>
              <w:ind w:left="0"/>
              <w:cnfStyle w:val="000000000000" w:firstRow="0" w:lastRow="0" w:firstColumn="0" w:lastColumn="0" w:oddVBand="0" w:evenVBand="0" w:oddHBand="0" w:evenHBand="0" w:firstRowFirstColumn="0" w:firstRowLastColumn="0" w:lastRowFirstColumn="0" w:lastRowLastColumn="0"/>
              <w:rPr>
                <w:rStyle w:val="Emphasis"/>
                <w:rFonts w:cstheme="minorHAnsi"/>
                <w:i w:val="0"/>
                <w:sz w:val="20"/>
                <w:szCs w:val="20"/>
              </w:rPr>
            </w:pPr>
            <w:r>
              <w:rPr>
                <w:rStyle w:val="Emphasis"/>
                <w:rFonts w:cstheme="minorHAnsi"/>
                <w:sz w:val="20"/>
                <w:szCs w:val="20"/>
              </w:rPr>
              <w:t>L</w:t>
            </w:r>
            <w:r>
              <w:rPr>
                <w:rStyle w:val="Emphasis"/>
                <w:sz w:val="20"/>
                <w:szCs w:val="20"/>
              </w:rPr>
              <w:t>icense plate images from the data are considered p</w:t>
            </w:r>
            <w:r w:rsidRPr="009E3A4B">
              <w:rPr>
                <w:rStyle w:val="Emphasis"/>
                <w:rFonts w:cstheme="minorHAnsi"/>
                <w:sz w:val="20"/>
                <w:szCs w:val="20"/>
              </w:rPr>
              <w:t xml:space="preserve">ersonally </w:t>
            </w:r>
            <w:r>
              <w:rPr>
                <w:rStyle w:val="Emphasis"/>
                <w:rFonts w:cstheme="minorHAnsi"/>
                <w:sz w:val="20"/>
                <w:szCs w:val="20"/>
              </w:rPr>
              <w:t>i</w:t>
            </w:r>
            <w:r w:rsidRPr="009E3A4B">
              <w:rPr>
                <w:rStyle w:val="Emphasis"/>
                <w:rFonts w:cstheme="minorHAnsi"/>
                <w:sz w:val="20"/>
                <w:szCs w:val="20"/>
              </w:rPr>
              <w:t xml:space="preserve">dentifiable </w:t>
            </w:r>
            <w:r>
              <w:rPr>
                <w:rStyle w:val="Emphasis"/>
                <w:rFonts w:cstheme="minorHAnsi"/>
                <w:sz w:val="20"/>
                <w:szCs w:val="20"/>
              </w:rPr>
              <w:t>i</w:t>
            </w:r>
            <w:r w:rsidRPr="009E3A4B">
              <w:rPr>
                <w:rStyle w:val="Emphasis"/>
                <w:rFonts w:cstheme="minorHAnsi"/>
                <w:sz w:val="20"/>
                <w:szCs w:val="20"/>
              </w:rPr>
              <w:t>nformation (PII)</w:t>
            </w:r>
            <w:r>
              <w:rPr>
                <w:rStyle w:val="Emphasis"/>
                <w:rFonts w:cstheme="minorHAnsi"/>
                <w:sz w:val="20"/>
                <w:szCs w:val="20"/>
              </w:rPr>
              <w:t>, and access to license plate numbers must be restricted to protect the confidentiality of car drivers.</w:t>
            </w:r>
          </w:p>
        </w:tc>
        <w:tc>
          <w:tcPr>
            <w:tcW w:w="3420" w:type="dxa"/>
          </w:tcPr>
          <w:p w14:paraId="19D035A6" w14:textId="0CDE558B" w:rsidR="003F31EC" w:rsidRPr="001B0DFF" w:rsidRDefault="003F31EC" w:rsidP="00D05130">
            <w:pPr>
              <w:pStyle w:val="ListParagraph"/>
              <w:ind w:left="0"/>
              <w:cnfStyle w:val="000000000000" w:firstRow="0" w:lastRow="0" w:firstColumn="0" w:lastColumn="0" w:oddVBand="0" w:evenVBand="0" w:oddHBand="0" w:evenHBand="0" w:firstRowFirstColumn="0" w:firstRowLastColumn="0" w:lastRowFirstColumn="0" w:lastRowLastColumn="0"/>
              <w:rPr>
                <w:rStyle w:val="Emphasis"/>
                <w:rFonts w:cstheme="minorHAnsi"/>
                <w:sz w:val="20"/>
                <w:szCs w:val="20"/>
                <w:shd w:val="clear" w:color="auto" w:fill="FFFFFF"/>
              </w:rPr>
            </w:pPr>
            <w:r>
              <w:rPr>
                <w:rStyle w:val="Emphasis"/>
                <w:rFonts w:cstheme="minorHAnsi"/>
                <w:sz w:val="20"/>
                <w:szCs w:val="20"/>
                <w:shd w:val="clear" w:color="auto" w:fill="FFFFFF"/>
              </w:rPr>
              <w:t xml:space="preserve">The license plate images will be blurred before making the data accessible. The full </w:t>
            </w:r>
            <w:r w:rsidR="00D472C7">
              <w:rPr>
                <w:rStyle w:val="Emphasis"/>
                <w:rFonts w:cstheme="minorHAnsi"/>
                <w:sz w:val="20"/>
                <w:szCs w:val="20"/>
                <w:shd w:val="clear" w:color="auto" w:fill="FFFFFF"/>
              </w:rPr>
              <w:t>dataset</w:t>
            </w:r>
            <w:r>
              <w:rPr>
                <w:rStyle w:val="Emphasis"/>
                <w:rFonts w:cstheme="minorHAnsi"/>
                <w:sz w:val="20"/>
                <w:szCs w:val="20"/>
                <w:shd w:val="clear" w:color="auto" w:fill="FFFFFF"/>
              </w:rPr>
              <w:t xml:space="preserve"> will be held in an ITS JPO secure data system (e.g. the Secure Data Commons), and a redacted version of the data with the blurred license plate images removed will be made publicly available. Sharing data containing the license plate images poses privacy and confidentiality concerns, as this information can be used to identify individuals, which is not the purpose of this research project and violates the privacy of the car drivers.</w:t>
            </w:r>
          </w:p>
        </w:tc>
      </w:tr>
      <w:tr w:rsidR="003F31EC" w:rsidRPr="009E3A4B" w14:paraId="767B0D0C" w14:textId="77777777" w:rsidTr="00D05130">
        <w:trPr>
          <w:jc w:val="center"/>
        </w:trPr>
        <w:tc>
          <w:tcPr>
            <w:cnfStyle w:val="001000000000" w:firstRow="0" w:lastRow="0" w:firstColumn="1" w:lastColumn="0" w:oddVBand="0" w:evenVBand="0" w:oddHBand="0" w:evenHBand="0" w:firstRowFirstColumn="0" w:firstRowLastColumn="0" w:lastRowFirstColumn="0" w:lastRowLastColumn="0"/>
            <w:tcW w:w="1975" w:type="dxa"/>
          </w:tcPr>
          <w:p w14:paraId="14AD9244" w14:textId="77777777" w:rsidR="003F31EC" w:rsidRPr="009E3A4B" w:rsidRDefault="003F31EC" w:rsidP="00D05130">
            <w:pPr>
              <w:pStyle w:val="ListParagraph"/>
              <w:ind w:left="0"/>
              <w:rPr>
                <w:rStyle w:val="Emphasis"/>
                <w:rFonts w:cstheme="minorHAnsi"/>
                <w:sz w:val="20"/>
                <w:szCs w:val="20"/>
              </w:rPr>
            </w:pPr>
          </w:p>
        </w:tc>
        <w:tc>
          <w:tcPr>
            <w:tcW w:w="1890" w:type="dxa"/>
          </w:tcPr>
          <w:p w14:paraId="61D1082D" w14:textId="77777777" w:rsidR="003F31EC" w:rsidRPr="009E3A4B" w:rsidRDefault="003F31EC" w:rsidP="00D05130">
            <w:pPr>
              <w:pStyle w:val="ListParagraph"/>
              <w:ind w:left="0"/>
              <w:cnfStyle w:val="000000000000" w:firstRow="0" w:lastRow="0" w:firstColumn="0" w:lastColumn="0" w:oddVBand="0" w:evenVBand="0" w:oddHBand="0" w:evenHBand="0" w:firstRowFirstColumn="0" w:firstRowLastColumn="0" w:lastRowFirstColumn="0" w:lastRowLastColumn="0"/>
              <w:rPr>
                <w:rStyle w:val="Emphasis"/>
                <w:rFonts w:cstheme="minorHAnsi"/>
                <w:sz w:val="20"/>
                <w:szCs w:val="20"/>
              </w:rPr>
            </w:pPr>
          </w:p>
        </w:tc>
        <w:tc>
          <w:tcPr>
            <w:tcW w:w="3420" w:type="dxa"/>
          </w:tcPr>
          <w:p w14:paraId="2B339F82" w14:textId="77777777" w:rsidR="003F31EC" w:rsidRPr="00C41042" w:rsidRDefault="003F31EC" w:rsidP="00D05130">
            <w:pPr>
              <w:pStyle w:val="ListParagraph"/>
              <w:ind w:left="0"/>
              <w:cnfStyle w:val="000000000000" w:firstRow="0" w:lastRow="0" w:firstColumn="0" w:lastColumn="0" w:oddVBand="0" w:evenVBand="0" w:oddHBand="0" w:evenHBand="0" w:firstRowFirstColumn="0" w:firstRowLastColumn="0" w:lastRowFirstColumn="0" w:lastRowLastColumn="0"/>
              <w:rPr>
                <w:rStyle w:val="Emphasis"/>
                <w:rFonts w:cstheme="minorHAnsi"/>
                <w:sz w:val="20"/>
                <w:szCs w:val="20"/>
                <w:shd w:val="clear" w:color="auto" w:fill="FFFFFF"/>
              </w:rPr>
            </w:pPr>
          </w:p>
        </w:tc>
      </w:tr>
      <w:tr w:rsidR="003F31EC" w:rsidRPr="009E3A4B" w14:paraId="240C8A3A" w14:textId="77777777" w:rsidTr="00D05130">
        <w:trPr>
          <w:jc w:val="center"/>
        </w:trPr>
        <w:tc>
          <w:tcPr>
            <w:cnfStyle w:val="001000000000" w:firstRow="0" w:lastRow="0" w:firstColumn="1" w:lastColumn="0" w:oddVBand="0" w:evenVBand="0" w:oddHBand="0" w:evenHBand="0" w:firstRowFirstColumn="0" w:firstRowLastColumn="0" w:lastRowFirstColumn="0" w:lastRowLastColumn="0"/>
            <w:tcW w:w="1975" w:type="dxa"/>
          </w:tcPr>
          <w:p w14:paraId="69B088DB" w14:textId="77777777" w:rsidR="003F31EC" w:rsidRPr="009E3A4B" w:rsidRDefault="003F31EC" w:rsidP="00D05130">
            <w:pPr>
              <w:pStyle w:val="ListParagraph"/>
              <w:ind w:left="0"/>
              <w:rPr>
                <w:rStyle w:val="Emphasis"/>
                <w:rFonts w:cstheme="minorHAnsi"/>
                <w:i w:val="0"/>
                <w:sz w:val="20"/>
                <w:szCs w:val="20"/>
              </w:rPr>
            </w:pPr>
          </w:p>
        </w:tc>
        <w:tc>
          <w:tcPr>
            <w:tcW w:w="1890" w:type="dxa"/>
          </w:tcPr>
          <w:p w14:paraId="347F315F" w14:textId="77777777" w:rsidR="003F31EC" w:rsidRPr="009E3A4B" w:rsidRDefault="003F31EC" w:rsidP="00D05130">
            <w:pPr>
              <w:pStyle w:val="ListParagraph"/>
              <w:ind w:left="0"/>
              <w:cnfStyle w:val="000000000000" w:firstRow="0" w:lastRow="0" w:firstColumn="0" w:lastColumn="0" w:oddVBand="0" w:evenVBand="0" w:oddHBand="0" w:evenHBand="0" w:firstRowFirstColumn="0" w:firstRowLastColumn="0" w:lastRowFirstColumn="0" w:lastRowLastColumn="0"/>
              <w:rPr>
                <w:rStyle w:val="Emphasis"/>
                <w:rFonts w:cstheme="minorHAnsi"/>
                <w:i w:val="0"/>
                <w:sz w:val="20"/>
                <w:szCs w:val="20"/>
              </w:rPr>
            </w:pPr>
          </w:p>
        </w:tc>
        <w:tc>
          <w:tcPr>
            <w:tcW w:w="3420" w:type="dxa"/>
          </w:tcPr>
          <w:p w14:paraId="0E95CE00" w14:textId="77777777" w:rsidR="003F31EC" w:rsidRPr="009E3A4B" w:rsidRDefault="003F31EC" w:rsidP="00D05130">
            <w:pPr>
              <w:pStyle w:val="ListParagraph"/>
              <w:ind w:left="0"/>
              <w:cnfStyle w:val="000000000000" w:firstRow="0" w:lastRow="0" w:firstColumn="0" w:lastColumn="0" w:oddVBand="0" w:evenVBand="0" w:oddHBand="0" w:evenHBand="0" w:firstRowFirstColumn="0" w:firstRowLastColumn="0" w:lastRowFirstColumn="0" w:lastRowLastColumn="0"/>
              <w:rPr>
                <w:rStyle w:val="Emphasis"/>
                <w:rFonts w:cstheme="minorHAnsi"/>
                <w:i w:val="0"/>
                <w:sz w:val="20"/>
                <w:szCs w:val="20"/>
                <w:shd w:val="clear" w:color="auto" w:fill="FFFFFF"/>
              </w:rPr>
            </w:pPr>
          </w:p>
        </w:tc>
      </w:tr>
      <w:tr w:rsidR="003F31EC" w:rsidRPr="009E3A4B" w14:paraId="38690AFD" w14:textId="77777777" w:rsidTr="00D05130">
        <w:trPr>
          <w:jc w:val="center"/>
        </w:trPr>
        <w:tc>
          <w:tcPr>
            <w:cnfStyle w:val="001000000000" w:firstRow="0" w:lastRow="0" w:firstColumn="1" w:lastColumn="0" w:oddVBand="0" w:evenVBand="0" w:oddHBand="0" w:evenHBand="0" w:firstRowFirstColumn="0" w:firstRowLastColumn="0" w:lastRowFirstColumn="0" w:lastRowLastColumn="0"/>
            <w:tcW w:w="1975" w:type="dxa"/>
          </w:tcPr>
          <w:p w14:paraId="101F9DB4" w14:textId="77777777" w:rsidR="003F31EC" w:rsidRPr="009E3A4B" w:rsidRDefault="003F31EC" w:rsidP="00D05130">
            <w:pPr>
              <w:pStyle w:val="ListParagraph"/>
              <w:ind w:left="0"/>
              <w:rPr>
                <w:rStyle w:val="Emphasis"/>
                <w:rFonts w:cstheme="minorHAnsi"/>
                <w:i w:val="0"/>
                <w:sz w:val="20"/>
                <w:szCs w:val="20"/>
                <w:shd w:val="clear" w:color="auto" w:fill="FFFFFF"/>
              </w:rPr>
            </w:pPr>
          </w:p>
        </w:tc>
        <w:tc>
          <w:tcPr>
            <w:tcW w:w="1890" w:type="dxa"/>
          </w:tcPr>
          <w:p w14:paraId="27F1B292" w14:textId="77777777" w:rsidR="003F31EC" w:rsidRPr="009E3A4B" w:rsidRDefault="003F31EC" w:rsidP="00D05130">
            <w:pPr>
              <w:pStyle w:val="ListParagraph"/>
              <w:ind w:left="0"/>
              <w:cnfStyle w:val="000000000000" w:firstRow="0" w:lastRow="0" w:firstColumn="0" w:lastColumn="0" w:oddVBand="0" w:evenVBand="0" w:oddHBand="0" w:evenHBand="0" w:firstRowFirstColumn="0" w:firstRowLastColumn="0" w:lastRowFirstColumn="0" w:lastRowLastColumn="0"/>
              <w:rPr>
                <w:rStyle w:val="Emphasis"/>
                <w:rFonts w:cstheme="minorHAnsi"/>
                <w:i w:val="0"/>
                <w:sz w:val="20"/>
                <w:szCs w:val="20"/>
                <w:shd w:val="clear" w:color="auto" w:fill="FFFFFF"/>
              </w:rPr>
            </w:pPr>
          </w:p>
        </w:tc>
        <w:tc>
          <w:tcPr>
            <w:tcW w:w="3420" w:type="dxa"/>
          </w:tcPr>
          <w:p w14:paraId="7E5C5D02" w14:textId="77777777" w:rsidR="003F31EC" w:rsidRPr="009E3A4B" w:rsidRDefault="003F31EC" w:rsidP="00D05130">
            <w:pPr>
              <w:pStyle w:val="ListParagraph"/>
              <w:ind w:left="0"/>
              <w:cnfStyle w:val="000000000000" w:firstRow="0" w:lastRow="0" w:firstColumn="0" w:lastColumn="0" w:oddVBand="0" w:evenVBand="0" w:oddHBand="0" w:evenHBand="0" w:firstRowFirstColumn="0" w:firstRowLastColumn="0" w:lastRowFirstColumn="0" w:lastRowLastColumn="0"/>
              <w:rPr>
                <w:rStyle w:val="Emphasis"/>
                <w:rFonts w:cstheme="minorHAnsi"/>
                <w:i w:val="0"/>
                <w:sz w:val="20"/>
                <w:szCs w:val="20"/>
                <w:shd w:val="clear" w:color="auto" w:fill="FFFFFF"/>
              </w:rPr>
            </w:pPr>
          </w:p>
        </w:tc>
      </w:tr>
    </w:tbl>
    <w:p w14:paraId="2EA64042" w14:textId="3B45A3A9" w:rsidR="00A645D9" w:rsidRDefault="00A645D9" w:rsidP="00A645D9">
      <w:pPr>
        <w:pStyle w:val="ListParagraph"/>
        <w:spacing w:line="240" w:lineRule="auto"/>
        <w:ind w:left="0"/>
        <w:rPr>
          <w:rFonts w:cstheme="minorHAnsi"/>
          <w:i/>
          <w:u w:val="single"/>
        </w:rPr>
      </w:pPr>
    </w:p>
    <w:p w14:paraId="5A3C6A55" w14:textId="366B61C2" w:rsidR="003F31EC" w:rsidRDefault="003F31EC" w:rsidP="00E7166A">
      <w:pPr>
        <w:pStyle w:val="Heading3"/>
      </w:pPr>
      <w:bookmarkStart w:id="22" w:name="_Toc14073917"/>
      <w:r>
        <w:t>Informed Consent</w:t>
      </w:r>
      <w:bookmarkEnd w:id="22"/>
    </w:p>
    <w:p w14:paraId="509211CA" w14:textId="7FEAF421" w:rsidR="003F31EC" w:rsidRPr="003F31EC" w:rsidRDefault="003F31EC" w:rsidP="003F31EC">
      <w:r>
        <w:t>&lt;Insert&gt;</w:t>
      </w:r>
    </w:p>
    <w:p w14:paraId="3101C693" w14:textId="74E1A589" w:rsidR="00B74362" w:rsidRDefault="00B74362" w:rsidP="00B74362">
      <w:pPr>
        <w:pStyle w:val="Heading3"/>
        <w:rPr>
          <w:iCs/>
        </w:rPr>
      </w:pPr>
      <w:bookmarkStart w:id="23" w:name="_Toc14073918"/>
      <w:r>
        <w:rPr>
          <w:iCs/>
        </w:rPr>
        <w:t>Access Requests</w:t>
      </w:r>
      <w:bookmarkEnd w:id="23"/>
    </w:p>
    <w:p w14:paraId="1FE73F34" w14:textId="77777777" w:rsidR="00771625" w:rsidRPr="00771625" w:rsidRDefault="00771625" w:rsidP="00771625">
      <w:r w:rsidRPr="00771625">
        <w:t>&lt;Insert&gt;</w:t>
      </w:r>
    </w:p>
    <w:p w14:paraId="0E4D56DF" w14:textId="5A366C32" w:rsidR="00B74362" w:rsidRPr="00B74362" w:rsidRDefault="00B74362" w:rsidP="00B74362">
      <w:pPr>
        <w:pStyle w:val="Heading3"/>
        <w:rPr>
          <w:iCs/>
        </w:rPr>
      </w:pPr>
      <w:bookmarkStart w:id="24" w:name="_Toc14073919"/>
      <w:r w:rsidRPr="00B74362">
        <w:rPr>
          <w:iCs/>
        </w:rPr>
        <w:t xml:space="preserve">Relevant </w:t>
      </w:r>
      <w:r>
        <w:rPr>
          <w:iCs/>
        </w:rPr>
        <w:t>P</w:t>
      </w:r>
      <w:r w:rsidRPr="00B74362">
        <w:rPr>
          <w:iCs/>
        </w:rPr>
        <w:t xml:space="preserve">rivacy and/or </w:t>
      </w:r>
      <w:r>
        <w:rPr>
          <w:iCs/>
        </w:rPr>
        <w:t>S</w:t>
      </w:r>
      <w:r w:rsidRPr="00B74362">
        <w:rPr>
          <w:iCs/>
        </w:rPr>
        <w:t xml:space="preserve">ecurity </w:t>
      </w:r>
      <w:r>
        <w:rPr>
          <w:iCs/>
        </w:rPr>
        <w:t>A</w:t>
      </w:r>
      <w:r w:rsidRPr="00B74362">
        <w:rPr>
          <w:iCs/>
        </w:rPr>
        <w:t>greements</w:t>
      </w:r>
      <w:bookmarkEnd w:id="24"/>
    </w:p>
    <w:p w14:paraId="05708244" w14:textId="77777777" w:rsidR="00771625" w:rsidRPr="00771625" w:rsidRDefault="00771625" w:rsidP="00771625">
      <w:bookmarkStart w:id="25" w:name="_Hlk8618477"/>
      <w:r w:rsidRPr="00771625">
        <w:t>&lt;Insert&gt;</w:t>
      </w:r>
    </w:p>
    <w:p w14:paraId="3926A0F2" w14:textId="77777777" w:rsidR="003F31EC" w:rsidRDefault="003F31EC" w:rsidP="003F31EC">
      <w:pPr>
        <w:pStyle w:val="Heading2"/>
        <w:keepNext w:val="0"/>
        <w:keepLines w:val="0"/>
        <w:widowControl w:val="0"/>
        <w:contextualSpacing w:val="0"/>
      </w:pPr>
      <w:bookmarkStart w:id="26" w:name="_Toc11336859"/>
      <w:bookmarkStart w:id="27" w:name="_Toc14073920"/>
      <w:bookmarkStart w:id="28" w:name="_Toc10030418"/>
      <w:r w:rsidRPr="00B3152E">
        <w:lastRenderedPageBreak/>
        <w:t>Re-Use, Redistribution, and Derivative Products Policies</w:t>
      </w:r>
      <w:bookmarkEnd w:id="26"/>
      <w:bookmarkEnd w:id="27"/>
    </w:p>
    <w:bookmarkEnd w:id="28"/>
    <w:p w14:paraId="474D4575" w14:textId="436CAFEE" w:rsidR="003F31EC" w:rsidRPr="00D46846" w:rsidRDefault="003F31EC" w:rsidP="003F31EC">
      <w:pPr>
        <w:rPr>
          <w:i/>
        </w:rPr>
      </w:pPr>
      <w:r>
        <w:rPr>
          <w:i/>
        </w:rPr>
        <w:t xml:space="preserve">This section is required for </w:t>
      </w:r>
      <w:r w:rsidRPr="001C7151">
        <w:t>all</w:t>
      </w:r>
      <w:r>
        <w:rPr>
          <w:i/>
        </w:rPr>
        <w:t xml:space="preserve"> anticipated </w:t>
      </w:r>
      <w:r w:rsidR="00D51879">
        <w:rPr>
          <w:i/>
        </w:rPr>
        <w:t>datasets</w:t>
      </w:r>
      <w:r>
        <w:rPr>
          <w:i/>
        </w:rPr>
        <w:t xml:space="preserve"> of the project.</w:t>
      </w:r>
    </w:p>
    <w:tbl>
      <w:tblPr>
        <w:tblStyle w:val="TableGrid"/>
        <w:tblW w:w="0" w:type="auto"/>
        <w:jc w:val="center"/>
        <w:tblLook w:val="04A0" w:firstRow="1" w:lastRow="0" w:firstColumn="1" w:lastColumn="0" w:noHBand="0" w:noVBand="1"/>
      </w:tblPr>
      <w:tblGrid>
        <w:gridCol w:w="2337"/>
        <w:gridCol w:w="2337"/>
        <w:gridCol w:w="2338"/>
      </w:tblGrid>
      <w:tr w:rsidR="003F31EC" w:rsidRPr="00396B3B" w14:paraId="1042BD95" w14:textId="77777777" w:rsidTr="003F31E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14:paraId="7A6E6E8B" w14:textId="5A90DF19" w:rsidR="003F31EC" w:rsidRPr="00396B3B" w:rsidRDefault="00D472C7" w:rsidP="00D05130">
            <w:pPr>
              <w:rPr>
                <w:rFonts w:cstheme="minorHAnsi"/>
              </w:rPr>
            </w:pPr>
            <w:r>
              <w:rPr>
                <w:rFonts w:cstheme="minorHAnsi"/>
              </w:rPr>
              <w:t>Dataset</w:t>
            </w:r>
            <w:r w:rsidR="003F31EC" w:rsidRPr="00396B3B">
              <w:rPr>
                <w:rFonts w:cstheme="minorHAnsi"/>
              </w:rPr>
              <w:t xml:space="preserve"> Title</w:t>
            </w:r>
          </w:p>
        </w:tc>
        <w:tc>
          <w:tcPr>
            <w:tcW w:w="2337" w:type="dxa"/>
          </w:tcPr>
          <w:p w14:paraId="7993D0EA" w14:textId="77777777" w:rsidR="003F31EC" w:rsidRPr="00396B3B" w:rsidRDefault="003F31EC" w:rsidP="00D05130">
            <w:pPr>
              <w:cnfStyle w:val="100000000000" w:firstRow="1" w:lastRow="0" w:firstColumn="0" w:lastColumn="0" w:oddVBand="0" w:evenVBand="0" w:oddHBand="0" w:evenHBand="0" w:firstRowFirstColumn="0" w:firstRowLastColumn="0" w:lastRowFirstColumn="0" w:lastRowLastColumn="0"/>
              <w:rPr>
                <w:rFonts w:cstheme="minorHAnsi"/>
              </w:rPr>
            </w:pPr>
            <w:r w:rsidRPr="00396B3B">
              <w:rPr>
                <w:rFonts w:cstheme="minorHAnsi"/>
              </w:rPr>
              <w:t>License Used</w:t>
            </w:r>
          </w:p>
        </w:tc>
        <w:tc>
          <w:tcPr>
            <w:tcW w:w="2338" w:type="dxa"/>
          </w:tcPr>
          <w:p w14:paraId="62EBEF28" w14:textId="77777777" w:rsidR="003F31EC" w:rsidRPr="00396B3B" w:rsidRDefault="003F31EC" w:rsidP="00D05130">
            <w:pPr>
              <w:cnfStyle w:val="100000000000" w:firstRow="1" w:lastRow="0" w:firstColumn="0" w:lastColumn="0" w:oddVBand="0" w:evenVBand="0" w:oddHBand="0" w:evenHBand="0" w:firstRowFirstColumn="0" w:firstRowLastColumn="0" w:lastRowFirstColumn="0" w:lastRowLastColumn="0"/>
              <w:rPr>
                <w:rFonts w:cstheme="minorHAnsi"/>
              </w:rPr>
            </w:pPr>
            <w:r w:rsidRPr="00396B3B">
              <w:rPr>
                <w:rFonts w:cstheme="minorHAnsi"/>
              </w:rPr>
              <w:t>Reason(s) for Non-Open License</w:t>
            </w:r>
          </w:p>
        </w:tc>
      </w:tr>
      <w:tr w:rsidR="003F31EC" w:rsidRPr="00396B3B" w14:paraId="3391E238" w14:textId="77777777" w:rsidTr="003F31EC">
        <w:trPr>
          <w:jc w:val="center"/>
        </w:trPr>
        <w:tc>
          <w:tcPr>
            <w:cnfStyle w:val="001000000000" w:firstRow="0" w:lastRow="0" w:firstColumn="1" w:lastColumn="0" w:oddVBand="0" w:evenVBand="0" w:oddHBand="0" w:evenHBand="0" w:firstRowFirstColumn="0" w:firstRowLastColumn="0" w:lastRowFirstColumn="0" w:lastRowLastColumn="0"/>
            <w:tcW w:w="2337" w:type="dxa"/>
          </w:tcPr>
          <w:p w14:paraId="6B6FADC1" w14:textId="77777777" w:rsidR="003F31EC" w:rsidRPr="005301D5" w:rsidRDefault="003F31EC" w:rsidP="00D05130">
            <w:pPr>
              <w:rPr>
                <w:rFonts w:cstheme="minorHAnsi"/>
                <w:i/>
                <w:sz w:val="20"/>
                <w:szCs w:val="20"/>
              </w:rPr>
            </w:pPr>
            <w:r w:rsidRPr="009E3A4B">
              <w:rPr>
                <w:rStyle w:val="Emphasis"/>
                <w:rFonts w:cstheme="minorHAnsi"/>
                <w:sz w:val="20"/>
                <w:szCs w:val="20"/>
              </w:rPr>
              <w:t>Tampa CV BSM</w:t>
            </w:r>
          </w:p>
        </w:tc>
        <w:tc>
          <w:tcPr>
            <w:tcW w:w="2337" w:type="dxa"/>
          </w:tcPr>
          <w:p w14:paraId="3669C0E5" w14:textId="77777777" w:rsidR="003F31EC" w:rsidRPr="005301D5" w:rsidRDefault="00A02BCF" w:rsidP="00D05130">
            <w:pPr>
              <w:cnfStyle w:val="000000000000" w:firstRow="0" w:lastRow="0" w:firstColumn="0" w:lastColumn="0" w:oddVBand="0" w:evenVBand="0" w:oddHBand="0" w:evenHBand="0" w:firstRowFirstColumn="0" w:firstRowLastColumn="0" w:lastRowFirstColumn="0" w:lastRowLastColumn="0"/>
              <w:rPr>
                <w:rFonts w:cstheme="minorHAnsi"/>
                <w:i/>
                <w:sz w:val="20"/>
                <w:szCs w:val="20"/>
              </w:rPr>
            </w:pPr>
            <w:hyperlink r:id="rId10" w:history="1">
              <w:r w:rsidR="003F31EC" w:rsidRPr="002870DF">
                <w:rPr>
                  <w:rStyle w:val="Hyperlink"/>
                  <w:rFonts w:ascii="Arial Narrow" w:hAnsi="Arial Narrow" w:cstheme="minorHAnsi"/>
                  <w:i/>
                  <w:sz w:val="20"/>
                  <w:szCs w:val="20"/>
                </w:rPr>
                <w:t xml:space="preserve">Creative </w:t>
              </w:r>
              <w:r w:rsidR="003F31EC" w:rsidRPr="00AC51CF">
                <w:rPr>
                  <w:rStyle w:val="Hyperlink"/>
                  <w:rFonts w:ascii="Arial Narrow" w:hAnsi="Arial Narrow" w:cstheme="minorHAnsi"/>
                  <w:i/>
                  <w:sz w:val="20"/>
                  <w:szCs w:val="20"/>
                </w:rPr>
                <w:t>Commons</w:t>
              </w:r>
              <w:r w:rsidR="003F31EC" w:rsidRPr="002870DF">
                <w:rPr>
                  <w:rStyle w:val="Hyperlink"/>
                  <w:rFonts w:ascii="Arial Narrow" w:hAnsi="Arial Narrow" w:cstheme="minorHAnsi"/>
                  <w:i/>
                  <w:sz w:val="20"/>
                  <w:szCs w:val="20"/>
                </w:rPr>
                <w:t xml:space="preserve"> BY-SA  4.0</w:t>
              </w:r>
            </w:hyperlink>
          </w:p>
        </w:tc>
        <w:tc>
          <w:tcPr>
            <w:tcW w:w="2338" w:type="dxa"/>
          </w:tcPr>
          <w:p w14:paraId="07C1DEED" w14:textId="77777777" w:rsidR="003F31EC" w:rsidRPr="00396B3B" w:rsidRDefault="003F31EC" w:rsidP="00D05130">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3F31EC" w:rsidRPr="00396B3B" w14:paraId="1E12A830" w14:textId="77777777" w:rsidTr="003F31EC">
        <w:trPr>
          <w:jc w:val="center"/>
        </w:trPr>
        <w:tc>
          <w:tcPr>
            <w:cnfStyle w:val="001000000000" w:firstRow="0" w:lastRow="0" w:firstColumn="1" w:lastColumn="0" w:oddVBand="0" w:evenVBand="0" w:oddHBand="0" w:evenHBand="0" w:firstRowFirstColumn="0" w:firstRowLastColumn="0" w:lastRowFirstColumn="0" w:lastRowLastColumn="0"/>
            <w:tcW w:w="2337" w:type="dxa"/>
          </w:tcPr>
          <w:p w14:paraId="7EA05A0D" w14:textId="77777777" w:rsidR="003F31EC" w:rsidRPr="00396B3B" w:rsidRDefault="003F31EC" w:rsidP="00D05130">
            <w:pPr>
              <w:rPr>
                <w:rFonts w:cstheme="minorHAnsi"/>
                <w:sz w:val="20"/>
                <w:szCs w:val="20"/>
              </w:rPr>
            </w:pPr>
          </w:p>
        </w:tc>
        <w:tc>
          <w:tcPr>
            <w:tcW w:w="2337" w:type="dxa"/>
          </w:tcPr>
          <w:p w14:paraId="68ABB183" w14:textId="77777777" w:rsidR="003F31EC" w:rsidRPr="00396B3B" w:rsidRDefault="003F31EC" w:rsidP="00D05130">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2338" w:type="dxa"/>
          </w:tcPr>
          <w:p w14:paraId="49676175" w14:textId="77777777" w:rsidR="003F31EC" w:rsidRPr="00396B3B" w:rsidRDefault="003F31EC" w:rsidP="00D05130">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3F31EC" w:rsidRPr="00396B3B" w14:paraId="6690F082" w14:textId="77777777" w:rsidTr="003F31EC">
        <w:trPr>
          <w:jc w:val="center"/>
        </w:trPr>
        <w:tc>
          <w:tcPr>
            <w:cnfStyle w:val="001000000000" w:firstRow="0" w:lastRow="0" w:firstColumn="1" w:lastColumn="0" w:oddVBand="0" w:evenVBand="0" w:oddHBand="0" w:evenHBand="0" w:firstRowFirstColumn="0" w:firstRowLastColumn="0" w:lastRowFirstColumn="0" w:lastRowLastColumn="0"/>
            <w:tcW w:w="2337" w:type="dxa"/>
          </w:tcPr>
          <w:p w14:paraId="4CCAF561" w14:textId="77777777" w:rsidR="003F31EC" w:rsidRPr="00396B3B" w:rsidRDefault="003F31EC" w:rsidP="00D05130">
            <w:pPr>
              <w:rPr>
                <w:rFonts w:cstheme="minorHAnsi"/>
                <w:sz w:val="20"/>
                <w:szCs w:val="20"/>
              </w:rPr>
            </w:pPr>
          </w:p>
        </w:tc>
        <w:tc>
          <w:tcPr>
            <w:tcW w:w="2337" w:type="dxa"/>
          </w:tcPr>
          <w:p w14:paraId="21347011" w14:textId="77777777" w:rsidR="003F31EC" w:rsidRPr="00396B3B" w:rsidRDefault="003F31EC" w:rsidP="00D05130">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2338" w:type="dxa"/>
          </w:tcPr>
          <w:p w14:paraId="10C81316" w14:textId="77777777" w:rsidR="003F31EC" w:rsidRPr="00396B3B" w:rsidRDefault="003F31EC" w:rsidP="00D05130">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3F31EC" w:rsidRPr="00396B3B" w14:paraId="3DD87790" w14:textId="77777777" w:rsidTr="003F31EC">
        <w:trPr>
          <w:jc w:val="center"/>
        </w:trPr>
        <w:tc>
          <w:tcPr>
            <w:cnfStyle w:val="001000000000" w:firstRow="0" w:lastRow="0" w:firstColumn="1" w:lastColumn="0" w:oddVBand="0" w:evenVBand="0" w:oddHBand="0" w:evenHBand="0" w:firstRowFirstColumn="0" w:firstRowLastColumn="0" w:lastRowFirstColumn="0" w:lastRowLastColumn="0"/>
            <w:tcW w:w="2337" w:type="dxa"/>
          </w:tcPr>
          <w:p w14:paraId="616789EF" w14:textId="77777777" w:rsidR="003F31EC" w:rsidRPr="00396B3B" w:rsidRDefault="003F31EC" w:rsidP="00D05130">
            <w:pPr>
              <w:rPr>
                <w:rFonts w:cstheme="minorHAnsi"/>
                <w:sz w:val="20"/>
                <w:szCs w:val="20"/>
              </w:rPr>
            </w:pPr>
          </w:p>
        </w:tc>
        <w:tc>
          <w:tcPr>
            <w:tcW w:w="2337" w:type="dxa"/>
          </w:tcPr>
          <w:p w14:paraId="5C238671" w14:textId="77777777" w:rsidR="003F31EC" w:rsidRPr="00396B3B" w:rsidRDefault="003F31EC" w:rsidP="00D05130">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2338" w:type="dxa"/>
          </w:tcPr>
          <w:p w14:paraId="6C8B7A1C" w14:textId="77777777" w:rsidR="003F31EC" w:rsidRPr="00396B3B" w:rsidRDefault="003F31EC" w:rsidP="00D05130">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bl>
    <w:p w14:paraId="29BDE375" w14:textId="77777777" w:rsidR="003F31EC" w:rsidRPr="003F31EC" w:rsidRDefault="003F31EC" w:rsidP="003F31EC"/>
    <w:p w14:paraId="7F296CA9" w14:textId="43D672CE" w:rsidR="000D2DB3" w:rsidRPr="00BF2231" w:rsidRDefault="000D2DB3" w:rsidP="005A5646">
      <w:pPr>
        <w:pStyle w:val="Heading2"/>
      </w:pPr>
      <w:bookmarkStart w:id="29" w:name="_Toc473188014"/>
      <w:bookmarkStart w:id="30" w:name="_Toc14073921"/>
      <w:bookmarkEnd w:id="25"/>
      <w:r w:rsidRPr="00BF2231">
        <w:t xml:space="preserve">Data </w:t>
      </w:r>
      <w:bookmarkEnd w:id="29"/>
      <w:r w:rsidR="00FA206F" w:rsidRPr="00BF2231">
        <w:t>Storage and Retention</w:t>
      </w:r>
      <w:bookmarkEnd w:id="30"/>
    </w:p>
    <w:p w14:paraId="61DBA9EF" w14:textId="1B79DB56" w:rsidR="009F2610" w:rsidRDefault="009F2610" w:rsidP="005A5646">
      <w:pPr>
        <w:pStyle w:val="Heading3"/>
      </w:pPr>
      <w:bookmarkStart w:id="31" w:name="_Toc14073922"/>
      <w:r>
        <w:t xml:space="preserve">Storage </w:t>
      </w:r>
      <w:r w:rsidR="001A12C7">
        <w:t>Systems</w:t>
      </w:r>
      <w:bookmarkEnd w:id="31"/>
    </w:p>
    <w:tbl>
      <w:tblPr>
        <w:tblStyle w:val="TableGrid"/>
        <w:tblW w:w="10310" w:type="dxa"/>
        <w:tblLook w:val="04A0" w:firstRow="1" w:lastRow="0" w:firstColumn="1" w:lastColumn="0" w:noHBand="0" w:noVBand="1"/>
      </w:tblPr>
      <w:tblGrid>
        <w:gridCol w:w="1921"/>
        <w:gridCol w:w="1925"/>
        <w:gridCol w:w="1469"/>
        <w:gridCol w:w="1551"/>
        <w:gridCol w:w="1222"/>
        <w:gridCol w:w="2222"/>
      </w:tblGrid>
      <w:tr w:rsidR="003F31EC" w:rsidRPr="00247D21" w14:paraId="72DB40F2" w14:textId="77777777" w:rsidTr="00D051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2" w:type="dxa"/>
          </w:tcPr>
          <w:p w14:paraId="68E8B7ED" w14:textId="77777777" w:rsidR="003F31EC" w:rsidRPr="00247D21" w:rsidRDefault="003F31EC" w:rsidP="00D05130">
            <w:r w:rsidRPr="00247D21">
              <w:t>Data Storage System Name</w:t>
            </w:r>
          </w:p>
        </w:tc>
        <w:tc>
          <w:tcPr>
            <w:tcW w:w="1937" w:type="dxa"/>
          </w:tcPr>
          <w:p w14:paraId="42E4ED05" w14:textId="77777777" w:rsidR="003F31EC" w:rsidRPr="00247D21" w:rsidRDefault="003F31EC" w:rsidP="00D05130">
            <w:pPr>
              <w:cnfStyle w:val="100000000000" w:firstRow="1" w:lastRow="0" w:firstColumn="0" w:lastColumn="0" w:oddVBand="0" w:evenVBand="0" w:oddHBand="0" w:evenHBand="0" w:firstRowFirstColumn="0" w:firstRowLastColumn="0" w:lastRowFirstColumn="0" w:lastRowLastColumn="0"/>
              <w:rPr>
                <w:b w:val="0"/>
              </w:rPr>
            </w:pPr>
            <w:r w:rsidRPr="00247D21">
              <w:t xml:space="preserve">Data Storage </w:t>
            </w:r>
          </w:p>
          <w:p w14:paraId="63659E33" w14:textId="77777777" w:rsidR="003F31EC" w:rsidRPr="00247D21" w:rsidRDefault="003F31EC" w:rsidP="00D05130">
            <w:pPr>
              <w:cnfStyle w:val="100000000000" w:firstRow="1" w:lastRow="0" w:firstColumn="0" w:lastColumn="0" w:oddVBand="0" w:evenVBand="0" w:oddHBand="0" w:evenHBand="0" w:firstRowFirstColumn="0" w:firstRowLastColumn="0" w:lastRowFirstColumn="0" w:lastRowLastColumn="0"/>
            </w:pPr>
            <w:r w:rsidRPr="00247D21">
              <w:t>System Type</w:t>
            </w:r>
          </w:p>
        </w:tc>
        <w:tc>
          <w:tcPr>
            <w:tcW w:w="1476" w:type="dxa"/>
          </w:tcPr>
          <w:p w14:paraId="4C72EC02" w14:textId="1CEDBF98" w:rsidR="003F31EC" w:rsidRPr="00247D21" w:rsidRDefault="00D472C7" w:rsidP="00D05130">
            <w:pPr>
              <w:cnfStyle w:val="100000000000" w:firstRow="1" w:lastRow="0" w:firstColumn="0" w:lastColumn="0" w:oddVBand="0" w:evenVBand="0" w:oddHBand="0" w:evenHBand="0" w:firstRowFirstColumn="0" w:firstRowLastColumn="0" w:lastRowFirstColumn="0" w:lastRowLastColumn="0"/>
            </w:pPr>
            <w:r>
              <w:t>Dataset</w:t>
            </w:r>
            <w:r w:rsidR="003F31EC" w:rsidRPr="00247D21">
              <w:t xml:space="preserve"> Title</w:t>
            </w:r>
            <w:r w:rsidR="003F31EC">
              <w:t>(s)</w:t>
            </w:r>
          </w:p>
        </w:tc>
        <w:tc>
          <w:tcPr>
            <w:tcW w:w="1559" w:type="dxa"/>
          </w:tcPr>
          <w:p w14:paraId="6FD4EEA0" w14:textId="77777777" w:rsidR="003F31EC" w:rsidRPr="00247D21" w:rsidRDefault="003F31EC" w:rsidP="00D05130">
            <w:pPr>
              <w:cnfStyle w:val="100000000000" w:firstRow="1" w:lastRow="0" w:firstColumn="0" w:lastColumn="0" w:oddVBand="0" w:evenVBand="0" w:oddHBand="0" w:evenHBand="0" w:firstRowFirstColumn="0" w:firstRowLastColumn="0" w:lastRowFirstColumn="0" w:lastRowLastColumn="0"/>
            </w:pPr>
            <w:r w:rsidRPr="00247D21">
              <w:t>Initial Storage Date</w:t>
            </w:r>
          </w:p>
        </w:tc>
        <w:tc>
          <w:tcPr>
            <w:tcW w:w="1223" w:type="dxa"/>
          </w:tcPr>
          <w:p w14:paraId="56D37186" w14:textId="77777777" w:rsidR="003F31EC" w:rsidRPr="00247D21" w:rsidRDefault="003F31EC" w:rsidP="00D05130">
            <w:pPr>
              <w:cnfStyle w:val="100000000000" w:firstRow="1" w:lastRow="0" w:firstColumn="0" w:lastColumn="0" w:oddVBand="0" w:evenVBand="0" w:oddHBand="0" w:evenHBand="0" w:firstRowFirstColumn="0" w:firstRowLastColumn="0" w:lastRowFirstColumn="0" w:lastRowLastColumn="0"/>
            </w:pPr>
            <w:r>
              <w:t>Frequency of Update</w:t>
            </w:r>
          </w:p>
        </w:tc>
        <w:tc>
          <w:tcPr>
            <w:tcW w:w="2233" w:type="dxa"/>
          </w:tcPr>
          <w:p w14:paraId="08B71632" w14:textId="0E1FACCC" w:rsidR="003F31EC" w:rsidRPr="00247D21" w:rsidRDefault="003F31EC" w:rsidP="00D05130">
            <w:pPr>
              <w:cnfStyle w:val="100000000000" w:firstRow="1" w:lastRow="0" w:firstColumn="0" w:lastColumn="0" w:oddVBand="0" w:evenVBand="0" w:oddHBand="0" w:evenHBand="0" w:firstRowFirstColumn="0" w:firstRowLastColumn="0" w:lastRowFirstColumn="0" w:lastRowLastColumn="0"/>
            </w:pPr>
            <w:r>
              <w:t>Archiving and Preservation</w:t>
            </w:r>
            <w:r w:rsidRPr="00247D21">
              <w:t xml:space="preserve"> Period</w:t>
            </w:r>
          </w:p>
        </w:tc>
      </w:tr>
      <w:tr w:rsidR="003F31EC" w:rsidRPr="00943B91" w14:paraId="7E09C74D" w14:textId="77777777" w:rsidTr="00D05130">
        <w:trPr>
          <w:trHeight w:val="1"/>
        </w:trPr>
        <w:tc>
          <w:tcPr>
            <w:cnfStyle w:val="001000000000" w:firstRow="0" w:lastRow="0" w:firstColumn="1" w:lastColumn="0" w:oddVBand="0" w:evenVBand="0" w:oddHBand="0" w:evenHBand="0" w:firstRowFirstColumn="0" w:firstRowLastColumn="0" w:lastRowFirstColumn="0" w:lastRowLastColumn="0"/>
            <w:tcW w:w="1882" w:type="dxa"/>
          </w:tcPr>
          <w:p w14:paraId="60577A60" w14:textId="77777777" w:rsidR="003F31EC" w:rsidRDefault="00A02BCF" w:rsidP="00D05130">
            <w:pPr>
              <w:rPr>
                <w:i/>
                <w:sz w:val="20"/>
                <w:szCs w:val="20"/>
              </w:rPr>
            </w:pPr>
            <w:hyperlink r:id="rId11" w:history="1">
              <w:r w:rsidR="003F31EC" w:rsidRPr="00BF1665">
                <w:rPr>
                  <w:rStyle w:val="Hyperlink"/>
                  <w:rFonts w:ascii="Arial Narrow" w:hAnsi="Arial Narrow"/>
                  <w:i/>
                  <w:sz w:val="20"/>
                  <w:szCs w:val="20"/>
                </w:rPr>
                <w:t>Data.</w:t>
              </w:r>
              <w:r w:rsidR="003F31EC" w:rsidRPr="00AC51CF">
                <w:rPr>
                  <w:rStyle w:val="Hyperlink"/>
                  <w:rFonts w:ascii="Arial Narrow" w:hAnsi="Arial Narrow"/>
                  <w:i/>
                  <w:sz w:val="20"/>
                  <w:szCs w:val="20"/>
                </w:rPr>
                <w:t>transportation</w:t>
              </w:r>
              <w:r w:rsidR="003F31EC" w:rsidRPr="00BF1665">
                <w:rPr>
                  <w:rStyle w:val="Hyperlink"/>
                  <w:rFonts w:ascii="Arial Narrow" w:hAnsi="Arial Narrow"/>
                  <w:i/>
                  <w:sz w:val="20"/>
                  <w:szCs w:val="20"/>
                </w:rPr>
                <w:t>.gov</w:t>
              </w:r>
            </w:hyperlink>
          </w:p>
          <w:p w14:paraId="16FE9576" w14:textId="77777777" w:rsidR="003F31EC" w:rsidRDefault="003F31EC" w:rsidP="00D05130">
            <w:pPr>
              <w:rPr>
                <w:i/>
                <w:sz w:val="20"/>
                <w:szCs w:val="20"/>
              </w:rPr>
            </w:pPr>
          </w:p>
          <w:p w14:paraId="3FB88883" w14:textId="77777777" w:rsidR="003F31EC" w:rsidRPr="00943B91" w:rsidRDefault="003F31EC" w:rsidP="00D05130">
            <w:pPr>
              <w:rPr>
                <w:i/>
                <w:sz w:val="20"/>
                <w:szCs w:val="20"/>
              </w:rPr>
            </w:pPr>
          </w:p>
        </w:tc>
        <w:tc>
          <w:tcPr>
            <w:tcW w:w="1937" w:type="dxa"/>
          </w:tcPr>
          <w:p w14:paraId="2559EFB8" w14:textId="77777777" w:rsidR="003F31EC" w:rsidRPr="00AD4F65" w:rsidRDefault="003F31EC" w:rsidP="00D05130">
            <w:pPr>
              <w:cnfStyle w:val="000000000000" w:firstRow="0" w:lastRow="0" w:firstColumn="0" w:lastColumn="0" w:oddVBand="0" w:evenVBand="0" w:oddHBand="0" w:evenHBand="0" w:firstRowFirstColumn="0" w:firstRowLastColumn="0" w:lastRowFirstColumn="0" w:lastRowLastColumn="0"/>
              <w:rPr>
                <w:i/>
                <w:sz w:val="20"/>
                <w:szCs w:val="20"/>
              </w:rPr>
            </w:pPr>
            <w:r>
              <w:rPr>
                <w:i/>
                <w:sz w:val="20"/>
                <w:szCs w:val="20"/>
              </w:rPr>
              <w:t>U.S. DOT-managed – Public System</w:t>
            </w:r>
          </w:p>
        </w:tc>
        <w:tc>
          <w:tcPr>
            <w:tcW w:w="1476" w:type="dxa"/>
          </w:tcPr>
          <w:p w14:paraId="064E2F6D" w14:textId="77777777" w:rsidR="003F31EC" w:rsidRDefault="003F31EC" w:rsidP="00D05130">
            <w:pPr>
              <w:cnfStyle w:val="000000000000" w:firstRow="0" w:lastRow="0" w:firstColumn="0" w:lastColumn="0" w:oddVBand="0" w:evenVBand="0" w:oddHBand="0" w:evenHBand="0" w:firstRowFirstColumn="0" w:firstRowLastColumn="0" w:lastRowFirstColumn="0" w:lastRowLastColumn="0"/>
              <w:rPr>
                <w:i/>
                <w:sz w:val="20"/>
                <w:szCs w:val="20"/>
              </w:rPr>
            </w:pPr>
            <w:r w:rsidRPr="00943B91">
              <w:rPr>
                <w:i/>
                <w:sz w:val="20"/>
                <w:szCs w:val="20"/>
              </w:rPr>
              <w:t xml:space="preserve">Tampa </w:t>
            </w:r>
            <w:r>
              <w:rPr>
                <w:i/>
                <w:sz w:val="20"/>
                <w:szCs w:val="20"/>
              </w:rPr>
              <w:t>CV BSM</w:t>
            </w:r>
          </w:p>
          <w:p w14:paraId="007E2A50" w14:textId="77777777" w:rsidR="003F31EC" w:rsidRDefault="003F31EC" w:rsidP="00D05130">
            <w:pPr>
              <w:cnfStyle w:val="000000000000" w:firstRow="0" w:lastRow="0" w:firstColumn="0" w:lastColumn="0" w:oddVBand="0" w:evenVBand="0" w:oddHBand="0" w:evenHBand="0" w:firstRowFirstColumn="0" w:firstRowLastColumn="0" w:lastRowFirstColumn="0" w:lastRowLastColumn="0"/>
              <w:rPr>
                <w:i/>
                <w:sz w:val="20"/>
                <w:szCs w:val="20"/>
              </w:rPr>
            </w:pPr>
          </w:p>
          <w:p w14:paraId="0329FE02" w14:textId="77777777" w:rsidR="003F31EC" w:rsidRDefault="003F31EC" w:rsidP="00D05130">
            <w:pPr>
              <w:cnfStyle w:val="000000000000" w:firstRow="0" w:lastRow="0" w:firstColumn="0" w:lastColumn="0" w:oddVBand="0" w:evenVBand="0" w:oddHBand="0" w:evenHBand="0" w:firstRowFirstColumn="0" w:firstRowLastColumn="0" w:lastRowFirstColumn="0" w:lastRowLastColumn="0"/>
              <w:rPr>
                <w:i/>
                <w:sz w:val="20"/>
                <w:szCs w:val="20"/>
              </w:rPr>
            </w:pPr>
            <w:r>
              <w:rPr>
                <w:i/>
                <w:sz w:val="20"/>
                <w:szCs w:val="20"/>
              </w:rPr>
              <w:t>Tampa CV SPaT</w:t>
            </w:r>
          </w:p>
        </w:tc>
        <w:tc>
          <w:tcPr>
            <w:tcW w:w="1559" w:type="dxa"/>
          </w:tcPr>
          <w:p w14:paraId="7D023604" w14:textId="77777777" w:rsidR="003F31EC" w:rsidRDefault="003F31EC" w:rsidP="00D05130">
            <w:pPr>
              <w:cnfStyle w:val="000000000000" w:firstRow="0" w:lastRow="0" w:firstColumn="0" w:lastColumn="0" w:oddVBand="0" w:evenVBand="0" w:oddHBand="0" w:evenHBand="0" w:firstRowFirstColumn="0" w:firstRowLastColumn="0" w:lastRowFirstColumn="0" w:lastRowLastColumn="0"/>
              <w:rPr>
                <w:i/>
                <w:sz w:val="20"/>
                <w:szCs w:val="20"/>
              </w:rPr>
            </w:pPr>
            <w:r>
              <w:rPr>
                <w:i/>
                <w:sz w:val="20"/>
                <w:szCs w:val="20"/>
              </w:rPr>
              <w:t>Six months after award</w:t>
            </w:r>
          </w:p>
          <w:p w14:paraId="58DF31FF" w14:textId="77777777" w:rsidR="003F31EC" w:rsidRDefault="003F31EC" w:rsidP="00D05130">
            <w:pPr>
              <w:cnfStyle w:val="000000000000" w:firstRow="0" w:lastRow="0" w:firstColumn="0" w:lastColumn="0" w:oddVBand="0" w:evenVBand="0" w:oddHBand="0" w:evenHBand="0" w:firstRowFirstColumn="0" w:firstRowLastColumn="0" w:lastRowFirstColumn="0" w:lastRowLastColumn="0"/>
              <w:rPr>
                <w:i/>
                <w:sz w:val="20"/>
                <w:szCs w:val="20"/>
              </w:rPr>
            </w:pPr>
          </w:p>
          <w:p w14:paraId="058DDC95" w14:textId="77777777" w:rsidR="003F31EC" w:rsidRPr="00D82B10" w:rsidRDefault="003F31EC" w:rsidP="00D05130">
            <w:pPr>
              <w:cnfStyle w:val="000000000000" w:firstRow="0" w:lastRow="0" w:firstColumn="0" w:lastColumn="0" w:oddVBand="0" w:evenVBand="0" w:oddHBand="0" w:evenHBand="0" w:firstRowFirstColumn="0" w:firstRowLastColumn="0" w:lastRowFirstColumn="0" w:lastRowLastColumn="0"/>
              <w:rPr>
                <w:i/>
                <w:sz w:val="20"/>
                <w:szCs w:val="20"/>
              </w:rPr>
            </w:pPr>
            <w:r>
              <w:rPr>
                <w:i/>
                <w:sz w:val="20"/>
                <w:szCs w:val="20"/>
              </w:rPr>
              <w:t>Three months after award</w:t>
            </w:r>
          </w:p>
        </w:tc>
        <w:tc>
          <w:tcPr>
            <w:tcW w:w="1223" w:type="dxa"/>
          </w:tcPr>
          <w:p w14:paraId="2E53E48C" w14:textId="77777777" w:rsidR="003F31EC" w:rsidRDefault="003F31EC" w:rsidP="00D05130">
            <w:pPr>
              <w:cnfStyle w:val="000000000000" w:firstRow="0" w:lastRow="0" w:firstColumn="0" w:lastColumn="0" w:oddVBand="0" w:evenVBand="0" w:oddHBand="0" w:evenHBand="0" w:firstRowFirstColumn="0" w:firstRowLastColumn="0" w:lastRowFirstColumn="0" w:lastRowLastColumn="0"/>
              <w:rPr>
                <w:i/>
                <w:sz w:val="20"/>
                <w:szCs w:val="20"/>
              </w:rPr>
            </w:pPr>
            <w:r>
              <w:rPr>
                <w:i/>
                <w:sz w:val="20"/>
                <w:szCs w:val="20"/>
              </w:rPr>
              <w:t>Daily</w:t>
            </w:r>
          </w:p>
        </w:tc>
        <w:tc>
          <w:tcPr>
            <w:tcW w:w="2233" w:type="dxa"/>
          </w:tcPr>
          <w:p w14:paraId="63738CF9" w14:textId="77777777" w:rsidR="003F31EC" w:rsidRDefault="003F31EC" w:rsidP="00D05130">
            <w:pPr>
              <w:cnfStyle w:val="000000000000" w:firstRow="0" w:lastRow="0" w:firstColumn="0" w:lastColumn="0" w:oddVBand="0" w:evenVBand="0" w:oddHBand="0" w:evenHBand="0" w:firstRowFirstColumn="0" w:firstRowLastColumn="0" w:lastRowFirstColumn="0" w:lastRowLastColumn="0"/>
              <w:rPr>
                <w:i/>
                <w:sz w:val="20"/>
                <w:szCs w:val="20"/>
              </w:rPr>
            </w:pPr>
            <w:r>
              <w:rPr>
                <w:i/>
                <w:sz w:val="20"/>
                <w:szCs w:val="20"/>
              </w:rPr>
              <w:t>Five years</w:t>
            </w:r>
          </w:p>
          <w:p w14:paraId="62F41C8C" w14:textId="77777777" w:rsidR="003F31EC" w:rsidRDefault="003F31EC" w:rsidP="00D05130">
            <w:pPr>
              <w:cnfStyle w:val="000000000000" w:firstRow="0" w:lastRow="0" w:firstColumn="0" w:lastColumn="0" w:oddVBand="0" w:evenVBand="0" w:oddHBand="0" w:evenHBand="0" w:firstRowFirstColumn="0" w:firstRowLastColumn="0" w:lastRowFirstColumn="0" w:lastRowLastColumn="0"/>
              <w:rPr>
                <w:i/>
                <w:sz w:val="20"/>
                <w:szCs w:val="20"/>
              </w:rPr>
            </w:pPr>
          </w:p>
          <w:p w14:paraId="49F81CDF" w14:textId="77777777" w:rsidR="003F31EC" w:rsidRDefault="003F31EC" w:rsidP="00D05130">
            <w:pPr>
              <w:cnfStyle w:val="000000000000" w:firstRow="0" w:lastRow="0" w:firstColumn="0" w:lastColumn="0" w:oddVBand="0" w:evenVBand="0" w:oddHBand="0" w:evenHBand="0" w:firstRowFirstColumn="0" w:firstRowLastColumn="0" w:lastRowFirstColumn="0" w:lastRowLastColumn="0"/>
              <w:rPr>
                <w:i/>
                <w:sz w:val="20"/>
                <w:szCs w:val="20"/>
              </w:rPr>
            </w:pPr>
            <w:r>
              <w:rPr>
                <w:i/>
                <w:sz w:val="20"/>
                <w:szCs w:val="20"/>
              </w:rPr>
              <w:t>Five years</w:t>
            </w:r>
          </w:p>
          <w:p w14:paraId="4E787412" w14:textId="77777777" w:rsidR="003F31EC" w:rsidRPr="00D82B10" w:rsidRDefault="003F31EC" w:rsidP="00D05130">
            <w:pPr>
              <w:cnfStyle w:val="000000000000" w:firstRow="0" w:lastRow="0" w:firstColumn="0" w:lastColumn="0" w:oddVBand="0" w:evenVBand="0" w:oddHBand="0" w:evenHBand="0" w:firstRowFirstColumn="0" w:firstRowLastColumn="0" w:lastRowFirstColumn="0" w:lastRowLastColumn="0"/>
              <w:rPr>
                <w:i/>
                <w:sz w:val="20"/>
                <w:szCs w:val="20"/>
              </w:rPr>
            </w:pPr>
          </w:p>
        </w:tc>
      </w:tr>
      <w:tr w:rsidR="003F31EC" w:rsidRPr="00943B91" w14:paraId="206646D6" w14:textId="77777777" w:rsidTr="00D05130">
        <w:tc>
          <w:tcPr>
            <w:cnfStyle w:val="001000000000" w:firstRow="0" w:lastRow="0" w:firstColumn="1" w:lastColumn="0" w:oddVBand="0" w:evenVBand="0" w:oddHBand="0" w:evenHBand="0" w:firstRowFirstColumn="0" w:firstRowLastColumn="0" w:lastRowFirstColumn="0" w:lastRowLastColumn="0"/>
            <w:tcW w:w="1882" w:type="dxa"/>
          </w:tcPr>
          <w:p w14:paraId="582FE356" w14:textId="77777777" w:rsidR="003F31EC" w:rsidRPr="00943B91" w:rsidRDefault="00A02BCF" w:rsidP="00D05130">
            <w:pPr>
              <w:rPr>
                <w:sz w:val="20"/>
                <w:szCs w:val="20"/>
              </w:rPr>
            </w:pPr>
            <w:hyperlink r:id="rId12" w:history="1">
              <w:r w:rsidR="003F31EC" w:rsidRPr="00E83213">
                <w:rPr>
                  <w:rStyle w:val="Hyperlink"/>
                  <w:rFonts w:ascii="Arial Narrow" w:hAnsi="Arial Narrow"/>
                  <w:i/>
                  <w:sz w:val="20"/>
                  <w:szCs w:val="20"/>
                </w:rPr>
                <w:t>Secure Data Commons</w:t>
              </w:r>
            </w:hyperlink>
          </w:p>
        </w:tc>
        <w:tc>
          <w:tcPr>
            <w:tcW w:w="1937" w:type="dxa"/>
          </w:tcPr>
          <w:p w14:paraId="40313894" w14:textId="77777777" w:rsidR="003F31EC" w:rsidRPr="00943B91" w:rsidRDefault="003F31EC" w:rsidP="00D05130">
            <w:pPr>
              <w:cnfStyle w:val="000000000000" w:firstRow="0" w:lastRow="0" w:firstColumn="0" w:lastColumn="0" w:oddVBand="0" w:evenVBand="0" w:oddHBand="0" w:evenHBand="0" w:firstRowFirstColumn="0" w:firstRowLastColumn="0" w:lastRowFirstColumn="0" w:lastRowLastColumn="0"/>
              <w:rPr>
                <w:sz w:val="20"/>
                <w:szCs w:val="20"/>
              </w:rPr>
            </w:pPr>
            <w:r>
              <w:rPr>
                <w:i/>
                <w:sz w:val="20"/>
                <w:szCs w:val="20"/>
              </w:rPr>
              <w:t>U.S. DOT-managed -Controlled-Access System</w:t>
            </w:r>
          </w:p>
        </w:tc>
        <w:tc>
          <w:tcPr>
            <w:tcW w:w="1476" w:type="dxa"/>
          </w:tcPr>
          <w:p w14:paraId="3B54538B" w14:textId="77777777" w:rsidR="003F31EC" w:rsidRPr="00585F4A" w:rsidRDefault="003F31EC" w:rsidP="00D05130">
            <w:pPr>
              <w:cnfStyle w:val="000000000000" w:firstRow="0" w:lastRow="0" w:firstColumn="0" w:lastColumn="0" w:oddVBand="0" w:evenVBand="0" w:oddHBand="0" w:evenHBand="0" w:firstRowFirstColumn="0" w:firstRowLastColumn="0" w:lastRowFirstColumn="0" w:lastRowLastColumn="0"/>
              <w:rPr>
                <w:i/>
                <w:sz w:val="20"/>
                <w:szCs w:val="20"/>
              </w:rPr>
            </w:pPr>
            <w:r>
              <w:rPr>
                <w:i/>
                <w:sz w:val="20"/>
                <w:szCs w:val="20"/>
              </w:rPr>
              <w:t>Tampa CV BSM</w:t>
            </w:r>
          </w:p>
        </w:tc>
        <w:tc>
          <w:tcPr>
            <w:tcW w:w="1559" w:type="dxa"/>
          </w:tcPr>
          <w:p w14:paraId="2D15C3CE" w14:textId="77777777" w:rsidR="003F31EC" w:rsidRPr="00943B91" w:rsidRDefault="003F31EC" w:rsidP="00D05130">
            <w:pPr>
              <w:cnfStyle w:val="000000000000" w:firstRow="0" w:lastRow="0" w:firstColumn="0" w:lastColumn="0" w:oddVBand="0" w:evenVBand="0" w:oddHBand="0" w:evenHBand="0" w:firstRowFirstColumn="0" w:firstRowLastColumn="0" w:lastRowFirstColumn="0" w:lastRowLastColumn="0"/>
              <w:rPr>
                <w:sz w:val="20"/>
                <w:szCs w:val="20"/>
              </w:rPr>
            </w:pPr>
            <w:r>
              <w:rPr>
                <w:i/>
                <w:sz w:val="20"/>
                <w:szCs w:val="20"/>
              </w:rPr>
              <w:t>Six months after award</w:t>
            </w:r>
          </w:p>
        </w:tc>
        <w:tc>
          <w:tcPr>
            <w:tcW w:w="1223" w:type="dxa"/>
          </w:tcPr>
          <w:p w14:paraId="3705742D" w14:textId="77777777" w:rsidR="003F31EC" w:rsidRDefault="003F31EC" w:rsidP="00D05130">
            <w:pPr>
              <w:cnfStyle w:val="000000000000" w:firstRow="0" w:lastRow="0" w:firstColumn="0" w:lastColumn="0" w:oddVBand="0" w:evenVBand="0" w:oddHBand="0" w:evenHBand="0" w:firstRowFirstColumn="0" w:firstRowLastColumn="0" w:lastRowFirstColumn="0" w:lastRowLastColumn="0"/>
              <w:rPr>
                <w:i/>
                <w:sz w:val="20"/>
                <w:szCs w:val="20"/>
              </w:rPr>
            </w:pPr>
          </w:p>
        </w:tc>
        <w:tc>
          <w:tcPr>
            <w:tcW w:w="2233" w:type="dxa"/>
          </w:tcPr>
          <w:p w14:paraId="6746C0FB" w14:textId="77777777" w:rsidR="003F31EC" w:rsidRPr="00943B91" w:rsidRDefault="003F31EC" w:rsidP="00D05130">
            <w:pPr>
              <w:cnfStyle w:val="000000000000" w:firstRow="0" w:lastRow="0" w:firstColumn="0" w:lastColumn="0" w:oddVBand="0" w:evenVBand="0" w:oddHBand="0" w:evenHBand="0" w:firstRowFirstColumn="0" w:firstRowLastColumn="0" w:lastRowFirstColumn="0" w:lastRowLastColumn="0"/>
              <w:rPr>
                <w:sz w:val="20"/>
                <w:szCs w:val="20"/>
              </w:rPr>
            </w:pPr>
            <w:r>
              <w:rPr>
                <w:i/>
                <w:sz w:val="20"/>
                <w:szCs w:val="20"/>
              </w:rPr>
              <w:t>Five years</w:t>
            </w:r>
          </w:p>
        </w:tc>
      </w:tr>
      <w:tr w:rsidR="003F31EC" w:rsidRPr="00943B91" w14:paraId="643911AC" w14:textId="77777777" w:rsidTr="00D05130">
        <w:tc>
          <w:tcPr>
            <w:cnfStyle w:val="001000000000" w:firstRow="0" w:lastRow="0" w:firstColumn="1" w:lastColumn="0" w:oddVBand="0" w:evenVBand="0" w:oddHBand="0" w:evenHBand="0" w:firstRowFirstColumn="0" w:firstRowLastColumn="0" w:lastRowFirstColumn="0" w:lastRowLastColumn="0"/>
            <w:tcW w:w="1882" w:type="dxa"/>
          </w:tcPr>
          <w:p w14:paraId="0EB83791" w14:textId="77777777" w:rsidR="003F31EC" w:rsidRPr="00943B91" w:rsidRDefault="003F31EC" w:rsidP="00D05130">
            <w:pPr>
              <w:rPr>
                <w:sz w:val="20"/>
                <w:szCs w:val="20"/>
              </w:rPr>
            </w:pPr>
          </w:p>
        </w:tc>
        <w:tc>
          <w:tcPr>
            <w:tcW w:w="1937" w:type="dxa"/>
          </w:tcPr>
          <w:p w14:paraId="4C387584" w14:textId="77777777" w:rsidR="003F31EC" w:rsidRPr="00943B91" w:rsidRDefault="003F31EC" w:rsidP="00D05130">
            <w:pPr>
              <w:cnfStyle w:val="000000000000" w:firstRow="0" w:lastRow="0" w:firstColumn="0" w:lastColumn="0" w:oddVBand="0" w:evenVBand="0" w:oddHBand="0" w:evenHBand="0" w:firstRowFirstColumn="0" w:firstRowLastColumn="0" w:lastRowFirstColumn="0" w:lastRowLastColumn="0"/>
              <w:rPr>
                <w:sz w:val="20"/>
                <w:szCs w:val="20"/>
              </w:rPr>
            </w:pPr>
          </w:p>
        </w:tc>
        <w:tc>
          <w:tcPr>
            <w:tcW w:w="1476" w:type="dxa"/>
          </w:tcPr>
          <w:p w14:paraId="2D011981" w14:textId="77777777" w:rsidR="003F31EC" w:rsidRPr="00943B91" w:rsidRDefault="003F31EC" w:rsidP="00D05130">
            <w:pPr>
              <w:cnfStyle w:val="000000000000" w:firstRow="0" w:lastRow="0" w:firstColumn="0" w:lastColumn="0" w:oddVBand="0" w:evenVBand="0" w:oddHBand="0" w:evenHBand="0" w:firstRowFirstColumn="0" w:firstRowLastColumn="0" w:lastRowFirstColumn="0" w:lastRowLastColumn="0"/>
              <w:rPr>
                <w:sz w:val="20"/>
                <w:szCs w:val="20"/>
              </w:rPr>
            </w:pPr>
          </w:p>
        </w:tc>
        <w:tc>
          <w:tcPr>
            <w:tcW w:w="1559" w:type="dxa"/>
          </w:tcPr>
          <w:p w14:paraId="1E3C2775" w14:textId="77777777" w:rsidR="003F31EC" w:rsidRPr="00943B91" w:rsidRDefault="003F31EC" w:rsidP="00D05130">
            <w:pPr>
              <w:cnfStyle w:val="000000000000" w:firstRow="0" w:lastRow="0" w:firstColumn="0" w:lastColumn="0" w:oddVBand="0" w:evenVBand="0" w:oddHBand="0" w:evenHBand="0" w:firstRowFirstColumn="0" w:firstRowLastColumn="0" w:lastRowFirstColumn="0" w:lastRowLastColumn="0"/>
              <w:rPr>
                <w:sz w:val="20"/>
                <w:szCs w:val="20"/>
              </w:rPr>
            </w:pPr>
          </w:p>
        </w:tc>
        <w:tc>
          <w:tcPr>
            <w:tcW w:w="1223" w:type="dxa"/>
          </w:tcPr>
          <w:p w14:paraId="04C272D2" w14:textId="77777777" w:rsidR="003F31EC" w:rsidRPr="00943B91" w:rsidRDefault="003F31EC" w:rsidP="00D05130">
            <w:pPr>
              <w:cnfStyle w:val="000000000000" w:firstRow="0" w:lastRow="0" w:firstColumn="0" w:lastColumn="0" w:oddVBand="0" w:evenVBand="0" w:oddHBand="0" w:evenHBand="0" w:firstRowFirstColumn="0" w:firstRowLastColumn="0" w:lastRowFirstColumn="0" w:lastRowLastColumn="0"/>
              <w:rPr>
                <w:sz w:val="20"/>
                <w:szCs w:val="20"/>
              </w:rPr>
            </w:pPr>
          </w:p>
        </w:tc>
        <w:tc>
          <w:tcPr>
            <w:tcW w:w="2233" w:type="dxa"/>
          </w:tcPr>
          <w:p w14:paraId="32BBA86C" w14:textId="77777777" w:rsidR="003F31EC" w:rsidRPr="00943B91" w:rsidRDefault="003F31EC" w:rsidP="00D05130">
            <w:pPr>
              <w:cnfStyle w:val="000000000000" w:firstRow="0" w:lastRow="0" w:firstColumn="0" w:lastColumn="0" w:oddVBand="0" w:evenVBand="0" w:oddHBand="0" w:evenHBand="0" w:firstRowFirstColumn="0" w:firstRowLastColumn="0" w:lastRowFirstColumn="0" w:lastRowLastColumn="0"/>
              <w:rPr>
                <w:sz w:val="20"/>
                <w:szCs w:val="20"/>
              </w:rPr>
            </w:pPr>
          </w:p>
        </w:tc>
      </w:tr>
      <w:tr w:rsidR="003F31EC" w:rsidRPr="00943B91" w14:paraId="2281AFB8" w14:textId="77777777" w:rsidTr="00D05130">
        <w:tc>
          <w:tcPr>
            <w:cnfStyle w:val="001000000000" w:firstRow="0" w:lastRow="0" w:firstColumn="1" w:lastColumn="0" w:oddVBand="0" w:evenVBand="0" w:oddHBand="0" w:evenHBand="0" w:firstRowFirstColumn="0" w:firstRowLastColumn="0" w:lastRowFirstColumn="0" w:lastRowLastColumn="0"/>
            <w:tcW w:w="1882" w:type="dxa"/>
          </w:tcPr>
          <w:p w14:paraId="7C67D689" w14:textId="77777777" w:rsidR="003F31EC" w:rsidRPr="00943B91" w:rsidRDefault="003F31EC" w:rsidP="00D05130">
            <w:pPr>
              <w:rPr>
                <w:sz w:val="20"/>
                <w:szCs w:val="20"/>
              </w:rPr>
            </w:pPr>
          </w:p>
        </w:tc>
        <w:tc>
          <w:tcPr>
            <w:tcW w:w="1937" w:type="dxa"/>
          </w:tcPr>
          <w:p w14:paraId="369E4AEB" w14:textId="77777777" w:rsidR="003F31EC" w:rsidRPr="00943B91" w:rsidRDefault="003F31EC" w:rsidP="00D05130">
            <w:pPr>
              <w:cnfStyle w:val="000000000000" w:firstRow="0" w:lastRow="0" w:firstColumn="0" w:lastColumn="0" w:oddVBand="0" w:evenVBand="0" w:oddHBand="0" w:evenHBand="0" w:firstRowFirstColumn="0" w:firstRowLastColumn="0" w:lastRowFirstColumn="0" w:lastRowLastColumn="0"/>
              <w:rPr>
                <w:sz w:val="20"/>
                <w:szCs w:val="20"/>
              </w:rPr>
            </w:pPr>
          </w:p>
        </w:tc>
        <w:tc>
          <w:tcPr>
            <w:tcW w:w="1476" w:type="dxa"/>
          </w:tcPr>
          <w:p w14:paraId="71ACEAAA" w14:textId="77777777" w:rsidR="003F31EC" w:rsidRPr="00943B91" w:rsidRDefault="003F31EC" w:rsidP="00D05130">
            <w:pPr>
              <w:cnfStyle w:val="000000000000" w:firstRow="0" w:lastRow="0" w:firstColumn="0" w:lastColumn="0" w:oddVBand="0" w:evenVBand="0" w:oddHBand="0" w:evenHBand="0" w:firstRowFirstColumn="0" w:firstRowLastColumn="0" w:lastRowFirstColumn="0" w:lastRowLastColumn="0"/>
              <w:rPr>
                <w:sz w:val="20"/>
                <w:szCs w:val="20"/>
              </w:rPr>
            </w:pPr>
          </w:p>
        </w:tc>
        <w:tc>
          <w:tcPr>
            <w:tcW w:w="1559" w:type="dxa"/>
          </w:tcPr>
          <w:p w14:paraId="11B37F09" w14:textId="77777777" w:rsidR="003F31EC" w:rsidRPr="00943B91" w:rsidRDefault="003F31EC" w:rsidP="00D05130">
            <w:pPr>
              <w:cnfStyle w:val="000000000000" w:firstRow="0" w:lastRow="0" w:firstColumn="0" w:lastColumn="0" w:oddVBand="0" w:evenVBand="0" w:oddHBand="0" w:evenHBand="0" w:firstRowFirstColumn="0" w:firstRowLastColumn="0" w:lastRowFirstColumn="0" w:lastRowLastColumn="0"/>
              <w:rPr>
                <w:sz w:val="20"/>
                <w:szCs w:val="20"/>
              </w:rPr>
            </w:pPr>
          </w:p>
        </w:tc>
        <w:tc>
          <w:tcPr>
            <w:tcW w:w="1223" w:type="dxa"/>
          </w:tcPr>
          <w:p w14:paraId="2E1D38BD" w14:textId="77777777" w:rsidR="003F31EC" w:rsidRPr="00943B91" w:rsidRDefault="003F31EC" w:rsidP="00D05130">
            <w:pPr>
              <w:cnfStyle w:val="000000000000" w:firstRow="0" w:lastRow="0" w:firstColumn="0" w:lastColumn="0" w:oddVBand="0" w:evenVBand="0" w:oddHBand="0" w:evenHBand="0" w:firstRowFirstColumn="0" w:firstRowLastColumn="0" w:lastRowFirstColumn="0" w:lastRowLastColumn="0"/>
              <w:rPr>
                <w:sz w:val="20"/>
                <w:szCs w:val="20"/>
              </w:rPr>
            </w:pPr>
          </w:p>
        </w:tc>
        <w:tc>
          <w:tcPr>
            <w:tcW w:w="2233" w:type="dxa"/>
          </w:tcPr>
          <w:p w14:paraId="3216748A" w14:textId="77777777" w:rsidR="003F31EC" w:rsidRPr="00943B91" w:rsidRDefault="003F31EC" w:rsidP="00D05130">
            <w:pPr>
              <w:cnfStyle w:val="000000000000" w:firstRow="0" w:lastRow="0" w:firstColumn="0" w:lastColumn="0" w:oddVBand="0" w:evenVBand="0" w:oddHBand="0" w:evenHBand="0" w:firstRowFirstColumn="0" w:firstRowLastColumn="0" w:lastRowFirstColumn="0" w:lastRowLastColumn="0"/>
              <w:rPr>
                <w:sz w:val="20"/>
                <w:szCs w:val="20"/>
              </w:rPr>
            </w:pPr>
          </w:p>
        </w:tc>
      </w:tr>
    </w:tbl>
    <w:p w14:paraId="26AAEA45" w14:textId="77777777" w:rsidR="00CC53A8" w:rsidRDefault="00CC53A8" w:rsidP="00562C7A">
      <w:pPr>
        <w:spacing w:line="240" w:lineRule="auto"/>
        <w:rPr>
          <w:rFonts w:cstheme="minorHAnsi"/>
          <w:i/>
          <w:u w:val="single"/>
        </w:rPr>
      </w:pPr>
    </w:p>
    <w:p w14:paraId="329D2D0C" w14:textId="0B66742A" w:rsidR="003F31EC" w:rsidRDefault="003F31EC" w:rsidP="003F31EC">
      <w:pPr>
        <w:pStyle w:val="Heading3"/>
      </w:pPr>
      <w:bookmarkStart w:id="32" w:name="_Toc14073923"/>
      <w:bookmarkStart w:id="33" w:name="_Hlk8621066"/>
      <w:r>
        <w:t>Data Storage System Description</w:t>
      </w:r>
      <w:bookmarkEnd w:id="32"/>
    </w:p>
    <w:p w14:paraId="1D00C991" w14:textId="4455C45F" w:rsidR="003F31EC" w:rsidRPr="003F31EC" w:rsidRDefault="003F31EC" w:rsidP="003F31EC">
      <w:r>
        <w:t>&lt;Insert&gt;</w:t>
      </w:r>
    </w:p>
    <w:p w14:paraId="4B153CE1" w14:textId="44E295F8" w:rsidR="003F31EC" w:rsidRDefault="003F31EC" w:rsidP="003F31EC">
      <w:pPr>
        <w:pStyle w:val="Heading3"/>
      </w:pPr>
      <w:bookmarkStart w:id="34" w:name="_Toc14073924"/>
      <w:r>
        <w:t>Cybersecurity Policies</w:t>
      </w:r>
      <w:bookmarkEnd w:id="34"/>
    </w:p>
    <w:p w14:paraId="43A01280" w14:textId="4028430D" w:rsidR="003F31EC" w:rsidRDefault="003F31EC" w:rsidP="003F31EC">
      <w:r>
        <w:t>&lt;Insert&gt;</w:t>
      </w:r>
    </w:p>
    <w:p w14:paraId="63A11F97" w14:textId="44715EF2" w:rsidR="002F66E9" w:rsidRDefault="002F66E9" w:rsidP="002F66E9">
      <w:pPr>
        <w:pStyle w:val="Heading3"/>
      </w:pPr>
      <w:bookmarkStart w:id="35" w:name="_Toc14073925"/>
      <w:r>
        <w:t>Data Security Policies and Procedures</w:t>
      </w:r>
      <w:bookmarkEnd w:id="35"/>
    </w:p>
    <w:p w14:paraId="4C544E64" w14:textId="29D993A4" w:rsidR="002F66E9" w:rsidRDefault="002F66E9" w:rsidP="002F66E9">
      <w:r>
        <w:t>&lt;Insert&gt;</w:t>
      </w:r>
    </w:p>
    <w:p w14:paraId="1B01D5EB" w14:textId="44F16D13" w:rsidR="002F66E9" w:rsidRDefault="002F66E9" w:rsidP="002F66E9">
      <w:pPr>
        <w:pStyle w:val="Heading3"/>
      </w:pPr>
      <w:bookmarkStart w:id="36" w:name="_Toc14073926"/>
      <w:r>
        <w:t>Back-up and Recovery Policies and Procedures</w:t>
      </w:r>
      <w:bookmarkEnd w:id="36"/>
    </w:p>
    <w:p w14:paraId="7CF24991" w14:textId="38A0FB9A" w:rsidR="002F66E9" w:rsidRPr="002F66E9" w:rsidRDefault="002F66E9" w:rsidP="002F66E9">
      <w:r>
        <w:t>&lt;Insert&gt;</w:t>
      </w:r>
    </w:p>
    <w:p w14:paraId="04D6705D" w14:textId="7EBDCAE7" w:rsidR="00BB30D4" w:rsidRDefault="00BB30D4" w:rsidP="00BF2231">
      <w:pPr>
        <w:pStyle w:val="Heading1"/>
      </w:pPr>
      <w:bookmarkStart w:id="37" w:name="_Toc14073927"/>
      <w:bookmarkEnd w:id="33"/>
      <w:r>
        <w:t>Data Standards</w:t>
      </w:r>
      <w:bookmarkEnd w:id="37"/>
    </w:p>
    <w:p w14:paraId="7F102370" w14:textId="55C208A5" w:rsidR="002F66E9" w:rsidRPr="002F66E9" w:rsidRDefault="00EC76B9" w:rsidP="002F66E9">
      <w:pPr>
        <w:pStyle w:val="Heading2"/>
      </w:pPr>
      <w:bookmarkStart w:id="38" w:name="_Toc14073928"/>
      <w:r>
        <w:t>Collection Format Standards</w:t>
      </w:r>
      <w:bookmarkEnd w:id="38"/>
    </w:p>
    <w:tbl>
      <w:tblPr>
        <w:tblStyle w:val="TableGrid"/>
        <w:tblW w:w="0" w:type="auto"/>
        <w:tblLook w:val="04A0" w:firstRow="1" w:lastRow="0" w:firstColumn="1" w:lastColumn="0" w:noHBand="0" w:noVBand="1"/>
      </w:tblPr>
      <w:tblGrid>
        <w:gridCol w:w="1558"/>
        <w:gridCol w:w="1558"/>
        <w:gridCol w:w="1558"/>
        <w:gridCol w:w="1558"/>
        <w:gridCol w:w="1559"/>
        <w:gridCol w:w="1559"/>
      </w:tblGrid>
      <w:tr w:rsidR="002F66E9" w14:paraId="3C4228DA" w14:textId="77777777" w:rsidTr="002F66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3CBDFD7E" w14:textId="7C867CC9" w:rsidR="002F66E9" w:rsidRPr="002F66E9" w:rsidRDefault="00D472C7" w:rsidP="00DE6A6E">
            <w:pPr>
              <w:rPr>
                <w:rFonts w:cstheme="minorHAnsi"/>
              </w:rPr>
            </w:pPr>
            <w:r>
              <w:rPr>
                <w:rFonts w:cstheme="minorHAnsi"/>
              </w:rPr>
              <w:t>Dataset</w:t>
            </w:r>
            <w:r w:rsidR="002F66E9" w:rsidRPr="002F66E9">
              <w:rPr>
                <w:rFonts w:cstheme="minorHAnsi"/>
              </w:rPr>
              <w:t xml:space="preserve"> Title</w:t>
            </w:r>
          </w:p>
        </w:tc>
        <w:tc>
          <w:tcPr>
            <w:tcW w:w="1558" w:type="dxa"/>
          </w:tcPr>
          <w:p w14:paraId="5FB2B03A" w14:textId="4E3C9520" w:rsidR="002F66E9" w:rsidRPr="00380DCB" w:rsidRDefault="002F66E9" w:rsidP="00DE6A6E">
            <w:pPr>
              <w:cnfStyle w:val="100000000000" w:firstRow="1" w:lastRow="0" w:firstColumn="0" w:lastColumn="0" w:oddVBand="0" w:evenVBand="0" w:oddHBand="0" w:evenHBand="0" w:firstRowFirstColumn="0" w:firstRowLastColumn="0" w:lastRowFirstColumn="0" w:lastRowLastColumn="0"/>
              <w:rPr>
                <w:rFonts w:cstheme="minorHAnsi"/>
              </w:rPr>
            </w:pPr>
            <w:r w:rsidRPr="00380DCB">
              <w:rPr>
                <w:rFonts w:cstheme="minorHAnsi"/>
              </w:rPr>
              <w:t>Data Collection Format Standard(s)</w:t>
            </w:r>
          </w:p>
        </w:tc>
        <w:tc>
          <w:tcPr>
            <w:tcW w:w="1558" w:type="dxa"/>
          </w:tcPr>
          <w:p w14:paraId="651F78A9" w14:textId="005925A5" w:rsidR="002F66E9" w:rsidRPr="002F66E9" w:rsidRDefault="002F66E9" w:rsidP="00DE6A6E">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 xml:space="preserve">Data Collection Format Standard Uniform </w:t>
            </w:r>
            <w:r>
              <w:rPr>
                <w:rFonts w:cstheme="minorHAnsi"/>
              </w:rPr>
              <w:lastRenderedPageBreak/>
              <w:t>Research Identifiers(s) (URIs)</w:t>
            </w:r>
          </w:p>
        </w:tc>
        <w:tc>
          <w:tcPr>
            <w:tcW w:w="1558" w:type="dxa"/>
          </w:tcPr>
          <w:p w14:paraId="0364D233" w14:textId="00B1331B" w:rsidR="002F66E9" w:rsidRPr="002F66E9" w:rsidRDefault="002F66E9" w:rsidP="00DE6A6E">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lastRenderedPageBreak/>
              <w:t>Open or Proprietary?</w:t>
            </w:r>
          </w:p>
        </w:tc>
        <w:tc>
          <w:tcPr>
            <w:tcW w:w="1559" w:type="dxa"/>
          </w:tcPr>
          <w:p w14:paraId="4DE0AA18" w14:textId="15ED5E59" w:rsidR="002F66E9" w:rsidRPr="002F66E9" w:rsidRDefault="002F66E9" w:rsidP="00DE6A6E">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Collection Format Rationale</w:t>
            </w:r>
          </w:p>
        </w:tc>
        <w:tc>
          <w:tcPr>
            <w:tcW w:w="1559" w:type="dxa"/>
          </w:tcPr>
          <w:p w14:paraId="3EEA4411" w14:textId="6850F01B" w:rsidR="002F66E9" w:rsidRPr="002F66E9" w:rsidRDefault="002F66E9" w:rsidP="00DE6A6E">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Access Tools</w:t>
            </w:r>
          </w:p>
        </w:tc>
      </w:tr>
      <w:tr w:rsidR="002F66E9" w14:paraId="65834A82" w14:textId="77777777" w:rsidTr="002F66E9">
        <w:tc>
          <w:tcPr>
            <w:cnfStyle w:val="001000000000" w:firstRow="0" w:lastRow="0" w:firstColumn="1" w:lastColumn="0" w:oddVBand="0" w:evenVBand="0" w:oddHBand="0" w:evenHBand="0" w:firstRowFirstColumn="0" w:firstRowLastColumn="0" w:lastRowFirstColumn="0" w:lastRowLastColumn="0"/>
            <w:tcW w:w="1558" w:type="dxa"/>
          </w:tcPr>
          <w:p w14:paraId="51260385" w14:textId="77777777" w:rsidR="002F66E9" w:rsidRDefault="002F66E9" w:rsidP="00DE6A6E">
            <w:pPr>
              <w:rPr>
                <w:rFonts w:cstheme="minorHAnsi"/>
                <w:u w:val="single"/>
              </w:rPr>
            </w:pPr>
          </w:p>
        </w:tc>
        <w:tc>
          <w:tcPr>
            <w:tcW w:w="1558" w:type="dxa"/>
          </w:tcPr>
          <w:p w14:paraId="3A61D45E" w14:textId="77777777" w:rsidR="002F66E9" w:rsidRDefault="002F66E9" w:rsidP="00DE6A6E">
            <w:pPr>
              <w:cnfStyle w:val="000000000000" w:firstRow="0" w:lastRow="0" w:firstColumn="0" w:lastColumn="0" w:oddVBand="0" w:evenVBand="0" w:oddHBand="0" w:evenHBand="0" w:firstRowFirstColumn="0" w:firstRowLastColumn="0" w:lastRowFirstColumn="0" w:lastRowLastColumn="0"/>
              <w:rPr>
                <w:rFonts w:cstheme="minorHAnsi"/>
                <w:u w:val="single"/>
              </w:rPr>
            </w:pPr>
          </w:p>
        </w:tc>
        <w:tc>
          <w:tcPr>
            <w:tcW w:w="1558" w:type="dxa"/>
          </w:tcPr>
          <w:p w14:paraId="561CE5D3" w14:textId="77777777" w:rsidR="002F66E9" w:rsidRDefault="002F66E9" w:rsidP="00DE6A6E">
            <w:pPr>
              <w:cnfStyle w:val="000000000000" w:firstRow="0" w:lastRow="0" w:firstColumn="0" w:lastColumn="0" w:oddVBand="0" w:evenVBand="0" w:oddHBand="0" w:evenHBand="0" w:firstRowFirstColumn="0" w:firstRowLastColumn="0" w:lastRowFirstColumn="0" w:lastRowLastColumn="0"/>
              <w:rPr>
                <w:rFonts w:cstheme="minorHAnsi"/>
                <w:u w:val="single"/>
              </w:rPr>
            </w:pPr>
          </w:p>
        </w:tc>
        <w:tc>
          <w:tcPr>
            <w:tcW w:w="1558" w:type="dxa"/>
          </w:tcPr>
          <w:p w14:paraId="2DA9BB07" w14:textId="77777777" w:rsidR="002F66E9" w:rsidRDefault="002F66E9" w:rsidP="00DE6A6E">
            <w:pPr>
              <w:cnfStyle w:val="000000000000" w:firstRow="0" w:lastRow="0" w:firstColumn="0" w:lastColumn="0" w:oddVBand="0" w:evenVBand="0" w:oddHBand="0" w:evenHBand="0" w:firstRowFirstColumn="0" w:firstRowLastColumn="0" w:lastRowFirstColumn="0" w:lastRowLastColumn="0"/>
              <w:rPr>
                <w:rFonts w:cstheme="minorHAnsi"/>
                <w:u w:val="single"/>
              </w:rPr>
            </w:pPr>
          </w:p>
        </w:tc>
        <w:tc>
          <w:tcPr>
            <w:tcW w:w="1559" w:type="dxa"/>
          </w:tcPr>
          <w:p w14:paraId="6378BA2E" w14:textId="77777777" w:rsidR="002F66E9" w:rsidRDefault="002F66E9" w:rsidP="00DE6A6E">
            <w:pPr>
              <w:cnfStyle w:val="000000000000" w:firstRow="0" w:lastRow="0" w:firstColumn="0" w:lastColumn="0" w:oddVBand="0" w:evenVBand="0" w:oddHBand="0" w:evenHBand="0" w:firstRowFirstColumn="0" w:firstRowLastColumn="0" w:lastRowFirstColumn="0" w:lastRowLastColumn="0"/>
              <w:rPr>
                <w:rFonts w:cstheme="minorHAnsi"/>
                <w:u w:val="single"/>
              </w:rPr>
            </w:pPr>
          </w:p>
        </w:tc>
        <w:tc>
          <w:tcPr>
            <w:tcW w:w="1559" w:type="dxa"/>
          </w:tcPr>
          <w:p w14:paraId="298B7138" w14:textId="77777777" w:rsidR="002F66E9" w:rsidRDefault="002F66E9" w:rsidP="00DE6A6E">
            <w:pPr>
              <w:cnfStyle w:val="000000000000" w:firstRow="0" w:lastRow="0" w:firstColumn="0" w:lastColumn="0" w:oddVBand="0" w:evenVBand="0" w:oddHBand="0" w:evenHBand="0" w:firstRowFirstColumn="0" w:firstRowLastColumn="0" w:lastRowFirstColumn="0" w:lastRowLastColumn="0"/>
              <w:rPr>
                <w:rFonts w:cstheme="minorHAnsi"/>
                <w:u w:val="single"/>
              </w:rPr>
            </w:pPr>
          </w:p>
        </w:tc>
      </w:tr>
      <w:tr w:rsidR="002F66E9" w14:paraId="096B789C" w14:textId="77777777" w:rsidTr="002F66E9">
        <w:tc>
          <w:tcPr>
            <w:cnfStyle w:val="001000000000" w:firstRow="0" w:lastRow="0" w:firstColumn="1" w:lastColumn="0" w:oddVBand="0" w:evenVBand="0" w:oddHBand="0" w:evenHBand="0" w:firstRowFirstColumn="0" w:firstRowLastColumn="0" w:lastRowFirstColumn="0" w:lastRowLastColumn="0"/>
            <w:tcW w:w="1558" w:type="dxa"/>
          </w:tcPr>
          <w:p w14:paraId="78CE3CE8" w14:textId="77777777" w:rsidR="002F66E9" w:rsidRDefault="002F66E9" w:rsidP="00DE6A6E">
            <w:pPr>
              <w:rPr>
                <w:rFonts w:cstheme="minorHAnsi"/>
                <w:u w:val="single"/>
              </w:rPr>
            </w:pPr>
          </w:p>
        </w:tc>
        <w:tc>
          <w:tcPr>
            <w:tcW w:w="1558" w:type="dxa"/>
          </w:tcPr>
          <w:p w14:paraId="1B038EC3" w14:textId="77777777" w:rsidR="002F66E9" w:rsidRDefault="002F66E9" w:rsidP="00DE6A6E">
            <w:pPr>
              <w:cnfStyle w:val="000000000000" w:firstRow="0" w:lastRow="0" w:firstColumn="0" w:lastColumn="0" w:oddVBand="0" w:evenVBand="0" w:oddHBand="0" w:evenHBand="0" w:firstRowFirstColumn="0" w:firstRowLastColumn="0" w:lastRowFirstColumn="0" w:lastRowLastColumn="0"/>
              <w:rPr>
                <w:rFonts w:cstheme="minorHAnsi"/>
                <w:u w:val="single"/>
              </w:rPr>
            </w:pPr>
          </w:p>
        </w:tc>
        <w:tc>
          <w:tcPr>
            <w:tcW w:w="1558" w:type="dxa"/>
          </w:tcPr>
          <w:p w14:paraId="728899B1" w14:textId="77777777" w:rsidR="002F66E9" w:rsidRDefault="002F66E9" w:rsidP="00DE6A6E">
            <w:pPr>
              <w:cnfStyle w:val="000000000000" w:firstRow="0" w:lastRow="0" w:firstColumn="0" w:lastColumn="0" w:oddVBand="0" w:evenVBand="0" w:oddHBand="0" w:evenHBand="0" w:firstRowFirstColumn="0" w:firstRowLastColumn="0" w:lastRowFirstColumn="0" w:lastRowLastColumn="0"/>
              <w:rPr>
                <w:rFonts w:cstheme="minorHAnsi"/>
                <w:u w:val="single"/>
              </w:rPr>
            </w:pPr>
          </w:p>
        </w:tc>
        <w:tc>
          <w:tcPr>
            <w:tcW w:w="1558" w:type="dxa"/>
          </w:tcPr>
          <w:p w14:paraId="7D7D06BF" w14:textId="77777777" w:rsidR="002F66E9" w:rsidRDefault="002F66E9" w:rsidP="00DE6A6E">
            <w:pPr>
              <w:cnfStyle w:val="000000000000" w:firstRow="0" w:lastRow="0" w:firstColumn="0" w:lastColumn="0" w:oddVBand="0" w:evenVBand="0" w:oddHBand="0" w:evenHBand="0" w:firstRowFirstColumn="0" w:firstRowLastColumn="0" w:lastRowFirstColumn="0" w:lastRowLastColumn="0"/>
              <w:rPr>
                <w:rFonts w:cstheme="minorHAnsi"/>
                <w:u w:val="single"/>
              </w:rPr>
            </w:pPr>
          </w:p>
        </w:tc>
        <w:tc>
          <w:tcPr>
            <w:tcW w:w="1559" w:type="dxa"/>
          </w:tcPr>
          <w:p w14:paraId="4078B982" w14:textId="77777777" w:rsidR="002F66E9" w:rsidRDefault="002F66E9" w:rsidP="00DE6A6E">
            <w:pPr>
              <w:cnfStyle w:val="000000000000" w:firstRow="0" w:lastRow="0" w:firstColumn="0" w:lastColumn="0" w:oddVBand="0" w:evenVBand="0" w:oddHBand="0" w:evenHBand="0" w:firstRowFirstColumn="0" w:firstRowLastColumn="0" w:lastRowFirstColumn="0" w:lastRowLastColumn="0"/>
              <w:rPr>
                <w:rFonts w:cstheme="minorHAnsi"/>
                <w:u w:val="single"/>
              </w:rPr>
            </w:pPr>
          </w:p>
        </w:tc>
        <w:tc>
          <w:tcPr>
            <w:tcW w:w="1559" w:type="dxa"/>
          </w:tcPr>
          <w:p w14:paraId="72718E42" w14:textId="77777777" w:rsidR="002F66E9" w:rsidRDefault="002F66E9" w:rsidP="00DE6A6E">
            <w:pPr>
              <w:cnfStyle w:val="000000000000" w:firstRow="0" w:lastRow="0" w:firstColumn="0" w:lastColumn="0" w:oddVBand="0" w:evenVBand="0" w:oddHBand="0" w:evenHBand="0" w:firstRowFirstColumn="0" w:firstRowLastColumn="0" w:lastRowFirstColumn="0" w:lastRowLastColumn="0"/>
              <w:rPr>
                <w:rFonts w:cstheme="minorHAnsi"/>
                <w:u w:val="single"/>
              </w:rPr>
            </w:pPr>
          </w:p>
        </w:tc>
      </w:tr>
      <w:tr w:rsidR="002F66E9" w14:paraId="7724389F" w14:textId="77777777" w:rsidTr="002F66E9">
        <w:tc>
          <w:tcPr>
            <w:cnfStyle w:val="001000000000" w:firstRow="0" w:lastRow="0" w:firstColumn="1" w:lastColumn="0" w:oddVBand="0" w:evenVBand="0" w:oddHBand="0" w:evenHBand="0" w:firstRowFirstColumn="0" w:firstRowLastColumn="0" w:lastRowFirstColumn="0" w:lastRowLastColumn="0"/>
            <w:tcW w:w="1558" w:type="dxa"/>
          </w:tcPr>
          <w:p w14:paraId="7AFEAB3F" w14:textId="77777777" w:rsidR="002F66E9" w:rsidRDefault="002F66E9" w:rsidP="00DE6A6E">
            <w:pPr>
              <w:rPr>
                <w:rFonts w:cstheme="minorHAnsi"/>
                <w:u w:val="single"/>
              </w:rPr>
            </w:pPr>
          </w:p>
        </w:tc>
        <w:tc>
          <w:tcPr>
            <w:tcW w:w="1558" w:type="dxa"/>
          </w:tcPr>
          <w:p w14:paraId="16FC8108" w14:textId="77777777" w:rsidR="002F66E9" w:rsidRDefault="002F66E9" w:rsidP="00DE6A6E">
            <w:pPr>
              <w:cnfStyle w:val="000000000000" w:firstRow="0" w:lastRow="0" w:firstColumn="0" w:lastColumn="0" w:oddVBand="0" w:evenVBand="0" w:oddHBand="0" w:evenHBand="0" w:firstRowFirstColumn="0" w:firstRowLastColumn="0" w:lastRowFirstColumn="0" w:lastRowLastColumn="0"/>
              <w:rPr>
                <w:rFonts w:cstheme="minorHAnsi"/>
                <w:u w:val="single"/>
              </w:rPr>
            </w:pPr>
          </w:p>
        </w:tc>
        <w:tc>
          <w:tcPr>
            <w:tcW w:w="1558" w:type="dxa"/>
          </w:tcPr>
          <w:p w14:paraId="6FEECE2B" w14:textId="77777777" w:rsidR="002F66E9" w:rsidRDefault="002F66E9" w:rsidP="00DE6A6E">
            <w:pPr>
              <w:cnfStyle w:val="000000000000" w:firstRow="0" w:lastRow="0" w:firstColumn="0" w:lastColumn="0" w:oddVBand="0" w:evenVBand="0" w:oddHBand="0" w:evenHBand="0" w:firstRowFirstColumn="0" w:firstRowLastColumn="0" w:lastRowFirstColumn="0" w:lastRowLastColumn="0"/>
              <w:rPr>
                <w:rFonts w:cstheme="minorHAnsi"/>
                <w:u w:val="single"/>
              </w:rPr>
            </w:pPr>
          </w:p>
        </w:tc>
        <w:tc>
          <w:tcPr>
            <w:tcW w:w="1558" w:type="dxa"/>
          </w:tcPr>
          <w:p w14:paraId="376845A7" w14:textId="77777777" w:rsidR="002F66E9" w:rsidRDefault="002F66E9" w:rsidP="00DE6A6E">
            <w:pPr>
              <w:cnfStyle w:val="000000000000" w:firstRow="0" w:lastRow="0" w:firstColumn="0" w:lastColumn="0" w:oddVBand="0" w:evenVBand="0" w:oddHBand="0" w:evenHBand="0" w:firstRowFirstColumn="0" w:firstRowLastColumn="0" w:lastRowFirstColumn="0" w:lastRowLastColumn="0"/>
              <w:rPr>
                <w:rFonts w:cstheme="minorHAnsi"/>
                <w:u w:val="single"/>
              </w:rPr>
            </w:pPr>
          </w:p>
        </w:tc>
        <w:tc>
          <w:tcPr>
            <w:tcW w:w="1559" w:type="dxa"/>
          </w:tcPr>
          <w:p w14:paraId="3644DF3A" w14:textId="77777777" w:rsidR="002F66E9" w:rsidRDefault="002F66E9" w:rsidP="00DE6A6E">
            <w:pPr>
              <w:cnfStyle w:val="000000000000" w:firstRow="0" w:lastRow="0" w:firstColumn="0" w:lastColumn="0" w:oddVBand="0" w:evenVBand="0" w:oddHBand="0" w:evenHBand="0" w:firstRowFirstColumn="0" w:firstRowLastColumn="0" w:lastRowFirstColumn="0" w:lastRowLastColumn="0"/>
              <w:rPr>
                <w:rFonts w:cstheme="minorHAnsi"/>
                <w:u w:val="single"/>
              </w:rPr>
            </w:pPr>
          </w:p>
        </w:tc>
        <w:tc>
          <w:tcPr>
            <w:tcW w:w="1559" w:type="dxa"/>
          </w:tcPr>
          <w:p w14:paraId="0B347975" w14:textId="77777777" w:rsidR="002F66E9" w:rsidRDefault="002F66E9" w:rsidP="00DE6A6E">
            <w:pPr>
              <w:cnfStyle w:val="000000000000" w:firstRow="0" w:lastRow="0" w:firstColumn="0" w:lastColumn="0" w:oddVBand="0" w:evenVBand="0" w:oddHBand="0" w:evenHBand="0" w:firstRowFirstColumn="0" w:firstRowLastColumn="0" w:lastRowFirstColumn="0" w:lastRowLastColumn="0"/>
              <w:rPr>
                <w:rFonts w:cstheme="minorHAnsi"/>
                <w:u w:val="single"/>
              </w:rPr>
            </w:pPr>
          </w:p>
        </w:tc>
      </w:tr>
    </w:tbl>
    <w:p w14:paraId="671F2152" w14:textId="77777777" w:rsidR="00DE6A6E" w:rsidRPr="00771625" w:rsidRDefault="00DE6A6E" w:rsidP="00DE6A6E">
      <w:pPr>
        <w:spacing w:line="240" w:lineRule="auto"/>
        <w:rPr>
          <w:rFonts w:cstheme="minorHAnsi"/>
          <w:u w:val="single"/>
        </w:rPr>
      </w:pPr>
    </w:p>
    <w:p w14:paraId="0CFB8DBE" w14:textId="77777777" w:rsidR="001D35E4" w:rsidRDefault="00BB30D4" w:rsidP="00BF2231">
      <w:pPr>
        <w:pStyle w:val="Heading2"/>
      </w:pPr>
      <w:bookmarkStart w:id="39" w:name="_Toc14073929"/>
      <w:r>
        <w:t>Versioning</w:t>
      </w:r>
      <w:bookmarkEnd w:id="39"/>
    </w:p>
    <w:p w14:paraId="11546E3C" w14:textId="77777777" w:rsidR="00771625" w:rsidRPr="00771625" w:rsidRDefault="00771625" w:rsidP="00771625">
      <w:r w:rsidRPr="00771625">
        <w:t>&lt;Insert&gt;</w:t>
      </w:r>
    </w:p>
    <w:p w14:paraId="05A0CC9E" w14:textId="63AA9345" w:rsidR="00BB30D4" w:rsidRDefault="00BB30D4" w:rsidP="00BF2231">
      <w:pPr>
        <w:pStyle w:val="Heading2"/>
      </w:pPr>
      <w:bookmarkStart w:id="40" w:name="_Toc14073930"/>
      <w:r>
        <w:t>Metadata and Data Dictionary</w:t>
      </w:r>
      <w:bookmarkEnd w:id="40"/>
    </w:p>
    <w:tbl>
      <w:tblPr>
        <w:tblStyle w:val="TableGrid"/>
        <w:tblW w:w="9370" w:type="dxa"/>
        <w:jc w:val="center"/>
        <w:tblLayout w:type="fixed"/>
        <w:tblLook w:val="04A0" w:firstRow="1" w:lastRow="0" w:firstColumn="1" w:lastColumn="0" w:noHBand="0" w:noVBand="1"/>
      </w:tblPr>
      <w:tblGrid>
        <w:gridCol w:w="1874"/>
        <w:gridCol w:w="1874"/>
        <w:gridCol w:w="1874"/>
        <w:gridCol w:w="1874"/>
        <w:gridCol w:w="1874"/>
      </w:tblGrid>
      <w:tr w:rsidR="009F330E" w:rsidRPr="00380DCB" w14:paraId="40265C59" w14:textId="5E4150DD" w:rsidTr="00380DC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4" w:type="dxa"/>
          </w:tcPr>
          <w:p w14:paraId="70616F53" w14:textId="7174B2EF" w:rsidR="009F330E" w:rsidRPr="00380DCB" w:rsidRDefault="00D472C7" w:rsidP="00771625">
            <w:pPr>
              <w:jc w:val="center"/>
              <w:rPr>
                <w:rFonts w:cstheme="minorHAnsi"/>
              </w:rPr>
            </w:pPr>
            <w:r>
              <w:rPr>
                <w:rFonts w:cstheme="minorHAnsi"/>
              </w:rPr>
              <w:t>Dataset</w:t>
            </w:r>
            <w:r w:rsidR="009F330E" w:rsidRPr="00380DCB">
              <w:rPr>
                <w:rFonts w:cstheme="minorHAnsi"/>
              </w:rPr>
              <w:t xml:space="preserve"> Title</w:t>
            </w:r>
          </w:p>
        </w:tc>
        <w:tc>
          <w:tcPr>
            <w:tcW w:w="1874" w:type="dxa"/>
          </w:tcPr>
          <w:p w14:paraId="1A326183" w14:textId="17AF4ACA" w:rsidR="009F330E" w:rsidRPr="00380DCB" w:rsidRDefault="009F330E" w:rsidP="00BB30D4">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380DCB">
              <w:rPr>
                <w:rFonts w:cstheme="minorHAnsi"/>
              </w:rPr>
              <w:t>Metadata Standards Used</w:t>
            </w:r>
          </w:p>
        </w:tc>
        <w:tc>
          <w:tcPr>
            <w:tcW w:w="1874" w:type="dxa"/>
          </w:tcPr>
          <w:p w14:paraId="77327100" w14:textId="732C35D2" w:rsidR="009F330E" w:rsidRPr="00380DCB" w:rsidRDefault="009F330E" w:rsidP="00BB30D4">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380DCB">
              <w:rPr>
                <w:rFonts w:cstheme="minorHAnsi"/>
              </w:rPr>
              <w:t>Metadata Discoverable (Y/N)</w:t>
            </w:r>
          </w:p>
        </w:tc>
        <w:tc>
          <w:tcPr>
            <w:tcW w:w="1874" w:type="dxa"/>
          </w:tcPr>
          <w:p w14:paraId="217C40F5" w14:textId="6BD55E82" w:rsidR="009F330E" w:rsidRPr="00380DCB" w:rsidRDefault="009F330E" w:rsidP="00BB30D4">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380DCB">
              <w:rPr>
                <w:rFonts w:cstheme="minorHAnsi"/>
              </w:rPr>
              <w:t>Data Dictionary Discoverable (Y/N)</w:t>
            </w:r>
          </w:p>
        </w:tc>
        <w:tc>
          <w:tcPr>
            <w:tcW w:w="1874" w:type="dxa"/>
          </w:tcPr>
          <w:p w14:paraId="0AC80C2D" w14:textId="6B1F75C5" w:rsidR="009F330E" w:rsidRPr="00380DCB" w:rsidRDefault="009F330E" w:rsidP="00BB30D4">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380DCB">
              <w:rPr>
                <w:rFonts w:cstheme="minorHAnsi"/>
              </w:rPr>
              <w:t>Metadata and Data Dictionary Access</w:t>
            </w:r>
          </w:p>
        </w:tc>
      </w:tr>
      <w:tr w:rsidR="009F330E" w:rsidRPr="00380DCB" w14:paraId="21415D9A" w14:textId="3787BE50" w:rsidTr="00380DCB">
        <w:trPr>
          <w:jc w:val="center"/>
        </w:trPr>
        <w:tc>
          <w:tcPr>
            <w:cnfStyle w:val="001000000000" w:firstRow="0" w:lastRow="0" w:firstColumn="1" w:lastColumn="0" w:oddVBand="0" w:evenVBand="0" w:oddHBand="0" w:evenHBand="0" w:firstRowFirstColumn="0" w:firstRowLastColumn="0" w:lastRowFirstColumn="0" w:lastRowLastColumn="0"/>
            <w:tcW w:w="1874" w:type="dxa"/>
          </w:tcPr>
          <w:p w14:paraId="3531F9FA" w14:textId="77777777" w:rsidR="009F330E" w:rsidRPr="00380DCB" w:rsidRDefault="009F330E" w:rsidP="00BB30D4">
            <w:pPr>
              <w:jc w:val="center"/>
              <w:rPr>
                <w:rFonts w:cstheme="minorHAnsi"/>
              </w:rPr>
            </w:pPr>
          </w:p>
        </w:tc>
        <w:tc>
          <w:tcPr>
            <w:tcW w:w="1874" w:type="dxa"/>
          </w:tcPr>
          <w:p w14:paraId="2527B314" w14:textId="77777777" w:rsidR="009F330E" w:rsidRPr="00380DCB" w:rsidRDefault="009F330E" w:rsidP="00BB30D4">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874" w:type="dxa"/>
          </w:tcPr>
          <w:p w14:paraId="5CE7F90E" w14:textId="77777777" w:rsidR="009F330E" w:rsidRPr="00380DCB" w:rsidRDefault="009F330E" w:rsidP="00BB30D4">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874" w:type="dxa"/>
          </w:tcPr>
          <w:p w14:paraId="2A59C3B6" w14:textId="77777777" w:rsidR="009F330E" w:rsidRPr="00380DCB" w:rsidRDefault="009F330E" w:rsidP="00BB30D4">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874" w:type="dxa"/>
          </w:tcPr>
          <w:p w14:paraId="6D9CE418" w14:textId="77777777" w:rsidR="009F330E" w:rsidRPr="00380DCB" w:rsidRDefault="009F330E" w:rsidP="00BB30D4">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9F330E" w:rsidRPr="00380DCB" w14:paraId="4628289B" w14:textId="36E74F2D" w:rsidTr="00380DCB">
        <w:trPr>
          <w:jc w:val="center"/>
        </w:trPr>
        <w:tc>
          <w:tcPr>
            <w:cnfStyle w:val="001000000000" w:firstRow="0" w:lastRow="0" w:firstColumn="1" w:lastColumn="0" w:oddVBand="0" w:evenVBand="0" w:oddHBand="0" w:evenHBand="0" w:firstRowFirstColumn="0" w:firstRowLastColumn="0" w:lastRowFirstColumn="0" w:lastRowLastColumn="0"/>
            <w:tcW w:w="1874" w:type="dxa"/>
          </w:tcPr>
          <w:p w14:paraId="64B7D20E" w14:textId="77777777" w:rsidR="009F330E" w:rsidRPr="00380DCB" w:rsidRDefault="009F330E" w:rsidP="00BB30D4">
            <w:pPr>
              <w:jc w:val="center"/>
              <w:rPr>
                <w:rFonts w:cstheme="minorHAnsi"/>
              </w:rPr>
            </w:pPr>
          </w:p>
        </w:tc>
        <w:tc>
          <w:tcPr>
            <w:tcW w:w="1874" w:type="dxa"/>
          </w:tcPr>
          <w:p w14:paraId="06FCA441" w14:textId="77777777" w:rsidR="009F330E" w:rsidRPr="00380DCB" w:rsidRDefault="009F330E" w:rsidP="00BB30D4">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874" w:type="dxa"/>
          </w:tcPr>
          <w:p w14:paraId="3E101B1A" w14:textId="77777777" w:rsidR="009F330E" w:rsidRPr="00380DCB" w:rsidRDefault="009F330E" w:rsidP="00BB30D4">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874" w:type="dxa"/>
          </w:tcPr>
          <w:p w14:paraId="7305B406" w14:textId="77777777" w:rsidR="009F330E" w:rsidRPr="00380DCB" w:rsidRDefault="009F330E" w:rsidP="00BB30D4">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874" w:type="dxa"/>
          </w:tcPr>
          <w:p w14:paraId="62D53EE6" w14:textId="77777777" w:rsidR="009F330E" w:rsidRPr="00380DCB" w:rsidRDefault="009F330E" w:rsidP="00BB30D4">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9F330E" w:rsidRPr="00380DCB" w14:paraId="17B7079F" w14:textId="29DAD752" w:rsidTr="00380DCB">
        <w:trPr>
          <w:jc w:val="center"/>
        </w:trPr>
        <w:tc>
          <w:tcPr>
            <w:cnfStyle w:val="001000000000" w:firstRow="0" w:lastRow="0" w:firstColumn="1" w:lastColumn="0" w:oddVBand="0" w:evenVBand="0" w:oddHBand="0" w:evenHBand="0" w:firstRowFirstColumn="0" w:firstRowLastColumn="0" w:lastRowFirstColumn="0" w:lastRowLastColumn="0"/>
            <w:tcW w:w="1874" w:type="dxa"/>
          </w:tcPr>
          <w:p w14:paraId="23B0D630" w14:textId="77777777" w:rsidR="009F330E" w:rsidRPr="00380DCB" w:rsidRDefault="009F330E" w:rsidP="00BB30D4">
            <w:pPr>
              <w:jc w:val="center"/>
              <w:rPr>
                <w:rFonts w:cstheme="minorHAnsi"/>
              </w:rPr>
            </w:pPr>
          </w:p>
        </w:tc>
        <w:tc>
          <w:tcPr>
            <w:tcW w:w="1874" w:type="dxa"/>
          </w:tcPr>
          <w:p w14:paraId="12CE004C" w14:textId="77777777" w:rsidR="009F330E" w:rsidRPr="00380DCB" w:rsidRDefault="009F330E" w:rsidP="00BB30D4">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874" w:type="dxa"/>
          </w:tcPr>
          <w:p w14:paraId="3332EDD4" w14:textId="77777777" w:rsidR="009F330E" w:rsidRPr="00380DCB" w:rsidRDefault="009F330E" w:rsidP="00BB30D4">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874" w:type="dxa"/>
          </w:tcPr>
          <w:p w14:paraId="5977C6CB" w14:textId="77777777" w:rsidR="009F330E" w:rsidRPr="00380DCB" w:rsidRDefault="009F330E" w:rsidP="00BB30D4">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874" w:type="dxa"/>
          </w:tcPr>
          <w:p w14:paraId="4B832F7E" w14:textId="77777777" w:rsidR="009F330E" w:rsidRPr="00380DCB" w:rsidRDefault="009F330E" w:rsidP="00BB30D4">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bl>
    <w:p w14:paraId="6846728F" w14:textId="71A5B3CF" w:rsidR="009F330E" w:rsidRDefault="009F330E" w:rsidP="00DE6A6E">
      <w:pPr>
        <w:spacing w:line="240" w:lineRule="auto"/>
        <w:rPr>
          <w:rFonts w:cstheme="minorHAnsi"/>
          <w:u w:val="single"/>
        </w:rPr>
      </w:pPr>
    </w:p>
    <w:p w14:paraId="7CF0008F" w14:textId="2E33CABD" w:rsidR="009F330E" w:rsidRDefault="009F330E" w:rsidP="009F330E">
      <w:pPr>
        <w:pStyle w:val="Heading3"/>
      </w:pPr>
      <w:bookmarkStart w:id="41" w:name="_Toc14073931"/>
      <w:r>
        <w:t>Metadata Description</w:t>
      </w:r>
      <w:bookmarkEnd w:id="41"/>
    </w:p>
    <w:p w14:paraId="13F58882" w14:textId="1C79E34E" w:rsidR="009F330E" w:rsidRPr="009F330E" w:rsidRDefault="009F330E" w:rsidP="009F330E">
      <w:r>
        <w:t>&lt;Insert&gt;</w:t>
      </w:r>
    </w:p>
    <w:p w14:paraId="69767F38" w14:textId="22636F84" w:rsidR="00771625" w:rsidRDefault="00771625" w:rsidP="00771625">
      <w:pPr>
        <w:pStyle w:val="Heading1"/>
        <w:spacing w:before="360"/>
      </w:pPr>
      <w:bookmarkStart w:id="42" w:name="_Toc473188025"/>
      <w:bookmarkStart w:id="43" w:name="_Toc7394005"/>
      <w:bookmarkStart w:id="44" w:name="_Toc14073932"/>
      <w:bookmarkStart w:id="45" w:name="_Toc322027095"/>
      <w:r>
        <w:t>Glossary</w:t>
      </w:r>
      <w:bookmarkEnd w:id="42"/>
      <w:bookmarkEnd w:id="43"/>
      <w:r>
        <w:t xml:space="preserve"> of Terms</w:t>
      </w:r>
      <w:bookmarkEnd w:id="44"/>
    </w:p>
    <w:p w14:paraId="6F15B55B" w14:textId="77777777" w:rsidR="00771625" w:rsidRPr="00771625" w:rsidRDefault="00771625" w:rsidP="00771625">
      <w:r w:rsidRPr="00771625">
        <w:t>&lt;Insert&gt;</w:t>
      </w:r>
    </w:p>
    <w:p w14:paraId="13810BDE" w14:textId="5BB9E13C" w:rsidR="00771625" w:rsidRDefault="00BE32FB" w:rsidP="00BE32FB">
      <w:pPr>
        <w:spacing w:line="240" w:lineRule="auto"/>
        <w:rPr>
          <w:rFonts w:cstheme="minorHAnsi"/>
        </w:rPr>
      </w:pPr>
      <w:r>
        <w:rPr>
          <w:rFonts w:cstheme="minorHAnsi"/>
        </w:rPr>
        <w:br w:type="page"/>
      </w:r>
    </w:p>
    <w:p w14:paraId="384E5723" w14:textId="77777777" w:rsidR="009D3E61" w:rsidRDefault="009D3E61" w:rsidP="000D2DB3">
      <w:pPr>
        <w:spacing w:line="240" w:lineRule="auto"/>
        <w:jc w:val="right"/>
        <w:rPr>
          <w:rFonts w:cstheme="minorHAnsi"/>
        </w:rPr>
      </w:pPr>
    </w:p>
    <w:p w14:paraId="161EB375" w14:textId="77777777" w:rsidR="009D3E61" w:rsidRDefault="009D3E61" w:rsidP="000D2DB3">
      <w:pPr>
        <w:spacing w:line="240" w:lineRule="auto"/>
        <w:jc w:val="right"/>
        <w:rPr>
          <w:rFonts w:cstheme="minorHAnsi"/>
        </w:rPr>
      </w:pPr>
    </w:p>
    <w:p w14:paraId="0939B173" w14:textId="77777777" w:rsidR="009D3E61" w:rsidRDefault="009D3E61" w:rsidP="000D2DB3">
      <w:pPr>
        <w:spacing w:line="240" w:lineRule="auto"/>
        <w:jc w:val="right"/>
        <w:rPr>
          <w:rFonts w:cstheme="minorHAnsi"/>
        </w:rPr>
      </w:pPr>
    </w:p>
    <w:p w14:paraId="4E8B5734" w14:textId="77777777" w:rsidR="009D3E61" w:rsidRDefault="009D3E61" w:rsidP="000D2DB3">
      <w:pPr>
        <w:spacing w:line="240" w:lineRule="auto"/>
        <w:jc w:val="right"/>
        <w:rPr>
          <w:rFonts w:cstheme="minorHAnsi"/>
        </w:rPr>
      </w:pPr>
    </w:p>
    <w:p w14:paraId="75BC9970" w14:textId="77777777" w:rsidR="009D3E61" w:rsidRDefault="009D3E61" w:rsidP="000D2DB3">
      <w:pPr>
        <w:spacing w:line="240" w:lineRule="auto"/>
        <w:jc w:val="right"/>
        <w:rPr>
          <w:rFonts w:cstheme="minorHAnsi"/>
        </w:rPr>
      </w:pPr>
    </w:p>
    <w:p w14:paraId="35D9643A" w14:textId="77777777" w:rsidR="009D3E61" w:rsidRDefault="009D3E61" w:rsidP="000D2DB3">
      <w:pPr>
        <w:spacing w:line="240" w:lineRule="auto"/>
        <w:jc w:val="right"/>
        <w:rPr>
          <w:rFonts w:cstheme="minorHAnsi"/>
        </w:rPr>
      </w:pPr>
    </w:p>
    <w:p w14:paraId="07FC7712" w14:textId="77777777" w:rsidR="009D3E61" w:rsidRDefault="009D3E61" w:rsidP="000D2DB3">
      <w:pPr>
        <w:spacing w:line="240" w:lineRule="auto"/>
        <w:jc w:val="right"/>
        <w:rPr>
          <w:rFonts w:cstheme="minorHAnsi"/>
        </w:rPr>
      </w:pPr>
    </w:p>
    <w:p w14:paraId="28D2BFAA" w14:textId="77777777" w:rsidR="009D3E61" w:rsidRDefault="009D3E61" w:rsidP="000D2DB3">
      <w:pPr>
        <w:spacing w:line="240" w:lineRule="auto"/>
        <w:jc w:val="right"/>
        <w:rPr>
          <w:rFonts w:cstheme="minorHAnsi"/>
        </w:rPr>
      </w:pPr>
    </w:p>
    <w:p w14:paraId="4B367BC6" w14:textId="77777777" w:rsidR="009D3E61" w:rsidRDefault="009D3E61" w:rsidP="000D2DB3">
      <w:pPr>
        <w:spacing w:line="240" w:lineRule="auto"/>
        <w:jc w:val="right"/>
        <w:rPr>
          <w:rFonts w:cstheme="minorHAnsi"/>
        </w:rPr>
      </w:pPr>
    </w:p>
    <w:p w14:paraId="56E464BC" w14:textId="77777777" w:rsidR="009D3E61" w:rsidRDefault="009D3E61" w:rsidP="000D2DB3">
      <w:pPr>
        <w:spacing w:line="240" w:lineRule="auto"/>
        <w:jc w:val="right"/>
        <w:rPr>
          <w:rFonts w:cstheme="minorHAnsi"/>
        </w:rPr>
      </w:pPr>
    </w:p>
    <w:p w14:paraId="04B8AEBC" w14:textId="77777777" w:rsidR="009D3E61" w:rsidRDefault="009D3E61" w:rsidP="000D2DB3">
      <w:pPr>
        <w:spacing w:line="240" w:lineRule="auto"/>
        <w:jc w:val="right"/>
        <w:rPr>
          <w:rFonts w:cstheme="minorHAnsi"/>
        </w:rPr>
      </w:pPr>
    </w:p>
    <w:p w14:paraId="679FF51A" w14:textId="77777777" w:rsidR="009D3E61" w:rsidRDefault="009D3E61" w:rsidP="000D2DB3">
      <w:pPr>
        <w:spacing w:line="240" w:lineRule="auto"/>
        <w:jc w:val="right"/>
        <w:rPr>
          <w:rFonts w:cstheme="minorHAnsi"/>
        </w:rPr>
      </w:pPr>
    </w:p>
    <w:p w14:paraId="2FE7D530" w14:textId="77777777" w:rsidR="009D3E61" w:rsidRDefault="009D3E61" w:rsidP="000D2DB3">
      <w:pPr>
        <w:spacing w:line="240" w:lineRule="auto"/>
        <w:jc w:val="right"/>
        <w:rPr>
          <w:rFonts w:cstheme="minorHAnsi"/>
        </w:rPr>
      </w:pPr>
    </w:p>
    <w:p w14:paraId="1909CB55" w14:textId="77777777" w:rsidR="009D3E61" w:rsidRDefault="009D3E61" w:rsidP="000D2DB3">
      <w:pPr>
        <w:spacing w:line="240" w:lineRule="auto"/>
        <w:jc w:val="right"/>
        <w:rPr>
          <w:rFonts w:cstheme="minorHAnsi"/>
        </w:rPr>
      </w:pPr>
    </w:p>
    <w:p w14:paraId="1544E82E" w14:textId="77777777" w:rsidR="009D3E61" w:rsidRDefault="009D3E61" w:rsidP="000D2DB3">
      <w:pPr>
        <w:spacing w:line="240" w:lineRule="auto"/>
        <w:jc w:val="right"/>
        <w:rPr>
          <w:rFonts w:cstheme="minorHAnsi"/>
        </w:rPr>
      </w:pPr>
    </w:p>
    <w:p w14:paraId="02DCB1DB" w14:textId="77777777" w:rsidR="009D3E61" w:rsidRDefault="009D3E61" w:rsidP="000D2DB3">
      <w:pPr>
        <w:spacing w:line="240" w:lineRule="auto"/>
        <w:jc w:val="right"/>
        <w:rPr>
          <w:rFonts w:cstheme="minorHAnsi"/>
        </w:rPr>
      </w:pPr>
    </w:p>
    <w:p w14:paraId="7AA2656C" w14:textId="77777777" w:rsidR="009D3E61" w:rsidRDefault="009D3E61" w:rsidP="000D2DB3">
      <w:pPr>
        <w:spacing w:line="240" w:lineRule="auto"/>
        <w:jc w:val="right"/>
        <w:rPr>
          <w:rFonts w:cstheme="minorHAnsi"/>
        </w:rPr>
      </w:pPr>
    </w:p>
    <w:p w14:paraId="51066E67" w14:textId="77777777" w:rsidR="009D3E61" w:rsidRDefault="009D3E61" w:rsidP="000D2DB3">
      <w:pPr>
        <w:spacing w:line="240" w:lineRule="auto"/>
        <w:jc w:val="right"/>
        <w:rPr>
          <w:rFonts w:cstheme="minorHAnsi"/>
        </w:rPr>
      </w:pPr>
    </w:p>
    <w:p w14:paraId="1A218E5D" w14:textId="77777777" w:rsidR="009D3E61" w:rsidRDefault="009D3E61" w:rsidP="000D2DB3">
      <w:pPr>
        <w:spacing w:line="240" w:lineRule="auto"/>
        <w:jc w:val="right"/>
        <w:rPr>
          <w:rFonts w:cstheme="minorHAnsi"/>
        </w:rPr>
      </w:pPr>
    </w:p>
    <w:p w14:paraId="235B5A11" w14:textId="77777777" w:rsidR="009D3E61" w:rsidRDefault="009D3E61" w:rsidP="000D2DB3">
      <w:pPr>
        <w:spacing w:line="240" w:lineRule="auto"/>
        <w:jc w:val="right"/>
        <w:rPr>
          <w:rFonts w:cstheme="minorHAnsi"/>
        </w:rPr>
      </w:pPr>
    </w:p>
    <w:p w14:paraId="1020C3B8" w14:textId="77777777" w:rsidR="009D3E61" w:rsidRDefault="009D3E61" w:rsidP="000D2DB3">
      <w:pPr>
        <w:spacing w:line="240" w:lineRule="auto"/>
        <w:jc w:val="right"/>
        <w:rPr>
          <w:rFonts w:cstheme="minorHAnsi"/>
        </w:rPr>
      </w:pPr>
    </w:p>
    <w:p w14:paraId="4A24F795" w14:textId="77777777" w:rsidR="009D3E61" w:rsidRDefault="009D3E61" w:rsidP="000D2DB3">
      <w:pPr>
        <w:spacing w:line="240" w:lineRule="auto"/>
        <w:jc w:val="right"/>
        <w:rPr>
          <w:rFonts w:cstheme="minorHAnsi"/>
        </w:rPr>
      </w:pPr>
    </w:p>
    <w:p w14:paraId="7D1340B7" w14:textId="77777777" w:rsidR="009D3E61" w:rsidRDefault="009D3E61" w:rsidP="000D2DB3">
      <w:pPr>
        <w:spacing w:line="240" w:lineRule="auto"/>
        <w:jc w:val="right"/>
        <w:rPr>
          <w:rFonts w:cstheme="minorHAnsi"/>
        </w:rPr>
      </w:pPr>
    </w:p>
    <w:p w14:paraId="22866F65" w14:textId="77777777" w:rsidR="009D3E61" w:rsidRDefault="009D3E61" w:rsidP="000D2DB3">
      <w:pPr>
        <w:spacing w:line="240" w:lineRule="auto"/>
        <w:jc w:val="right"/>
        <w:rPr>
          <w:rFonts w:cstheme="minorHAnsi"/>
        </w:rPr>
      </w:pPr>
    </w:p>
    <w:p w14:paraId="335B8C49" w14:textId="66A6A7F6" w:rsidR="000D2DB3" w:rsidRPr="00475F26" w:rsidRDefault="000D2DB3" w:rsidP="000D2DB3">
      <w:pPr>
        <w:spacing w:line="240" w:lineRule="auto"/>
        <w:jc w:val="right"/>
        <w:rPr>
          <w:rFonts w:cstheme="minorHAnsi"/>
        </w:rPr>
      </w:pPr>
      <w:r w:rsidRPr="00475F26">
        <w:rPr>
          <w:rFonts w:cstheme="minorHAnsi"/>
        </w:rPr>
        <w:t>U.S. Department of Transportation</w:t>
      </w:r>
      <w:r w:rsidRPr="00475F26">
        <w:rPr>
          <w:rFonts w:cstheme="minorHAnsi"/>
        </w:rPr>
        <w:br/>
        <w:t>ITS Joint Program Office-HOIT</w:t>
      </w:r>
      <w:r w:rsidRPr="00475F26">
        <w:rPr>
          <w:rFonts w:cstheme="minorHAnsi"/>
        </w:rPr>
        <w:br/>
        <w:t>1200 New Jersey Avenue, SE</w:t>
      </w:r>
      <w:r w:rsidRPr="00475F26">
        <w:rPr>
          <w:rFonts w:cstheme="minorHAnsi"/>
        </w:rPr>
        <w:br/>
        <w:t>Washington, DC 20590</w:t>
      </w:r>
      <w:r w:rsidRPr="00475F26">
        <w:rPr>
          <w:rFonts w:cstheme="minorHAnsi"/>
        </w:rPr>
        <w:br/>
      </w:r>
      <w:r w:rsidRPr="00475F26">
        <w:rPr>
          <w:rFonts w:cstheme="minorHAnsi"/>
        </w:rPr>
        <w:br/>
        <w:t>Toll-Free “Help Line” 866-367-7487</w:t>
      </w:r>
      <w:r w:rsidRPr="00475F26">
        <w:rPr>
          <w:rFonts w:cstheme="minorHAnsi"/>
        </w:rPr>
        <w:br/>
      </w:r>
      <w:hyperlink r:id="rId13" w:history="1">
        <w:r w:rsidRPr="00475F26">
          <w:rPr>
            <w:rStyle w:val="Hyperlink"/>
            <w:rFonts w:asciiTheme="minorHAnsi" w:hAnsiTheme="minorHAnsi" w:cstheme="minorHAnsi"/>
          </w:rPr>
          <w:t>www.its.dot.gov</w:t>
        </w:r>
      </w:hyperlink>
      <w:r w:rsidRPr="00475F26">
        <w:rPr>
          <w:rFonts w:cstheme="minorHAnsi"/>
        </w:rPr>
        <w:br/>
      </w:r>
      <w:r w:rsidRPr="00475F26">
        <w:rPr>
          <w:rFonts w:cstheme="minorHAnsi"/>
        </w:rPr>
        <w:br/>
        <w:t>FHWA-JPO-</w:t>
      </w:r>
      <w:bookmarkEnd w:id="45"/>
      <w:r w:rsidRPr="00475F26">
        <w:rPr>
          <w:rFonts w:cstheme="minorHAnsi"/>
          <w:color w:val="FF0000"/>
        </w:rPr>
        <w:t>XX-XXX</w:t>
      </w:r>
    </w:p>
    <w:sectPr w:rsidR="000D2DB3" w:rsidRPr="00475F26" w:rsidSect="006122E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644AF9" w14:textId="77777777" w:rsidR="00A02BCF" w:rsidRDefault="00A02BCF" w:rsidP="00CF5067">
      <w:pPr>
        <w:spacing w:after="0" w:line="240" w:lineRule="auto"/>
      </w:pPr>
      <w:r>
        <w:separator/>
      </w:r>
    </w:p>
  </w:endnote>
  <w:endnote w:type="continuationSeparator" w:id="0">
    <w:p w14:paraId="629D14E7" w14:textId="77777777" w:rsidR="00A02BCF" w:rsidRDefault="00A02BCF" w:rsidP="00CF5067">
      <w:pPr>
        <w:spacing w:after="0" w:line="240" w:lineRule="auto"/>
      </w:pPr>
      <w:r>
        <w:continuationSeparator/>
      </w:r>
    </w:p>
  </w:endnote>
  <w:endnote w:type="continuationNotice" w:id="1">
    <w:p w14:paraId="58251368" w14:textId="77777777" w:rsidR="00A02BCF" w:rsidRDefault="00A02BC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Arial Bold">
    <w:altName w:val="Arial"/>
    <w:panose1 w:val="020B07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2615991"/>
      <w:docPartObj>
        <w:docPartGallery w:val="Page Numbers (Bottom of Page)"/>
        <w:docPartUnique/>
      </w:docPartObj>
    </w:sdtPr>
    <w:sdtEndPr>
      <w:rPr>
        <w:noProof/>
        <w:sz w:val="16"/>
        <w:szCs w:val="16"/>
      </w:rPr>
    </w:sdtEndPr>
    <w:sdtContent>
      <w:p w14:paraId="16C2A90E" w14:textId="21E8853B" w:rsidR="00BF2231" w:rsidRDefault="00BF2231" w:rsidP="00D37374">
        <w:pPr>
          <w:pStyle w:val="Footer"/>
          <w:pBdr>
            <w:top w:val="single" w:sz="6" w:space="1" w:color="auto"/>
          </w:pBdr>
          <w:tabs>
            <w:tab w:val="left" w:pos="7200"/>
          </w:tabs>
          <w:jc w:val="right"/>
          <w:rPr>
            <w:rFonts w:cs="Arial"/>
            <w:sz w:val="16"/>
          </w:rPr>
        </w:pPr>
        <w:r w:rsidRPr="005B10A4">
          <w:rPr>
            <w:rFonts w:cs="Arial"/>
            <w:sz w:val="16"/>
          </w:rPr>
          <w:t>U.S. Department of Transportation</w:t>
        </w:r>
      </w:p>
      <w:p w14:paraId="44DC48B7" w14:textId="27BE3300" w:rsidR="00BF2231" w:rsidRDefault="00BF2231" w:rsidP="00D37374">
        <w:pPr>
          <w:pStyle w:val="Footer"/>
          <w:pBdr>
            <w:top w:val="single" w:sz="6" w:space="1" w:color="auto"/>
          </w:pBdr>
          <w:tabs>
            <w:tab w:val="left" w:pos="7200"/>
          </w:tabs>
          <w:jc w:val="right"/>
          <w:rPr>
            <w:rFonts w:cs="Arial"/>
            <w:sz w:val="16"/>
          </w:rPr>
        </w:pPr>
        <w:r>
          <w:rPr>
            <w:rFonts w:cs="Arial"/>
            <w:sz w:val="16"/>
          </w:rPr>
          <w:t>Intelligent Transportation System Joint Program Office</w:t>
        </w:r>
      </w:p>
      <w:p w14:paraId="51DE6B06" w14:textId="7B6428EA" w:rsidR="00BF2231" w:rsidRPr="005B10A4" w:rsidRDefault="00BF2231" w:rsidP="00D37374">
        <w:pPr>
          <w:pStyle w:val="Footer"/>
          <w:pBdr>
            <w:top w:val="single" w:sz="6" w:space="1" w:color="auto"/>
          </w:pBdr>
          <w:tabs>
            <w:tab w:val="left" w:pos="7200"/>
          </w:tabs>
          <w:jc w:val="right"/>
          <w:rPr>
            <w:rFonts w:cs="Arial"/>
            <w:sz w:val="16"/>
          </w:rPr>
        </w:pPr>
      </w:p>
      <w:p w14:paraId="560C4175" w14:textId="25DA7E2F" w:rsidR="00BF2231" w:rsidRDefault="00BF2231" w:rsidP="00D37374">
        <w:pPr>
          <w:pStyle w:val="Footer"/>
          <w:jc w:val="right"/>
          <w:rPr>
            <w:noProof/>
            <w:sz w:val="16"/>
            <w:szCs w:val="16"/>
          </w:rPr>
        </w:pPr>
        <w:r w:rsidRPr="00D37374">
          <w:rPr>
            <w:sz w:val="16"/>
            <w:szCs w:val="16"/>
          </w:rPr>
          <w:fldChar w:fldCharType="begin"/>
        </w:r>
        <w:r w:rsidRPr="00D37374">
          <w:rPr>
            <w:sz w:val="16"/>
            <w:szCs w:val="16"/>
          </w:rPr>
          <w:instrText xml:space="preserve"> PAGE   \* MERGEFORMAT </w:instrText>
        </w:r>
        <w:r w:rsidRPr="00D37374">
          <w:rPr>
            <w:sz w:val="16"/>
            <w:szCs w:val="16"/>
          </w:rPr>
          <w:fldChar w:fldCharType="separate"/>
        </w:r>
        <w:r w:rsidR="00397430">
          <w:rPr>
            <w:noProof/>
            <w:sz w:val="16"/>
            <w:szCs w:val="16"/>
          </w:rPr>
          <w:t>10</w:t>
        </w:r>
        <w:r w:rsidRPr="00D37374">
          <w:rPr>
            <w:noProof/>
            <w:sz w:val="16"/>
            <w:szCs w:val="16"/>
          </w:rPr>
          <w:fldChar w:fldCharType="end"/>
        </w:r>
      </w:p>
    </w:sdtContent>
  </w:sdt>
  <w:p w14:paraId="49FF8211" w14:textId="6CF107F8" w:rsidR="00BF2231" w:rsidRPr="00D37374" w:rsidRDefault="00BF2231" w:rsidP="00D37374">
    <w:pPr>
      <w:pStyle w:val="Footer"/>
      <w:jc w:val="right"/>
      <w:rPr>
        <w:noProof/>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AC598F" w14:textId="77777777" w:rsidR="00A02BCF" w:rsidRDefault="00A02BCF" w:rsidP="00CF5067">
      <w:pPr>
        <w:spacing w:after="0" w:line="240" w:lineRule="auto"/>
      </w:pPr>
      <w:r>
        <w:separator/>
      </w:r>
    </w:p>
  </w:footnote>
  <w:footnote w:type="continuationSeparator" w:id="0">
    <w:p w14:paraId="6482F3CB" w14:textId="77777777" w:rsidR="00A02BCF" w:rsidRDefault="00A02BCF" w:rsidP="00CF5067">
      <w:pPr>
        <w:spacing w:after="0" w:line="240" w:lineRule="auto"/>
      </w:pPr>
      <w:r>
        <w:continuationSeparator/>
      </w:r>
    </w:p>
  </w:footnote>
  <w:footnote w:type="continuationNotice" w:id="1">
    <w:p w14:paraId="4D1D1379" w14:textId="77777777" w:rsidR="00A02BCF" w:rsidRDefault="00A02BC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873393" w14:textId="490E5A64" w:rsidR="00BF2231" w:rsidRDefault="00BF2231">
    <w:pPr>
      <w:pStyle w:val="Header"/>
    </w:pPr>
    <w:r>
      <w:rPr>
        <w:noProof/>
      </w:rPr>
      <w:drawing>
        <wp:anchor distT="0" distB="0" distL="114300" distR="114300" simplePos="0" relativeHeight="251658240" behindDoc="0" locked="0" layoutInCell="1" allowOverlap="1" wp14:anchorId="198E8F43" wp14:editId="2E99C317">
          <wp:simplePos x="0" y="0"/>
          <wp:positionH relativeFrom="page">
            <wp:posOffset>-428625</wp:posOffset>
          </wp:positionH>
          <wp:positionV relativeFrom="paragraph">
            <wp:posOffset>-524510</wp:posOffset>
          </wp:positionV>
          <wp:extent cx="10566400" cy="887730"/>
          <wp:effectExtent l="0" t="0" r="6350" b="7620"/>
          <wp:wrapThrough wrapText="bothSides">
            <wp:wrapPolygon edited="0">
              <wp:start x="39" y="0"/>
              <wp:lineTo x="0" y="2318"/>
              <wp:lineTo x="0" y="21322"/>
              <wp:lineTo x="21574" y="21322"/>
              <wp:lineTo x="21574" y="1391"/>
              <wp:lineTo x="21535" y="0"/>
              <wp:lineTo x="39"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V header.png"/>
                  <pic:cNvPicPr/>
                </pic:nvPicPr>
                <pic:blipFill rotWithShape="1">
                  <a:blip r:embed="rId1">
                    <a:extLst>
                      <a:ext uri="{28A0092B-C50C-407E-A947-70E740481C1C}">
                        <a14:useLocalDpi xmlns:a14="http://schemas.microsoft.com/office/drawing/2010/main" val="0"/>
                      </a:ext>
                    </a:extLst>
                  </a:blip>
                  <a:srcRect b="21495"/>
                  <a:stretch/>
                </pic:blipFill>
                <pic:spPr bwMode="auto">
                  <a:xfrm>
                    <a:off x="0" y="0"/>
                    <a:ext cx="10566400" cy="8877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3" behindDoc="0" locked="0" layoutInCell="1" allowOverlap="1" wp14:anchorId="5D74CF09" wp14:editId="25151955">
          <wp:simplePos x="0" y="0"/>
          <wp:positionH relativeFrom="rightMargin">
            <wp:posOffset>-33655</wp:posOffset>
          </wp:positionH>
          <wp:positionV relativeFrom="topMargin">
            <wp:posOffset>40640</wp:posOffset>
          </wp:positionV>
          <wp:extent cx="748030" cy="74803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DOT-Logo.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48030" cy="74803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58242" behindDoc="0" locked="0" layoutInCell="1" allowOverlap="1" wp14:anchorId="53125E34" wp14:editId="66FE1FE0">
              <wp:simplePos x="0" y="0"/>
              <wp:positionH relativeFrom="column">
                <wp:posOffset>-794385</wp:posOffset>
              </wp:positionH>
              <wp:positionV relativeFrom="paragraph">
                <wp:posOffset>92710</wp:posOffset>
              </wp:positionV>
              <wp:extent cx="387096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0960" cy="1404620"/>
                      </a:xfrm>
                      <a:prstGeom prst="rect">
                        <a:avLst/>
                      </a:prstGeom>
                      <a:noFill/>
                      <a:ln w="9525">
                        <a:noFill/>
                        <a:miter lim="800000"/>
                        <a:headEnd/>
                        <a:tailEnd/>
                      </a:ln>
                    </wps:spPr>
                    <wps:txbx>
                      <w:txbxContent>
                        <w:p w14:paraId="46A4B7F6" w14:textId="2233B630" w:rsidR="00BF2231" w:rsidRPr="006D720D" w:rsidRDefault="00BF2231">
                          <w:pPr>
                            <w:rPr>
                              <w:rFonts w:ascii="Arial" w:hAnsi="Arial" w:cs="Arial"/>
                              <w:b/>
                              <w:sz w:val="24"/>
                              <w:szCs w:val="24"/>
                            </w:rPr>
                          </w:pPr>
                          <w:r w:rsidRPr="006D720D">
                            <w:rPr>
                              <w:rFonts w:ascii="Arial" w:hAnsi="Arial" w:cs="Arial"/>
                              <w:b/>
                              <w:sz w:val="24"/>
                              <w:szCs w:val="24"/>
                            </w:rPr>
                            <w:t>Data Management Plan</w:t>
                          </w:r>
                          <w:r w:rsidR="00872BCA">
                            <w:rPr>
                              <w:rFonts w:ascii="Arial" w:hAnsi="Arial" w:cs="Arial"/>
                              <w:b/>
                              <w:sz w:val="24"/>
                              <w:szCs w:val="24"/>
                            </w:rPr>
                            <w:t xml:space="preserve"> Template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3125E34" id="_x0000_t202" coordsize="21600,21600" o:spt="202" path="m,l,21600r21600,l21600,xe">
              <v:stroke joinstyle="miter"/>
              <v:path gradientshapeok="t" o:connecttype="rect"/>
            </v:shapetype>
            <v:shape id="Text Box 2" o:spid="_x0000_s1026" type="#_x0000_t202" style="position:absolute;margin-left:-62.55pt;margin-top:7.3pt;width:304.8pt;height:110.6pt;z-index:25165824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" filled="f" stroked="f">
              <v:textbox style="mso-fit-shape-to-text:t">
                <w:txbxContent>
                  <w:p w14:paraId="46A4B7F6" w14:textId="2233B630" w:rsidR="00BF2231" w:rsidRPr="006D720D" w:rsidRDefault="00BF2231">
                    <w:pPr>
                      <w:rPr>
                        <w:rFonts w:ascii="Arial" w:hAnsi="Arial" w:cs="Arial"/>
                        <w:b/>
                        <w:sz w:val="24"/>
                        <w:szCs w:val="24"/>
                      </w:rPr>
                    </w:pPr>
                    <w:r w:rsidRPr="006D720D">
                      <w:rPr>
                        <w:rFonts w:ascii="Arial" w:hAnsi="Arial" w:cs="Arial"/>
                        <w:b/>
                        <w:sz w:val="24"/>
                        <w:szCs w:val="24"/>
                      </w:rPr>
                      <w:t>Data Management Plan</w:t>
                    </w:r>
                    <w:r w:rsidR="00872BCA">
                      <w:rPr>
                        <w:rFonts w:ascii="Arial" w:hAnsi="Arial" w:cs="Arial"/>
                        <w:b/>
                        <w:sz w:val="24"/>
                        <w:szCs w:val="24"/>
                      </w:rPr>
                      <w:t xml:space="preserve"> Template</w:t>
                    </w:r>
                  </w:p>
                </w:txbxContent>
              </v:textbox>
              <w10:wrap type="square"/>
            </v:shape>
          </w:pict>
        </mc:Fallback>
      </mc:AlternateContent>
    </w:r>
    <w:r>
      <w:rPr>
        <w:noProof/>
      </w:rPr>
      <mc:AlternateContent>
        <mc:Choice Requires="wps">
          <w:drawing>
            <wp:anchor distT="0" distB="0" distL="114300" distR="114300" simplePos="0" relativeHeight="251658241" behindDoc="0" locked="0" layoutInCell="1" allowOverlap="1" wp14:anchorId="6BA7470E" wp14:editId="0F99D6FE">
              <wp:simplePos x="0" y="0"/>
              <wp:positionH relativeFrom="column">
                <wp:posOffset>-1079500</wp:posOffset>
              </wp:positionH>
              <wp:positionV relativeFrom="paragraph">
                <wp:posOffset>100965</wp:posOffset>
              </wp:positionV>
              <wp:extent cx="6483350" cy="335915"/>
              <wp:effectExtent l="38100" t="38100" r="88900" b="102235"/>
              <wp:wrapNone/>
              <wp:docPr id="4" name="Rectangle 4"/>
              <wp:cNvGraphicFramePr/>
              <a:graphic xmlns:a="http://schemas.openxmlformats.org/drawingml/2006/main">
                <a:graphicData uri="http://schemas.microsoft.com/office/word/2010/wordprocessingShape">
                  <wps:wsp>
                    <wps:cNvSpPr/>
                    <wps:spPr>
                      <a:xfrm>
                        <a:off x="0" y="0"/>
                        <a:ext cx="6483350" cy="335915"/>
                      </a:xfrm>
                      <a:prstGeom prst="rect">
                        <a:avLst/>
                      </a:prstGeom>
                      <a:solidFill>
                        <a:schemeClr val="bg1">
                          <a:lumMod val="8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249609AA">
            <v:rect id="Rectangle 4" style="position:absolute;margin-left:-85pt;margin-top:7.95pt;width:510.5pt;height:26.4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d8d8d8 [2732]" stroked="f" strokeweight="1pt" w14:anchorId="064C24B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">
              <v:shadow on="t" color="black" opacity="26214f" offset=".74836mm,.74836mm" origin="-.5,-.5"/>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83AAA"/>
    <w:multiLevelType w:val="hybridMultilevel"/>
    <w:tmpl w:val="7A603618"/>
    <w:lvl w:ilvl="0" w:tplc="D8C4505A">
      <w:start w:val="1"/>
      <w:numFmt w:val="bullet"/>
      <w:pStyle w:val="ListBullet3"/>
      <w:lvlText w:val=""/>
      <w:lvlJc w:val="left"/>
      <w:pPr>
        <w:ind w:left="1800" w:hanging="360"/>
      </w:pPr>
      <w:rPr>
        <w:rFonts w:ascii="Symbol" w:hAnsi="Symbol" w:hint="default"/>
        <w:color w:val="auto"/>
        <w:sz w:val="20"/>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2753C43"/>
    <w:multiLevelType w:val="hybridMultilevel"/>
    <w:tmpl w:val="355089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1D78F5"/>
    <w:multiLevelType w:val="multilevel"/>
    <w:tmpl w:val="0068EA2C"/>
    <w:lvl w:ilvl="0">
      <w:start w:val="1"/>
      <w:numFmt w:val="decimal"/>
      <w:pStyle w:val="Heading1"/>
      <w:lvlText w:val="%1."/>
      <w:lvlJc w:val="left"/>
      <w:pPr>
        <w:ind w:left="432" w:hanging="432"/>
      </w:pPr>
      <w:rPr>
        <w:rFonts w:asciiTheme="minorHAnsi" w:eastAsiaTheme="minorHAnsi" w:hAnsiTheme="minorHAnsi" w:cstheme="minorHAnsi"/>
        <w:vertAlign w:val="baseline"/>
      </w:rPr>
    </w:lvl>
    <w:lvl w:ilvl="1">
      <w:start w:val="1"/>
      <w:numFmt w:val="decimal"/>
      <w:pStyle w:val="Heading2"/>
      <w:lvlText w:val="%1.%2"/>
      <w:lvlJc w:val="left"/>
      <w:pPr>
        <w:ind w:left="576" w:hanging="576"/>
      </w:pPr>
      <w:rPr>
        <w:rFonts w:hint="default"/>
        <w:i w:val="0"/>
        <w:color w:val="auto"/>
      </w:rPr>
    </w:lvl>
    <w:lvl w:ilvl="2">
      <w:start w:val="1"/>
      <w:numFmt w:val="decimal"/>
      <w:pStyle w:val="Heading3"/>
      <w:lvlText w:val="%1.%2.%3"/>
      <w:lvlJc w:val="left"/>
      <w:pPr>
        <w:ind w:left="720" w:hanging="720"/>
      </w:pPr>
      <w:rPr>
        <w:rFonts w:asciiTheme="minorHAnsi" w:hAnsiTheme="minorHAnsi" w:cstheme="minorHAnsi" w:hint="default"/>
        <w:b w:val="0"/>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2"/>
  </w:num>
  <w:num w:numId="2">
    <w:abstractNumId w:val="0"/>
  </w:num>
  <w:num w:numId="3">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067"/>
    <w:rsid w:val="000003AD"/>
    <w:rsid w:val="00005595"/>
    <w:rsid w:val="0001059D"/>
    <w:rsid w:val="00010A4D"/>
    <w:rsid w:val="00010EA8"/>
    <w:rsid w:val="00011015"/>
    <w:rsid w:val="00012CFE"/>
    <w:rsid w:val="00012DB0"/>
    <w:rsid w:val="00016631"/>
    <w:rsid w:val="00023427"/>
    <w:rsid w:val="00023769"/>
    <w:rsid w:val="00031E5C"/>
    <w:rsid w:val="00032053"/>
    <w:rsid w:val="00032086"/>
    <w:rsid w:val="000342F5"/>
    <w:rsid w:val="00036B00"/>
    <w:rsid w:val="00041C27"/>
    <w:rsid w:val="00042C78"/>
    <w:rsid w:val="00043BD6"/>
    <w:rsid w:val="00051417"/>
    <w:rsid w:val="00051779"/>
    <w:rsid w:val="000548E0"/>
    <w:rsid w:val="00054BA4"/>
    <w:rsid w:val="000561D4"/>
    <w:rsid w:val="00056F2A"/>
    <w:rsid w:val="00057DB0"/>
    <w:rsid w:val="0006249B"/>
    <w:rsid w:val="00064915"/>
    <w:rsid w:val="000669E4"/>
    <w:rsid w:val="000678B8"/>
    <w:rsid w:val="00067B3A"/>
    <w:rsid w:val="00070D5E"/>
    <w:rsid w:val="000712A2"/>
    <w:rsid w:val="0007135E"/>
    <w:rsid w:val="00072B38"/>
    <w:rsid w:val="00074E52"/>
    <w:rsid w:val="0008002A"/>
    <w:rsid w:val="00082E2F"/>
    <w:rsid w:val="0008300C"/>
    <w:rsid w:val="000833BF"/>
    <w:rsid w:val="00085F46"/>
    <w:rsid w:val="00094258"/>
    <w:rsid w:val="000950B8"/>
    <w:rsid w:val="00095378"/>
    <w:rsid w:val="00095F5A"/>
    <w:rsid w:val="00097D6F"/>
    <w:rsid w:val="000A0199"/>
    <w:rsid w:val="000A3D1B"/>
    <w:rsid w:val="000A41C4"/>
    <w:rsid w:val="000A44D4"/>
    <w:rsid w:val="000A6EB4"/>
    <w:rsid w:val="000B08C5"/>
    <w:rsid w:val="000B3A88"/>
    <w:rsid w:val="000B40AB"/>
    <w:rsid w:val="000B4CFF"/>
    <w:rsid w:val="000B7713"/>
    <w:rsid w:val="000C0012"/>
    <w:rsid w:val="000C3ECE"/>
    <w:rsid w:val="000C4025"/>
    <w:rsid w:val="000C4E4C"/>
    <w:rsid w:val="000D1C6E"/>
    <w:rsid w:val="000D28D2"/>
    <w:rsid w:val="000D2DB3"/>
    <w:rsid w:val="000D491B"/>
    <w:rsid w:val="000D58E8"/>
    <w:rsid w:val="000D5AB6"/>
    <w:rsid w:val="000D66F0"/>
    <w:rsid w:val="000E0C0E"/>
    <w:rsid w:val="000E3E01"/>
    <w:rsid w:val="000E522F"/>
    <w:rsid w:val="000E5DF0"/>
    <w:rsid w:val="000E6E92"/>
    <w:rsid w:val="000E7AC4"/>
    <w:rsid w:val="000F1422"/>
    <w:rsid w:val="000F4084"/>
    <w:rsid w:val="000F440C"/>
    <w:rsid w:val="000F4A71"/>
    <w:rsid w:val="000F5D70"/>
    <w:rsid w:val="000F6160"/>
    <w:rsid w:val="00100144"/>
    <w:rsid w:val="00101C6C"/>
    <w:rsid w:val="00102927"/>
    <w:rsid w:val="0011048E"/>
    <w:rsid w:val="0011551B"/>
    <w:rsid w:val="001166AB"/>
    <w:rsid w:val="00120FF9"/>
    <w:rsid w:val="00121B08"/>
    <w:rsid w:val="00123501"/>
    <w:rsid w:val="00124358"/>
    <w:rsid w:val="00126103"/>
    <w:rsid w:val="0012705C"/>
    <w:rsid w:val="0013022E"/>
    <w:rsid w:val="0013428B"/>
    <w:rsid w:val="001357CD"/>
    <w:rsid w:val="00147DB2"/>
    <w:rsid w:val="001508A3"/>
    <w:rsid w:val="00151E85"/>
    <w:rsid w:val="00154B20"/>
    <w:rsid w:val="0015504D"/>
    <w:rsid w:val="001606B4"/>
    <w:rsid w:val="00163704"/>
    <w:rsid w:val="00164626"/>
    <w:rsid w:val="00164E6B"/>
    <w:rsid w:val="00165748"/>
    <w:rsid w:val="001703C6"/>
    <w:rsid w:val="00170B0E"/>
    <w:rsid w:val="0017608C"/>
    <w:rsid w:val="001761B5"/>
    <w:rsid w:val="00177DF8"/>
    <w:rsid w:val="00181232"/>
    <w:rsid w:val="001826E7"/>
    <w:rsid w:val="00183C91"/>
    <w:rsid w:val="00184DE4"/>
    <w:rsid w:val="00190416"/>
    <w:rsid w:val="00190429"/>
    <w:rsid w:val="00190B89"/>
    <w:rsid w:val="00194B7E"/>
    <w:rsid w:val="00195F9B"/>
    <w:rsid w:val="001A12C7"/>
    <w:rsid w:val="001A254F"/>
    <w:rsid w:val="001A3331"/>
    <w:rsid w:val="001A40D4"/>
    <w:rsid w:val="001A589C"/>
    <w:rsid w:val="001B01B9"/>
    <w:rsid w:val="001B26EF"/>
    <w:rsid w:val="001B491E"/>
    <w:rsid w:val="001B4D30"/>
    <w:rsid w:val="001B58EE"/>
    <w:rsid w:val="001B710B"/>
    <w:rsid w:val="001C015E"/>
    <w:rsid w:val="001C0A59"/>
    <w:rsid w:val="001C10EA"/>
    <w:rsid w:val="001C140A"/>
    <w:rsid w:val="001C4E64"/>
    <w:rsid w:val="001C771E"/>
    <w:rsid w:val="001C7D34"/>
    <w:rsid w:val="001D01BD"/>
    <w:rsid w:val="001D2D52"/>
    <w:rsid w:val="001D35E4"/>
    <w:rsid w:val="001D4714"/>
    <w:rsid w:val="001D6D0A"/>
    <w:rsid w:val="001D6EC1"/>
    <w:rsid w:val="001D74CE"/>
    <w:rsid w:val="001D7D7A"/>
    <w:rsid w:val="001E00DA"/>
    <w:rsid w:val="001E49CA"/>
    <w:rsid w:val="001E57DC"/>
    <w:rsid w:val="001E5991"/>
    <w:rsid w:val="001E62A0"/>
    <w:rsid w:val="001E6942"/>
    <w:rsid w:val="001F0280"/>
    <w:rsid w:val="001F06E6"/>
    <w:rsid w:val="001F08D1"/>
    <w:rsid w:val="001F206E"/>
    <w:rsid w:val="001F20A7"/>
    <w:rsid w:val="001F4D23"/>
    <w:rsid w:val="001F5F10"/>
    <w:rsid w:val="001F6F43"/>
    <w:rsid w:val="00200BA2"/>
    <w:rsid w:val="00207B6B"/>
    <w:rsid w:val="002108D8"/>
    <w:rsid w:val="0021093C"/>
    <w:rsid w:val="00214A40"/>
    <w:rsid w:val="00214F43"/>
    <w:rsid w:val="00215B55"/>
    <w:rsid w:val="002224C9"/>
    <w:rsid w:val="00225F0C"/>
    <w:rsid w:val="002277A2"/>
    <w:rsid w:val="00230536"/>
    <w:rsid w:val="00230643"/>
    <w:rsid w:val="002321CB"/>
    <w:rsid w:val="00233647"/>
    <w:rsid w:val="00234AD8"/>
    <w:rsid w:val="00235F36"/>
    <w:rsid w:val="00235F78"/>
    <w:rsid w:val="00240B0E"/>
    <w:rsid w:val="00240D30"/>
    <w:rsid w:val="00244B91"/>
    <w:rsid w:val="00247388"/>
    <w:rsid w:val="00250000"/>
    <w:rsid w:val="0025217E"/>
    <w:rsid w:val="00252962"/>
    <w:rsid w:val="0025364C"/>
    <w:rsid w:val="0025604D"/>
    <w:rsid w:val="00256150"/>
    <w:rsid w:val="00260C40"/>
    <w:rsid w:val="00262D56"/>
    <w:rsid w:val="0026407D"/>
    <w:rsid w:val="002640C7"/>
    <w:rsid w:val="002643DB"/>
    <w:rsid w:val="00264654"/>
    <w:rsid w:val="0026621D"/>
    <w:rsid w:val="00267DBC"/>
    <w:rsid w:val="00275790"/>
    <w:rsid w:val="0027606C"/>
    <w:rsid w:val="002767E7"/>
    <w:rsid w:val="00276D54"/>
    <w:rsid w:val="00282659"/>
    <w:rsid w:val="00283B9B"/>
    <w:rsid w:val="0029303D"/>
    <w:rsid w:val="0029544E"/>
    <w:rsid w:val="00297BE1"/>
    <w:rsid w:val="002A247C"/>
    <w:rsid w:val="002A4814"/>
    <w:rsid w:val="002A67B2"/>
    <w:rsid w:val="002A79B5"/>
    <w:rsid w:val="002B14EB"/>
    <w:rsid w:val="002B5772"/>
    <w:rsid w:val="002B654B"/>
    <w:rsid w:val="002C011C"/>
    <w:rsid w:val="002C050E"/>
    <w:rsid w:val="002C3142"/>
    <w:rsid w:val="002C4384"/>
    <w:rsid w:val="002C43DA"/>
    <w:rsid w:val="002C52C1"/>
    <w:rsid w:val="002C6535"/>
    <w:rsid w:val="002C7CAF"/>
    <w:rsid w:val="002D2BC8"/>
    <w:rsid w:val="002D4D89"/>
    <w:rsid w:val="002D5FD8"/>
    <w:rsid w:val="002E012F"/>
    <w:rsid w:val="002F143C"/>
    <w:rsid w:val="002F1510"/>
    <w:rsid w:val="002F17D6"/>
    <w:rsid w:val="002F2021"/>
    <w:rsid w:val="002F47B8"/>
    <w:rsid w:val="002F4E00"/>
    <w:rsid w:val="002F66E9"/>
    <w:rsid w:val="00305F99"/>
    <w:rsid w:val="003127CA"/>
    <w:rsid w:val="00316364"/>
    <w:rsid w:val="003204F9"/>
    <w:rsid w:val="00320AA2"/>
    <w:rsid w:val="00322D96"/>
    <w:rsid w:val="0032319C"/>
    <w:rsid w:val="00323E7C"/>
    <w:rsid w:val="00324471"/>
    <w:rsid w:val="00325854"/>
    <w:rsid w:val="00331CD8"/>
    <w:rsid w:val="003329C7"/>
    <w:rsid w:val="00334DBE"/>
    <w:rsid w:val="00335732"/>
    <w:rsid w:val="00337577"/>
    <w:rsid w:val="00344C1F"/>
    <w:rsid w:val="00344FED"/>
    <w:rsid w:val="003450F1"/>
    <w:rsid w:val="00346D15"/>
    <w:rsid w:val="003506D7"/>
    <w:rsid w:val="003541F8"/>
    <w:rsid w:val="00355228"/>
    <w:rsid w:val="00356966"/>
    <w:rsid w:val="00356EB3"/>
    <w:rsid w:val="00364C67"/>
    <w:rsid w:val="0036644D"/>
    <w:rsid w:val="00367888"/>
    <w:rsid w:val="00370A3A"/>
    <w:rsid w:val="003724DB"/>
    <w:rsid w:val="00374C26"/>
    <w:rsid w:val="00376DE1"/>
    <w:rsid w:val="00377B70"/>
    <w:rsid w:val="00380457"/>
    <w:rsid w:val="00380DCB"/>
    <w:rsid w:val="003824AD"/>
    <w:rsid w:val="00386199"/>
    <w:rsid w:val="0038671F"/>
    <w:rsid w:val="00386765"/>
    <w:rsid w:val="00391A6A"/>
    <w:rsid w:val="00397430"/>
    <w:rsid w:val="003A0AFE"/>
    <w:rsid w:val="003A1333"/>
    <w:rsid w:val="003A1849"/>
    <w:rsid w:val="003A1D0B"/>
    <w:rsid w:val="003A3CC5"/>
    <w:rsid w:val="003A479D"/>
    <w:rsid w:val="003A5A0F"/>
    <w:rsid w:val="003A5E40"/>
    <w:rsid w:val="003B1377"/>
    <w:rsid w:val="003B138C"/>
    <w:rsid w:val="003B2056"/>
    <w:rsid w:val="003B23E3"/>
    <w:rsid w:val="003B2A2A"/>
    <w:rsid w:val="003B34F9"/>
    <w:rsid w:val="003B39AA"/>
    <w:rsid w:val="003B6B98"/>
    <w:rsid w:val="003C0763"/>
    <w:rsid w:val="003C3D67"/>
    <w:rsid w:val="003C40AB"/>
    <w:rsid w:val="003C45E7"/>
    <w:rsid w:val="003C5DB9"/>
    <w:rsid w:val="003C7255"/>
    <w:rsid w:val="003C7BC9"/>
    <w:rsid w:val="003D0D6F"/>
    <w:rsid w:val="003D4D30"/>
    <w:rsid w:val="003D7EC9"/>
    <w:rsid w:val="003E1EAE"/>
    <w:rsid w:val="003E3DA7"/>
    <w:rsid w:val="003E4570"/>
    <w:rsid w:val="003E4CFD"/>
    <w:rsid w:val="003E633A"/>
    <w:rsid w:val="003E7BF1"/>
    <w:rsid w:val="003F31EC"/>
    <w:rsid w:val="003F4500"/>
    <w:rsid w:val="003F5F7B"/>
    <w:rsid w:val="0040037C"/>
    <w:rsid w:val="00403CE5"/>
    <w:rsid w:val="00404F00"/>
    <w:rsid w:val="00407675"/>
    <w:rsid w:val="00407F9B"/>
    <w:rsid w:val="0041546C"/>
    <w:rsid w:val="00421E07"/>
    <w:rsid w:val="00423A31"/>
    <w:rsid w:val="00424AE4"/>
    <w:rsid w:val="00426414"/>
    <w:rsid w:val="004330BC"/>
    <w:rsid w:val="00434021"/>
    <w:rsid w:val="004373C9"/>
    <w:rsid w:val="004378A0"/>
    <w:rsid w:val="004419CA"/>
    <w:rsid w:val="00441DAD"/>
    <w:rsid w:val="00442B1E"/>
    <w:rsid w:val="0044477D"/>
    <w:rsid w:val="004457ED"/>
    <w:rsid w:val="004469AF"/>
    <w:rsid w:val="004511CE"/>
    <w:rsid w:val="004546BD"/>
    <w:rsid w:val="004556F5"/>
    <w:rsid w:val="00456828"/>
    <w:rsid w:val="00456E8A"/>
    <w:rsid w:val="004573E9"/>
    <w:rsid w:val="004576A1"/>
    <w:rsid w:val="004624D0"/>
    <w:rsid w:val="00462EA0"/>
    <w:rsid w:val="004631FF"/>
    <w:rsid w:val="00465DF6"/>
    <w:rsid w:val="004677B1"/>
    <w:rsid w:val="00471070"/>
    <w:rsid w:val="0047371A"/>
    <w:rsid w:val="00475F26"/>
    <w:rsid w:val="004767DD"/>
    <w:rsid w:val="004810BC"/>
    <w:rsid w:val="00482C21"/>
    <w:rsid w:val="00482C4C"/>
    <w:rsid w:val="00492CBF"/>
    <w:rsid w:val="004A17C0"/>
    <w:rsid w:val="004A1F6F"/>
    <w:rsid w:val="004A21EE"/>
    <w:rsid w:val="004A22DB"/>
    <w:rsid w:val="004A3878"/>
    <w:rsid w:val="004A3DE5"/>
    <w:rsid w:val="004A4D8D"/>
    <w:rsid w:val="004A4F2A"/>
    <w:rsid w:val="004A4FBE"/>
    <w:rsid w:val="004A6351"/>
    <w:rsid w:val="004A7078"/>
    <w:rsid w:val="004A766E"/>
    <w:rsid w:val="004B3B9F"/>
    <w:rsid w:val="004B3D56"/>
    <w:rsid w:val="004B3E24"/>
    <w:rsid w:val="004B6752"/>
    <w:rsid w:val="004B7E21"/>
    <w:rsid w:val="004C2EE5"/>
    <w:rsid w:val="004C318C"/>
    <w:rsid w:val="004C36BC"/>
    <w:rsid w:val="004C7C33"/>
    <w:rsid w:val="004D172A"/>
    <w:rsid w:val="004D1908"/>
    <w:rsid w:val="004D1F2A"/>
    <w:rsid w:val="004D4B20"/>
    <w:rsid w:val="004D5D76"/>
    <w:rsid w:val="004D76D3"/>
    <w:rsid w:val="004E2A48"/>
    <w:rsid w:val="004E3376"/>
    <w:rsid w:val="004E3A42"/>
    <w:rsid w:val="004E5292"/>
    <w:rsid w:val="004E733E"/>
    <w:rsid w:val="004F05DF"/>
    <w:rsid w:val="004F62F5"/>
    <w:rsid w:val="004F661B"/>
    <w:rsid w:val="004F6707"/>
    <w:rsid w:val="005030E3"/>
    <w:rsid w:val="00503F8A"/>
    <w:rsid w:val="00505E97"/>
    <w:rsid w:val="00507152"/>
    <w:rsid w:val="005074AE"/>
    <w:rsid w:val="005107AA"/>
    <w:rsid w:val="00511EFB"/>
    <w:rsid w:val="00512EF5"/>
    <w:rsid w:val="00514EE3"/>
    <w:rsid w:val="005156F8"/>
    <w:rsid w:val="00516066"/>
    <w:rsid w:val="005201B9"/>
    <w:rsid w:val="00522659"/>
    <w:rsid w:val="005226F4"/>
    <w:rsid w:val="0052389D"/>
    <w:rsid w:val="00524380"/>
    <w:rsid w:val="00524574"/>
    <w:rsid w:val="00527266"/>
    <w:rsid w:val="00534271"/>
    <w:rsid w:val="00534A30"/>
    <w:rsid w:val="0053652F"/>
    <w:rsid w:val="00537A2A"/>
    <w:rsid w:val="00540E7B"/>
    <w:rsid w:val="00544F54"/>
    <w:rsid w:val="00545347"/>
    <w:rsid w:val="00547335"/>
    <w:rsid w:val="0055540A"/>
    <w:rsid w:val="00556174"/>
    <w:rsid w:val="00556581"/>
    <w:rsid w:val="00556708"/>
    <w:rsid w:val="005577BA"/>
    <w:rsid w:val="0056119D"/>
    <w:rsid w:val="00561B41"/>
    <w:rsid w:val="00562C7A"/>
    <w:rsid w:val="00564B2A"/>
    <w:rsid w:val="005679A2"/>
    <w:rsid w:val="005705FF"/>
    <w:rsid w:val="00573F5A"/>
    <w:rsid w:val="00576DC1"/>
    <w:rsid w:val="00577C6E"/>
    <w:rsid w:val="00583E3C"/>
    <w:rsid w:val="005842E6"/>
    <w:rsid w:val="00584C94"/>
    <w:rsid w:val="0058673E"/>
    <w:rsid w:val="00587C2B"/>
    <w:rsid w:val="00590B95"/>
    <w:rsid w:val="00591141"/>
    <w:rsid w:val="00594166"/>
    <w:rsid w:val="005952DE"/>
    <w:rsid w:val="00595333"/>
    <w:rsid w:val="00595463"/>
    <w:rsid w:val="005A0651"/>
    <w:rsid w:val="005A1D08"/>
    <w:rsid w:val="005A5646"/>
    <w:rsid w:val="005A723F"/>
    <w:rsid w:val="005B3AB2"/>
    <w:rsid w:val="005C00B4"/>
    <w:rsid w:val="005C078F"/>
    <w:rsid w:val="005C4514"/>
    <w:rsid w:val="005C5326"/>
    <w:rsid w:val="005C6394"/>
    <w:rsid w:val="005D2A87"/>
    <w:rsid w:val="005D5098"/>
    <w:rsid w:val="005E14A4"/>
    <w:rsid w:val="005E3C7F"/>
    <w:rsid w:val="005E4424"/>
    <w:rsid w:val="005E4A48"/>
    <w:rsid w:val="005E7A58"/>
    <w:rsid w:val="005F24A4"/>
    <w:rsid w:val="005F325B"/>
    <w:rsid w:val="005F5041"/>
    <w:rsid w:val="005F5BC5"/>
    <w:rsid w:val="005F639C"/>
    <w:rsid w:val="005F7CE6"/>
    <w:rsid w:val="006005F9"/>
    <w:rsid w:val="00601A58"/>
    <w:rsid w:val="0060211B"/>
    <w:rsid w:val="00602EBA"/>
    <w:rsid w:val="0060337B"/>
    <w:rsid w:val="00605632"/>
    <w:rsid w:val="0060619C"/>
    <w:rsid w:val="0060645D"/>
    <w:rsid w:val="006122E6"/>
    <w:rsid w:val="00614219"/>
    <w:rsid w:val="00615639"/>
    <w:rsid w:val="00615DF2"/>
    <w:rsid w:val="00617D93"/>
    <w:rsid w:val="00623289"/>
    <w:rsid w:val="00626B29"/>
    <w:rsid w:val="00627162"/>
    <w:rsid w:val="006275A4"/>
    <w:rsid w:val="00632324"/>
    <w:rsid w:val="0063236D"/>
    <w:rsid w:val="00633CCE"/>
    <w:rsid w:val="0063676B"/>
    <w:rsid w:val="00637749"/>
    <w:rsid w:val="00637B0D"/>
    <w:rsid w:val="00642B49"/>
    <w:rsid w:val="00643836"/>
    <w:rsid w:val="006458D4"/>
    <w:rsid w:val="006501F7"/>
    <w:rsid w:val="006503EA"/>
    <w:rsid w:val="0065079B"/>
    <w:rsid w:val="00651C88"/>
    <w:rsid w:val="00653F3D"/>
    <w:rsid w:val="00654789"/>
    <w:rsid w:val="00655652"/>
    <w:rsid w:val="006556BF"/>
    <w:rsid w:val="00655C7A"/>
    <w:rsid w:val="006568C8"/>
    <w:rsid w:val="00660C28"/>
    <w:rsid w:val="00660D4C"/>
    <w:rsid w:val="006614BB"/>
    <w:rsid w:val="0066287B"/>
    <w:rsid w:val="006673C1"/>
    <w:rsid w:val="006703CA"/>
    <w:rsid w:val="0067059B"/>
    <w:rsid w:val="00674100"/>
    <w:rsid w:val="006741D7"/>
    <w:rsid w:val="00674409"/>
    <w:rsid w:val="00676345"/>
    <w:rsid w:val="006778C0"/>
    <w:rsid w:val="00681015"/>
    <w:rsid w:val="00681DC1"/>
    <w:rsid w:val="0068287C"/>
    <w:rsid w:val="0068499D"/>
    <w:rsid w:val="00685889"/>
    <w:rsid w:val="00687378"/>
    <w:rsid w:val="006908E9"/>
    <w:rsid w:val="00693CB1"/>
    <w:rsid w:val="00695B52"/>
    <w:rsid w:val="006A14D8"/>
    <w:rsid w:val="006A2A6A"/>
    <w:rsid w:val="006A3FE8"/>
    <w:rsid w:val="006A607C"/>
    <w:rsid w:val="006A6122"/>
    <w:rsid w:val="006B2D8E"/>
    <w:rsid w:val="006B4738"/>
    <w:rsid w:val="006B57A0"/>
    <w:rsid w:val="006B612D"/>
    <w:rsid w:val="006B636B"/>
    <w:rsid w:val="006B6C58"/>
    <w:rsid w:val="006B76ED"/>
    <w:rsid w:val="006C0BA4"/>
    <w:rsid w:val="006C12C0"/>
    <w:rsid w:val="006C1714"/>
    <w:rsid w:val="006C6135"/>
    <w:rsid w:val="006C64B4"/>
    <w:rsid w:val="006C71C9"/>
    <w:rsid w:val="006D091C"/>
    <w:rsid w:val="006D1BC7"/>
    <w:rsid w:val="006D2A44"/>
    <w:rsid w:val="006D367A"/>
    <w:rsid w:val="006D46A7"/>
    <w:rsid w:val="006D50D9"/>
    <w:rsid w:val="006D5285"/>
    <w:rsid w:val="006D6496"/>
    <w:rsid w:val="006D720D"/>
    <w:rsid w:val="006E2F17"/>
    <w:rsid w:val="006E459B"/>
    <w:rsid w:val="006E6367"/>
    <w:rsid w:val="006E72F4"/>
    <w:rsid w:val="006E780C"/>
    <w:rsid w:val="006F2000"/>
    <w:rsid w:val="006F257E"/>
    <w:rsid w:val="006F446A"/>
    <w:rsid w:val="006F5B16"/>
    <w:rsid w:val="0070199A"/>
    <w:rsid w:val="00702CFF"/>
    <w:rsid w:val="0070427F"/>
    <w:rsid w:val="00704577"/>
    <w:rsid w:val="00704696"/>
    <w:rsid w:val="007048BF"/>
    <w:rsid w:val="007076B1"/>
    <w:rsid w:val="007104AE"/>
    <w:rsid w:val="00712B6C"/>
    <w:rsid w:val="007138F9"/>
    <w:rsid w:val="00717CCE"/>
    <w:rsid w:val="00720701"/>
    <w:rsid w:val="007278A0"/>
    <w:rsid w:val="00727A2E"/>
    <w:rsid w:val="007309F0"/>
    <w:rsid w:val="007315CA"/>
    <w:rsid w:val="0073230A"/>
    <w:rsid w:val="00732EB9"/>
    <w:rsid w:val="0073342E"/>
    <w:rsid w:val="00733510"/>
    <w:rsid w:val="007354A8"/>
    <w:rsid w:val="007366F5"/>
    <w:rsid w:val="00737DE5"/>
    <w:rsid w:val="00742941"/>
    <w:rsid w:val="00743015"/>
    <w:rsid w:val="00743399"/>
    <w:rsid w:val="007433DC"/>
    <w:rsid w:val="00743C27"/>
    <w:rsid w:val="007443C0"/>
    <w:rsid w:val="0074616E"/>
    <w:rsid w:val="007507F3"/>
    <w:rsid w:val="00751838"/>
    <w:rsid w:val="007523A9"/>
    <w:rsid w:val="00755342"/>
    <w:rsid w:val="007559E9"/>
    <w:rsid w:val="007563E9"/>
    <w:rsid w:val="00756E00"/>
    <w:rsid w:val="00762F80"/>
    <w:rsid w:val="007645C6"/>
    <w:rsid w:val="00770473"/>
    <w:rsid w:val="00771625"/>
    <w:rsid w:val="0077587D"/>
    <w:rsid w:val="007762F8"/>
    <w:rsid w:val="00776758"/>
    <w:rsid w:val="007774CC"/>
    <w:rsid w:val="0077785E"/>
    <w:rsid w:val="00777BE0"/>
    <w:rsid w:val="00777DED"/>
    <w:rsid w:val="00781D4E"/>
    <w:rsid w:val="00781EC9"/>
    <w:rsid w:val="00790A3F"/>
    <w:rsid w:val="00791B35"/>
    <w:rsid w:val="00792D07"/>
    <w:rsid w:val="007955D3"/>
    <w:rsid w:val="00795740"/>
    <w:rsid w:val="0079600C"/>
    <w:rsid w:val="00796422"/>
    <w:rsid w:val="00796A65"/>
    <w:rsid w:val="007A4AE1"/>
    <w:rsid w:val="007A52CA"/>
    <w:rsid w:val="007A5B85"/>
    <w:rsid w:val="007B3594"/>
    <w:rsid w:val="007B3942"/>
    <w:rsid w:val="007B3FDE"/>
    <w:rsid w:val="007C0C48"/>
    <w:rsid w:val="007C574F"/>
    <w:rsid w:val="007D1B3A"/>
    <w:rsid w:val="007D2C78"/>
    <w:rsid w:val="007D53AC"/>
    <w:rsid w:val="007E0F9E"/>
    <w:rsid w:val="007E2991"/>
    <w:rsid w:val="007E3EF0"/>
    <w:rsid w:val="007E5C12"/>
    <w:rsid w:val="007E77A7"/>
    <w:rsid w:val="007F05A0"/>
    <w:rsid w:val="007F0CEF"/>
    <w:rsid w:val="007F0EF6"/>
    <w:rsid w:val="007F10E2"/>
    <w:rsid w:val="007F1B54"/>
    <w:rsid w:val="007F23F2"/>
    <w:rsid w:val="007F39DC"/>
    <w:rsid w:val="007F4781"/>
    <w:rsid w:val="00801639"/>
    <w:rsid w:val="00803C8F"/>
    <w:rsid w:val="00806202"/>
    <w:rsid w:val="00810376"/>
    <w:rsid w:val="00815100"/>
    <w:rsid w:val="0081658B"/>
    <w:rsid w:val="00817BBB"/>
    <w:rsid w:val="00821AF7"/>
    <w:rsid w:val="00823A1B"/>
    <w:rsid w:val="0082468A"/>
    <w:rsid w:val="008265B8"/>
    <w:rsid w:val="00826A01"/>
    <w:rsid w:val="0082753A"/>
    <w:rsid w:val="00827A40"/>
    <w:rsid w:val="00832F6B"/>
    <w:rsid w:val="00833D41"/>
    <w:rsid w:val="008352D5"/>
    <w:rsid w:val="00835DAF"/>
    <w:rsid w:val="00836B31"/>
    <w:rsid w:val="00837279"/>
    <w:rsid w:val="00840A58"/>
    <w:rsid w:val="00842A97"/>
    <w:rsid w:val="00842D25"/>
    <w:rsid w:val="00843CB8"/>
    <w:rsid w:val="00846019"/>
    <w:rsid w:val="00851153"/>
    <w:rsid w:val="00852212"/>
    <w:rsid w:val="0085599B"/>
    <w:rsid w:val="00860584"/>
    <w:rsid w:val="00860BC7"/>
    <w:rsid w:val="00860E45"/>
    <w:rsid w:val="00861F38"/>
    <w:rsid w:val="0086281E"/>
    <w:rsid w:val="00862F9F"/>
    <w:rsid w:val="008658BA"/>
    <w:rsid w:val="00866FE2"/>
    <w:rsid w:val="00872497"/>
    <w:rsid w:val="00872BCA"/>
    <w:rsid w:val="00874244"/>
    <w:rsid w:val="00875875"/>
    <w:rsid w:val="0087594F"/>
    <w:rsid w:val="00882E43"/>
    <w:rsid w:val="0088712A"/>
    <w:rsid w:val="00887DDB"/>
    <w:rsid w:val="00887E22"/>
    <w:rsid w:val="0089056C"/>
    <w:rsid w:val="00890620"/>
    <w:rsid w:val="008907EF"/>
    <w:rsid w:val="008917D2"/>
    <w:rsid w:val="00893F5A"/>
    <w:rsid w:val="008942AC"/>
    <w:rsid w:val="00894EE7"/>
    <w:rsid w:val="008957D4"/>
    <w:rsid w:val="008A105B"/>
    <w:rsid w:val="008A1E84"/>
    <w:rsid w:val="008A27A2"/>
    <w:rsid w:val="008A59B3"/>
    <w:rsid w:val="008A6890"/>
    <w:rsid w:val="008A72FA"/>
    <w:rsid w:val="008A7330"/>
    <w:rsid w:val="008A748F"/>
    <w:rsid w:val="008A7A20"/>
    <w:rsid w:val="008A7AED"/>
    <w:rsid w:val="008B0AF6"/>
    <w:rsid w:val="008B0D8A"/>
    <w:rsid w:val="008B13B2"/>
    <w:rsid w:val="008B31FE"/>
    <w:rsid w:val="008B73F3"/>
    <w:rsid w:val="008C72DB"/>
    <w:rsid w:val="008C7E57"/>
    <w:rsid w:val="008D04AD"/>
    <w:rsid w:val="008D4CF6"/>
    <w:rsid w:val="008D4F15"/>
    <w:rsid w:val="008D5D90"/>
    <w:rsid w:val="008D6347"/>
    <w:rsid w:val="008D7F55"/>
    <w:rsid w:val="008E042D"/>
    <w:rsid w:val="008E0CC2"/>
    <w:rsid w:val="008E4791"/>
    <w:rsid w:val="008E4D7B"/>
    <w:rsid w:val="008E6B3F"/>
    <w:rsid w:val="008E6E42"/>
    <w:rsid w:val="008F0D61"/>
    <w:rsid w:val="008F13CC"/>
    <w:rsid w:val="008F4D6A"/>
    <w:rsid w:val="008F5832"/>
    <w:rsid w:val="008F5AF4"/>
    <w:rsid w:val="009001F6"/>
    <w:rsid w:val="00903A5C"/>
    <w:rsid w:val="009043F0"/>
    <w:rsid w:val="0090467B"/>
    <w:rsid w:val="00904F4E"/>
    <w:rsid w:val="009051CF"/>
    <w:rsid w:val="009054A2"/>
    <w:rsid w:val="00906EEC"/>
    <w:rsid w:val="009077C9"/>
    <w:rsid w:val="00910199"/>
    <w:rsid w:val="009110C6"/>
    <w:rsid w:val="009115E7"/>
    <w:rsid w:val="00916353"/>
    <w:rsid w:val="00920AF1"/>
    <w:rsid w:val="00921245"/>
    <w:rsid w:val="0092156D"/>
    <w:rsid w:val="0092206B"/>
    <w:rsid w:val="00922AFE"/>
    <w:rsid w:val="00925F28"/>
    <w:rsid w:val="00932FBA"/>
    <w:rsid w:val="0093463F"/>
    <w:rsid w:val="009352C8"/>
    <w:rsid w:val="00935E5D"/>
    <w:rsid w:val="00936CE5"/>
    <w:rsid w:val="009372C2"/>
    <w:rsid w:val="00937F6B"/>
    <w:rsid w:val="00940393"/>
    <w:rsid w:val="009426D8"/>
    <w:rsid w:val="00943A93"/>
    <w:rsid w:val="00944339"/>
    <w:rsid w:val="00944786"/>
    <w:rsid w:val="00946E0A"/>
    <w:rsid w:val="00947AD2"/>
    <w:rsid w:val="00950F73"/>
    <w:rsid w:val="0095150E"/>
    <w:rsid w:val="00952C33"/>
    <w:rsid w:val="00954FF9"/>
    <w:rsid w:val="00955299"/>
    <w:rsid w:val="009562BD"/>
    <w:rsid w:val="00957B64"/>
    <w:rsid w:val="00961AC6"/>
    <w:rsid w:val="009642C4"/>
    <w:rsid w:val="0096446C"/>
    <w:rsid w:val="00967211"/>
    <w:rsid w:val="009704D1"/>
    <w:rsid w:val="009707A3"/>
    <w:rsid w:val="00972073"/>
    <w:rsid w:val="009728D5"/>
    <w:rsid w:val="009730B0"/>
    <w:rsid w:val="00973691"/>
    <w:rsid w:val="00974A5C"/>
    <w:rsid w:val="0097693A"/>
    <w:rsid w:val="00976D77"/>
    <w:rsid w:val="00977019"/>
    <w:rsid w:val="0097720A"/>
    <w:rsid w:val="00980083"/>
    <w:rsid w:val="009803AE"/>
    <w:rsid w:val="009820B2"/>
    <w:rsid w:val="00983006"/>
    <w:rsid w:val="00983A95"/>
    <w:rsid w:val="009841C6"/>
    <w:rsid w:val="0098745F"/>
    <w:rsid w:val="0099106B"/>
    <w:rsid w:val="00992B06"/>
    <w:rsid w:val="009935C1"/>
    <w:rsid w:val="00997648"/>
    <w:rsid w:val="009A1542"/>
    <w:rsid w:val="009A1B8C"/>
    <w:rsid w:val="009A2A22"/>
    <w:rsid w:val="009A3A61"/>
    <w:rsid w:val="009A40C5"/>
    <w:rsid w:val="009A63CE"/>
    <w:rsid w:val="009B0A87"/>
    <w:rsid w:val="009C05B7"/>
    <w:rsid w:val="009C0BF7"/>
    <w:rsid w:val="009C0CCE"/>
    <w:rsid w:val="009C1536"/>
    <w:rsid w:val="009C2CA1"/>
    <w:rsid w:val="009C3A0B"/>
    <w:rsid w:val="009C5A78"/>
    <w:rsid w:val="009C6339"/>
    <w:rsid w:val="009C66F1"/>
    <w:rsid w:val="009C7131"/>
    <w:rsid w:val="009D15F9"/>
    <w:rsid w:val="009D21AD"/>
    <w:rsid w:val="009D2628"/>
    <w:rsid w:val="009D282B"/>
    <w:rsid w:val="009D3425"/>
    <w:rsid w:val="009D3E61"/>
    <w:rsid w:val="009D5D22"/>
    <w:rsid w:val="009E34B8"/>
    <w:rsid w:val="009E41E3"/>
    <w:rsid w:val="009E4708"/>
    <w:rsid w:val="009E5567"/>
    <w:rsid w:val="009E6627"/>
    <w:rsid w:val="009E6EE6"/>
    <w:rsid w:val="009E771A"/>
    <w:rsid w:val="009F0EDF"/>
    <w:rsid w:val="009F2610"/>
    <w:rsid w:val="009F32F6"/>
    <w:rsid w:val="009F330E"/>
    <w:rsid w:val="00A01ADB"/>
    <w:rsid w:val="00A02BCF"/>
    <w:rsid w:val="00A05303"/>
    <w:rsid w:val="00A06F2C"/>
    <w:rsid w:val="00A07C19"/>
    <w:rsid w:val="00A10B5C"/>
    <w:rsid w:val="00A151FE"/>
    <w:rsid w:val="00A160E3"/>
    <w:rsid w:val="00A16124"/>
    <w:rsid w:val="00A16E4C"/>
    <w:rsid w:val="00A20DF8"/>
    <w:rsid w:val="00A23430"/>
    <w:rsid w:val="00A23494"/>
    <w:rsid w:val="00A25EEC"/>
    <w:rsid w:val="00A27747"/>
    <w:rsid w:val="00A3163F"/>
    <w:rsid w:val="00A3410D"/>
    <w:rsid w:val="00A350F8"/>
    <w:rsid w:val="00A365AC"/>
    <w:rsid w:val="00A379B9"/>
    <w:rsid w:val="00A43434"/>
    <w:rsid w:val="00A44EC8"/>
    <w:rsid w:val="00A45B0B"/>
    <w:rsid w:val="00A47959"/>
    <w:rsid w:val="00A47A85"/>
    <w:rsid w:val="00A501F1"/>
    <w:rsid w:val="00A5182F"/>
    <w:rsid w:val="00A521A9"/>
    <w:rsid w:val="00A61CAC"/>
    <w:rsid w:val="00A645D9"/>
    <w:rsid w:val="00A6547F"/>
    <w:rsid w:val="00A65AE0"/>
    <w:rsid w:val="00A66940"/>
    <w:rsid w:val="00A73378"/>
    <w:rsid w:val="00A7365F"/>
    <w:rsid w:val="00A74017"/>
    <w:rsid w:val="00A7603F"/>
    <w:rsid w:val="00A80E04"/>
    <w:rsid w:val="00A928F2"/>
    <w:rsid w:val="00A9351F"/>
    <w:rsid w:val="00A939E2"/>
    <w:rsid w:val="00AA21CB"/>
    <w:rsid w:val="00AA25E1"/>
    <w:rsid w:val="00AA2619"/>
    <w:rsid w:val="00AA31B0"/>
    <w:rsid w:val="00AA3BF0"/>
    <w:rsid w:val="00AA4D1F"/>
    <w:rsid w:val="00AA57CB"/>
    <w:rsid w:val="00AA5AE8"/>
    <w:rsid w:val="00AA7C79"/>
    <w:rsid w:val="00AB04BF"/>
    <w:rsid w:val="00AB0A6A"/>
    <w:rsid w:val="00AB0B29"/>
    <w:rsid w:val="00AB337B"/>
    <w:rsid w:val="00AB3C95"/>
    <w:rsid w:val="00AB3CD2"/>
    <w:rsid w:val="00AB5B0F"/>
    <w:rsid w:val="00AC411F"/>
    <w:rsid w:val="00AC6078"/>
    <w:rsid w:val="00AC6886"/>
    <w:rsid w:val="00AD0342"/>
    <w:rsid w:val="00AD2162"/>
    <w:rsid w:val="00AD331B"/>
    <w:rsid w:val="00AD7E7B"/>
    <w:rsid w:val="00AE24FC"/>
    <w:rsid w:val="00AE567D"/>
    <w:rsid w:val="00AE62C9"/>
    <w:rsid w:val="00AF1994"/>
    <w:rsid w:val="00AF5670"/>
    <w:rsid w:val="00AF57AA"/>
    <w:rsid w:val="00AF5EDA"/>
    <w:rsid w:val="00AF64BE"/>
    <w:rsid w:val="00AF6FF1"/>
    <w:rsid w:val="00AF7502"/>
    <w:rsid w:val="00B01CFC"/>
    <w:rsid w:val="00B02BEF"/>
    <w:rsid w:val="00B0585A"/>
    <w:rsid w:val="00B05F0E"/>
    <w:rsid w:val="00B07F7B"/>
    <w:rsid w:val="00B112C3"/>
    <w:rsid w:val="00B1247B"/>
    <w:rsid w:val="00B13AD4"/>
    <w:rsid w:val="00B13DF7"/>
    <w:rsid w:val="00B15D86"/>
    <w:rsid w:val="00B170B3"/>
    <w:rsid w:val="00B21B40"/>
    <w:rsid w:val="00B21D25"/>
    <w:rsid w:val="00B21FDC"/>
    <w:rsid w:val="00B22B7D"/>
    <w:rsid w:val="00B23EA3"/>
    <w:rsid w:val="00B249F1"/>
    <w:rsid w:val="00B25DD2"/>
    <w:rsid w:val="00B276B0"/>
    <w:rsid w:val="00B313C4"/>
    <w:rsid w:val="00B32881"/>
    <w:rsid w:val="00B334EE"/>
    <w:rsid w:val="00B341E0"/>
    <w:rsid w:val="00B34537"/>
    <w:rsid w:val="00B34C45"/>
    <w:rsid w:val="00B35193"/>
    <w:rsid w:val="00B35E6F"/>
    <w:rsid w:val="00B3703E"/>
    <w:rsid w:val="00B42CB4"/>
    <w:rsid w:val="00B431AB"/>
    <w:rsid w:val="00B4508D"/>
    <w:rsid w:val="00B471B2"/>
    <w:rsid w:val="00B4739B"/>
    <w:rsid w:val="00B477B8"/>
    <w:rsid w:val="00B5007C"/>
    <w:rsid w:val="00B50184"/>
    <w:rsid w:val="00B51E18"/>
    <w:rsid w:val="00B5353E"/>
    <w:rsid w:val="00B54105"/>
    <w:rsid w:val="00B54225"/>
    <w:rsid w:val="00B559A4"/>
    <w:rsid w:val="00B55A9E"/>
    <w:rsid w:val="00B57927"/>
    <w:rsid w:val="00B60DE0"/>
    <w:rsid w:val="00B60F04"/>
    <w:rsid w:val="00B61BD2"/>
    <w:rsid w:val="00B63AE2"/>
    <w:rsid w:val="00B64DBA"/>
    <w:rsid w:val="00B65C8A"/>
    <w:rsid w:val="00B66033"/>
    <w:rsid w:val="00B726D4"/>
    <w:rsid w:val="00B74362"/>
    <w:rsid w:val="00B746F2"/>
    <w:rsid w:val="00B7647F"/>
    <w:rsid w:val="00B778BD"/>
    <w:rsid w:val="00B807CF"/>
    <w:rsid w:val="00B821F5"/>
    <w:rsid w:val="00B82280"/>
    <w:rsid w:val="00B82A9F"/>
    <w:rsid w:val="00B83534"/>
    <w:rsid w:val="00B84246"/>
    <w:rsid w:val="00B8549A"/>
    <w:rsid w:val="00B90053"/>
    <w:rsid w:val="00B90092"/>
    <w:rsid w:val="00B91905"/>
    <w:rsid w:val="00B92C14"/>
    <w:rsid w:val="00B93755"/>
    <w:rsid w:val="00B93E12"/>
    <w:rsid w:val="00B93F0F"/>
    <w:rsid w:val="00B96C69"/>
    <w:rsid w:val="00B97D85"/>
    <w:rsid w:val="00BA19EF"/>
    <w:rsid w:val="00BA5E5E"/>
    <w:rsid w:val="00BA7E5A"/>
    <w:rsid w:val="00BB22DA"/>
    <w:rsid w:val="00BB2AC2"/>
    <w:rsid w:val="00BB2B14"/>
    <w:rsid w:val="00BB30D4"/>
    <w:rsid w:val="00BB3A14"/>
    <w:rsid w:val="00BB3FC6"/>
    <w:rsid w:val="00BB7EF2"/>
    <w:rsid w:val="00BC11B5"/>
    <w:rsid w:val="00BC2446"/>
    <w:rsid w:val="00BC3DE1"/>
    <w:rsid w:val="00BC4147"/>
    <w:rsid w:val="00BC4899"/>
    <w:rsid w:val="00BC5752"/>
    <w:rsid w:val="00BC6363"/>
    <w:rsid w:val="00BC6F27"/>
    <w:rsid w:val="00BC6FD3"/>
    <w:rsid w:val="00BD0412"/>
    <w:rsid w:val="00BD17D8"/>
    <w:rsid w:val="00BD53D2"/>
    <w:rsid w:val="00BD642E"/>
    <w:rsid w:val="00BE32FB"/>
    <w:rsid w:val="00BE3954"/>
    <w:rsid w:val="00BE406D"/>
    <w:rsid w:val="00BF031E"/>
    <w:rsid w:val="00BF2231"/>
    <w:rsid w:val="00BF72B2"/>
    <w:rsid w:val="00BF768E"/>
    <w:rsid w:val="00BF7B84"/>
    <w:rsid w:val="00C021C3"/>
    <w:rsid w:val="00C03C6F"/>
    <w:rsid w:val="00C04CC9"/>
    <w:rsid w:val="00C06D62"/>
    <w:rsid w:val="00C1566F"/>
    <w:rsid w:val="00C15CAF"/>
    <w:rsid w:val="00C15DC0"/>
    <w:rsid w:val="00C21289"/>
    <w:rsid w:val="00C223ED"/>
    <w:rsid w:val="00C26A98"/>
    <w:rsid w:val="00C271C8"/>
    <w:rsid w:val="00C30E5D"/>
    <w:rsid w:val="00C31DBA"/>
    <w:rsid w:val="00C35ACA"/>
    <w:rsid w:val="00C35AE2"/>
    <w:rsid w:val="00C36E8C"/>
    <w:rsid w:val="00C41A69"/>
    <w:rsid w:val="00C4346B"/>
    <w:rsid w:val="00C43C70"/>
    <w:rsid w:val="00C4541E"/>
    <w:rsid w:val="00C508F3"/>
    <w:rsid w:val="00C52080"/>
    <w:rsid w:val="00C52C36"/>
    <w:rsid w:val="00C54769"/>
    <w:rsid w:val="00C56F77"/>
    <w:rsid w:val="00C60E70"/>
    <w:rsid w:val="00C653E0"/>
    <w:rsid w:val="00C67893"/>
    <w:rsid w:val="00C67C46"/>
    <w:rsid w:val="00C71CF1"/>
    <w:rsid w:val="00C72248"/>
    <w:rsid w:val="00C72A59"/>
    <w:rsid w:val="00C77945"/>
    <w:rsid w:val="00C80054"/>
    <w:rsid w:val="00C83808"/>
    <w:rsid w:val="00C875EF"/>
    <w:rsid w:val="00C90244"/>
    <w:rsid w:val="00C9045F"/>
    <w:rsid w:val="00C907D1"/>
    <w:rsid w:val="00C92E82"/>
    <w:rsid w:val="00C9347F"/>
    <w:rsid w:val="00C93ACC"/>
    <w:rsid w:val="00C9516A"/>
    <w:rsid w:val="00C9530B"/>
    <w:rsid w:val="00C9552F"/>
    <w:rsid w:val="00C969DC"/>
    <w:rsid w:val="00C9797B"/>
    <w:rsid w:val="00CA03AA"/>
    <w:rsid w:val="00CA31C0"/>
    <w:rsid w:val="00CA4CEE"/>
    <w:rsid w:val="00CA6163"/>
    <w:rsid w:val="00CA7DFE"/>
    <w:rsid w:val="00CB471C"/>
    <w:rsid w:val="00CB5A64"/>
    <w:rsid w:val="00CB6904"/>
    <w:rsid w:val="00CB7466"/>
    <w:rsid w:val="00CC12AE"/>
    <w:rsid w:val="00CC39AB"/>
    <w:rsid w:val="00CC4902"/>
    <w:rsid w:val="00CC4F83"/>
    <w:rsid w:val="00CC53A8"/>
    <w:rsid w:val="00CD00D9"/>
    <w:rsid w:val="00CD23FE"/>
    <w:rsid w:val="00CD343F"/>
    <w:rsid w:val="00CD3627"/>
    <w:rsid w:val="00CD3DD7"/>
    <w:rsid w:val="00CD53DC"/>
    <w:rsid w:val="00CD678B"/>
    <w:rsid w:val="00CD7387"/>
    <w:rsid w:val="00CD7CDF"/>
    <w:rsid w:val="00CE023A"/>
    <w:rsid w:val="00CE0926"/>
    <w:rsid w:val="00CE390C"/>
    <w:rsid w:val="00CE3FA0"/>
    <w:rsid w:val="00CE563A"/>
    <w:rsid w:val="00CF24D6"/>
    <w:rsid w:val="00CF2E5A"/>
    <w:rsid w:val="00CF2F51"/>
    <w:rsid w:val="00CF4F3B"/>
    <w:rsid w:val="00CF5067"/>
    <w:rsid w:val="00CF6393"/>
    <w:rsid w:val="00D0043D"/>
    <w:rsid w:val="00D007A4"/>
    <w:rsid w:val="00D012AB"/>
    <w:rsid w:val="00D0164E"/>
    <w:rsid w:val="00D02818"/>
    <w:rsid w:val="00D03A9D"/>
    <w:rsid w:val="00D03D3F"/>
    <w:rsid w:val="00D058A7"/>
    <w:rsid w:val="00D13515"/>
    <w:rsid w:val="00D149AA"/>
    <w:rsid w:val="00D17A9F"/>
    <w:rsid w:val="00D217B0"/>
    <w:rsid w:val="00D221C3"/>
    <w:rsid w:val="00D239B1"/>
    <w:rsid w:val="00D24085"/>
    <w:rsid w:val="00D25015"/>
    <w:rsid w:val="00D31776"/>
    <w:rsid w:val="00D32BA6"/>
    <w:rsid w:val="00D33834"/>
    <w:rsid w:val="00D36A55"/>
    <w:rsid w:val="00D37374"/>
    <w:rsid w:val="00D405AA"/>
    <w:rsid w:val="00D407E7"/>
    <w:rsid w:val="00D40B03"/>
    <w:rsid w:val="00D4166F"/>
    <w:rsid w:val="00D42377"/>
    <w:rsid w:val="00D438A7"/>
    <w:rsid w:val="00D44746"/>
    <w:rsid w:val="00D45340"/>
    <w:rsid w:val="00D46B57"/>
    <w:rsid w:val="00D472C7"/>
    <w:rsid w:val="00D50413"/>
    <w:rsid w:val="00D50F18"/>
    <w:rsid w:val="00D50F4E"/>
    <w:rsid w:val="00D51879"/>
    <w:rsid w:val="00D51EEF"/>
    <w:rsid w:val="00D56028"/>
    <w:rsid w:val="00D57B17"/>
    <w:rsid w:val="00D60DBC"/>
    <w:rsid w:val="00D63155"/>
    <w:rsid w:val="00D632AB"/>
    <w:rsid w:val="00D63335"/>
    <w:rsid w:val="00D63CED"/>
    <w:rsid w:val="00D64079"/>
    <w:rsid w:val="00D650DC"/>
    <w:rsid w:val="00D7468C"/>
    <w:rsid w:val="00D7503A"/>
    <w:rsid w:val="00D75580"/>
    <w:rsid w:val="00D80691"/>
    <w:rsid w:val="00D8085C"/>
    <w:rsid w:val="00D80FA2"/>
    <w:rsid w:val="00D82026"/>
    <w:rsid w:val="00D829BA"/>
    <w:rsid w:val="00D83529"/>
    <w:rsid w:val="00D85A6B"/>
    <w:rsid w:val="00D85D63"/>
    <w:rsid w:val="00D87346"/>
    <w:rsid w:val="00D923A4"/>
    <w:rsid w:val="00D9324A"/>
    <w:rsid w:val="00D963E9"/>
    <w:rsid w:val="00D97BE3"/>
    <w:rsid w:val="00D97CF9"/>
    <w:rsid w:val="00DA0603"/>
    <w:rsid w:val="00DA09E1"/>
    <w:rsid w:val="00DA1CF1"/>
    <w:rsid w:val="00DA288B"/>
    <w:rsid w:val="00DA6372"/>
    <w:rsid w:val="00DB064F"/>
    <w:rsid w:val="00DB0F23"/>
    <w:rsid w:val="00DB1815"/>
    <w:rsid w:val="00DB2763"/>
    <w:rsid w:val="00DB2FFE"/>
    <w:rsid w:val="00DB38F4"/>
    <w:rsid w:val="00DB3BA5"/>
    <w:rsid w:val="00DB53DE"/>
    <w:rsid w:val="00DB53E6"/>
    <w:rsid w:val="00DC31D3"/>
    <w:rsid w:val="00DD0CBE"/>
    <w:rsid w:val="00DD20C6"/>
    <w:rsid w:val="00DD29BD"/>
    <w:rsid w:val="00DD7581"/>
    <w:rsid w:val="00DD7724"/>
    <w:rsid w:val="00DD7E67"/>
    <w:rsid w:val="00DE5F54"/>
    <w:rsid w:val="00DE6A6E"/>
    <w:rsid w:val="00DF07CB"/>
    <w:rsid w:val="00DF0987"/>
    <w:rsid w:val="00DF1042"/>
    <w:rsid w:val="00DF16A1"/>
    <w:rsid w:val="00DF5871"/>
    <w:rsid w:val="00DF67DC"/>
    <w:rsid w:val="00DF7A92"/>
    <w:rsid w:val="00E03B6C"/>
    <w:rsid w:val="00E05ABA"/>
    <w:rsid w:val="00E05C27"/>
    <w:rsid w:val="00E06573"/>
    <w:rsid w:val="00E0659D"/>
    <w:rsid w:val="00E066FB"/>
    <w:rsid w:val="00E0770A"/>
    <w:rsid w:val="00E1586B"/>
    <w:rsid w:val="00E160E6"/>
    <w:rsid w:val="00E17741"/>
    <w:rsid w:val="00E200A6"/>
    <w:rsid w:val="00E20C9E"/>
    <w:rsid w:val="00E2166F"/>
    <w:rsid w:val="00E22518"/>
    <w:rsid w:val="00E2269E"/>
    <w:rsid w:val="00E22905"/>
    <w:rsid w:val="00E236C4"/>
    <w:rsid w:val="00E23D4D"/>
    <w:rsid w:val="00E26622"/>
    <w:rsid w:val="00E27A8E"/>
    <w:rsid w:val="00E30557"/>
    <w:rsid w:val="00E30D33"/>
    <w:rsid w:val="00E329A7"/>
    <w:rsid w:val="00E33360"/>
    <w:rsid w:val="00E3385A"/>
    <w:rsid w:val="00E338FD"/>
    <w:rsid w:val="00E35822"/>
    <w:rsid w:val="00E365CD"/>
    <w:rsid w:val="00E36EAB"/>
    <w:rsid w:val="00E40552"/>
    <w:rsid w:val="00E46B71"/>
    <w:rsid w:val="00E479DA"/>
    <w:rsid w:val="00E47D22"/>
    <w:rsid w:val="00E51F93"/>
    <w:rsid w:val="00E52B2A"/>
    <w:rsid w:val="00E613F0"/>
    <w:rsid w:val="00E63D8E"/>
    <w:rsid w:val="00E65A71"/>
    <w:rsid w:val="00E66ABC"/>
    <w:rsid w:val="00E67882"/>
    <w:rsid w:val="00E70B54"/>
    <w:rsid w:val="00E70E9F"/>
    <w:rsid w:val="00E7166A"/>
    <w:rsid w:val="00E7202B"/>
    <w:rsid w:val="00E7750D"/>
    <w:rsid w:val="00E77D72"/>
    <w:rsid w:val="00E844B9"/>
    <w:rsid w:val="00E91EAE"/>
    <w:rsid w:val="00E94F19"/>
    <w:rsid w:val="00E95F3D"/>
    <w:rsid w:val="00E979CE"/>
    <w:rsid w:val="00EA0EC8"/>
    <w:rsid w:val="00EA29CD"/>
    <w:rsid w:val="00EA3EFC"/>
    <w:rsid w:val="00EA408F"/>
    <w:rsid w:val="00EA734D"/>
    <w:rsid w:val="00EB0748"/>
    <w:rsid w:val="00EB180F"/>
    <w:rsid w:val="00EB1E31"/>
    <w:rsid w:val="00EB42DB"/>
    <w:rsid w:val="00EC0C42"/>
    <w:rsid w:val="00EC0E37"/>
    <w:rsid w:val="00EC50A1"/>
    <w:rsid w:val="00EC5279"/>
    <w:rsid w:val="00EC76B9"/>
    <w:rsid w:val="00ED6CD4"/>
    <w:rsid w:val="00ED75F3"/>
    <w:rsid w:val="00ED7624"/>
    <w:rsid w:val="00EE0BF4"/>
    <w:rsid w:val="00EE104C"/>
    <w:rsid w:val="00EE1E02"/>
    <w:rsid w:val="00EE35FC"/>
    <w:rsid w:val="00EE4B5D"/>
    <w:rsid w:val="00EE7638"/>
    <w:rsid w:val="00EF1BE3"/>
    <w:rsid w:val="00EF1FFD"/>
    <w:rsid w:val="00EF4DA1"/>
    <w:rsid w:val="00EF613C"/>
    <w:rsid w:val="00EF7DA4"/>
    <w:rsid w:val="00F019FC"/>
    <w:rsid w:val="00F024B9"/>
    <w:rsid w:val="00F025C4"/>
    <w:rsid w:val="00F03FD2"/>
    <w:rsid w:val="00F04797"/>
    <w:rsid w:val="00F061F8"/>
    <w:rsid w:val="00F0630E"/>
    <w:rsid w:val="00F06D4D"/>
    <w:rsid w:val="00F10C0A"/>
    <w:rsid w:val="00F128AC"/>
    <w:rsid w:val="00F14C65"/>
    <w:rsid w:val="00F209AF"/>
    <w:rsid w:val="00F218CA"/>
    <w:rsid w:val="00F2245A"/>
    <w:rsid w:val="00F27D1C"/>
    <w:rsid w:val="00F30254"/>
    <w:rsid w:val="00F35AAC"/>
    <w:rsid w:val="00F37DBA"/>
    <w:rsid w:val="00F408B4"/>
    <w:rsid w:val="00F40D10"/>
    <w:rsid w:val="00F446C5"/>
    <w:rsid w:val="00F44FE3"/>
    <w:rsid w:val="00F4600F"/>
    <w:rsid w:val="00F468A2"/>
    <w:rsid w:val="00F50CEF"/>
    <w:rsid w:val="00F5225E"/>
    <w:rsid w:val="00F55D19"/>
    <w:rsid w:val="00F57344"/>
    <w:rsid w:val="00F57B52"/>
    <w:rsid w:val="00F638C3"/>
    <w:rsid w:val="00F64B0F"/>
    <w:rsid w:val="00F663AF"/>
    <w:rsid w:val="00F7441F"/>
    <w:rsid w:val="00F74FFE"/>
    <w:rsid w:val="00F753B0"/>
    <w:rsid w:val="00F75EF3"/>
    <w:rsid w:val="00F77A2A"/>
    <w:rsid w:val="00F83907"/>
    <w:rsid w:val="00F83CF1"/>
    <w:rsid w:val="00F8444D"/>
    <w:rsid w:val="00F84DC0"/>
    <w:rsid w:val="00F90262"/>
    <w:rsid w:val="00F90A5C"/>
    <w:rsid w:val="00F968C2"/>
    <w:rsid w:val="00F97618"/>
    <w:rsid w:val="00F97D8F"/>
    <w:rsid w:val="00FA206F"/>
    <w:rsid w:val="00FA2DAE"/>
    <w:rsid w:val="00FA3293"/>
    <w:rsid w:val="00FA5C98"/>
    <w:rsid w:val="00FA7262"/>
    <w:rsid w:val="00FB07FD"/>
    <w:rsid w:val="00FB2022"/>
    <w:rsid w:val="00FB296F"/>
    <w:rsid w:val="00FB3AC4"/>
    <w:rsid w:val="00FB5F82"/>
    <w:rsid w:val="00FC1020"/>
    <w:rsid w:val="00FC2E4A"/>
    <w:rsid w:val="00FC4D16"/>
    <w:rsid w:val="00FC6E85"/>
    <w:rsid w:val="00FC7A90"/>
    <w:rsid w:val="00FD1EFA"/>
    <w:rsid w:val="00FD2ADB"/>
    <w:rsid w:val="00FD3D84"/>
    <w:rsid w:val="00FD48F8"/>
    <w:rsid w:val="00FD52BF"/>
    <w:rsid w:val="00FD7DFA"/>
    <w:rsid w:val="00FE0B51"/>
    <w:rsid w:val="00FE175C"/>
    <w:rsid w:val="00FE253F"/>
    <w:rsid w:val="00FE51EB"/>
    <w:rsid w:val="00FE532B"/>
    <w:rsid w:val="00FE5C15"/>
    <w:rsid w:val="00FE6E79"/>
    <w:rsid w:val="00FE79F1"/>
    <w:rsid w:val="00FF1B4A"/>
    <w:rsid w:val="00FF46A2"/>
    <w:rsid w:val="05FD681F"/>
    <w:rsid w:val="08F63A49"/>
    <w:rsid w:val="176B4F6C"/>
    <w:rsid w:val="2002CFAA"/>
    <w:rsid w:val="22CD87E0"/>
    <w:rsid w:val="2CFD8E57"/>
    <w:rsid w:val="35047EB1"/>
    <w:rsid w:val="3AA297BF"/>
    <w:rsid w:val="3B91FAA9"/>
    <w:rsid w:val="40388419"/>
    <w:rsid w:val="50D69CE4"/>
    <w:rsid w:val="62042EBA"/>
    <w:rsid w:val="635FEC4D"/>
    <w:rsid w:val="6E858F34"/>
    <w:rsid w:val="71D6E438"/>
    <w:rsid w:val="73388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9A2C12"/>
  <w15:chartTrackingRefBased/>
  <w15:docId w15:val="{A63330EC-389A-45FB-B44B-CEC07279D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4384"/>
    <w:rPr>
      <w:rFonts w:ascii="Arial Narrow" w:hAnsi="Arial Narrow"/>
    </w:rPr>
  </w:style>
  <w:style w:type="paragraph" w:styleId="Heading1">
    <w:name w:val="heading 1"/>
    <w:next w:val="Normal"/>
    <w:link w:val="Heading1Char"/>
    <w:qFormat/>
    <w:rsid w:val="006D720D"/>
    <w:pPr>
      <w:widowControl w:val="0"/>
      <w:numPr>
        <w:numId w:val="1"/>
      </w:numPr>
      <w:spacing w:before="120" w:after="120" w:line="240" w:lineRule="auto"/>
      <w:outlineLvl w:val="0"/>
    </w:pPr>
    <w:rPr>
      <w:rFonts w:eastAsia="Times New Roman" w:cs="Arial"/>
      <w:b/>
      <w:color w:val="004483"/>
      <w:spacing w:val="-10"/>
      <w:kern w:val="20"/>
      <w:sz w:val="28"/>
      <w:szCs w:val="24"/>
    </w:rPr>
  </w:style>
  <w:style w:type="paragraph" w:styleId="Heading2">
    <w:name w:val="heading 2"/>
    <w:basedOn w:val="Normal"/>
    <w:next w:val="Normal"/>
    <w:link w:val="Heading2Char"/>
    <w:qFormat/>
    <w:rsid w:val="006D720D"/>
    <w:pPr>
      <w:keepNext/>
      <w:keepLines/>
      <w:numPr>
        <w:ilvl w:val="1"/>
        <w:numId w:val="1"/>
      </w:numPr>
      <w:spacing w:before="120" w:after="120" w:line="240" w:lineRule="auto"/>
      <w:contextualSpacing/>
      <w:outlineLvl w:val="1"/>
    </w:pPr>
    <w:rPr>
      <w:rFonts w:eastAsia="Times New Roman" w:cs="Arial"/>
      <w:b/>
      <w:bCs/>
      <w:iCs/>
      <w:spacing w:val="-4"/>
      <w:kern w:val="20"/>
      <w:sz w:val="24"/>
      <w:szCs w:val="32"/>
    </w:rPr>
  </w:style>
  <w:style w:type="paragraph" w:styleId="Heading3">
    <w:name w:val="heading 3"/>
    <w:aliases w:val="h3"/>
    <w:basedOn w:val="Normal"/>
    <w:next w:val="Normal"/>
    <w:link w:val="Heading3Char"/>
    <w:qFormat/>
    <w:rsid w:val="00D37374"/>
    <w:pPr>
      <w:numPr>
        <w:ilvl w:val="2"/>
        <w:numId w:val="1"/>
      </w:numPr>
      <w:tabs>
        <w:tab w:val="left" w:pos="864"/>
      </w:tabs>
      <w:spacing w:before="120" w:after="120" w:line="240" w:lineRule="auto"/>
      <w:contextualSpacing/>
      <w:outlineLvl w:val="2"/>
    </w:pPr>
    <w:rPr>
      <w:rFonts w:eastAsia="Times New Roman" w:cs="Times New Roman"/>
      <w:color w:val="000000"/>
      <w:spacing w:val="-4"/>
      <w:kern w:val="20"/>
      <w:sz w:val="24"/>
      <w:szCs w:val="24"/>
    </w:rPr>
  </w:style>
  <w:style w:type="paragraph" w:styleId="Heading4">
    <w:name w:val="heading 4"/>
    <w:basedOn w:val="Normal"/>
    <w:next w:val="Normal"/>
    <w:link w:val="Heading4Char"/>
    <w:qFormat/>
    <w:rsid w:val="00ED7624"/>
    <w:pPr>
      <w:widowControl w:val="0"/>
      <w:numPr>
        <w:ilvl w:val="3"/>
        <w:numId w:val="1"/>
      </w:numPr>
      <w:tabs>
        <w:tab w:val="left" w:pos="936"/>
      </w:tabs>
      <w:spacing w:before="240" w:after="240" w:line="264" w:lineRule="auto"/>
      <w:contextualSpacing/>
      <w:outlineLvl w:val="3"/>
    </w:pPr>
    <w:rPr>
      <w:rFonts w:ascii="Arial" w:eastAsia="Times New Roman" w:hAnsi="Arial" w:cs="Arial"/>
      <w:b/>
      <w:bCs/>
      <w:i/>
      <w:iCs/>
      <w:color w:val="000000"/>
      <w:spacing w:val="-4"/>
      <w:kern w:val="20"/>
      <w:sz w:val="20"/>
      <w:szCs w:val="24"/>
    </w:rPr>
  </w:style>
  <w:style w:type="paragraph" w:styleId="Heading5">
    <w:name w:val="heading 5"/>
    <w:basedOn w:val="Normal"/>
    <w:next w:val="Normal"/>
    <w:link w:val="Heading5Char"/>
    <w:qFormat/>
    <w:rsid w:val="00ED7624"/>
    <w:pPr>
      <w:keepNext/>
      <w:numPr>
        <w:ilvl w:val="4"/>
        <w:numId w:val="1"/>
      </w:numPr>
      <w:spacing w:after="0" w:line="264" w:lineRule="auto"/>
      <w:contextualSpacing/>
      <w:jc w:val="both"/>
      <w:outlineLvl w:val="4"/>
    </w:pPr>
    <w:rPr>
      <w:rFonts w:ascii="Arial" w:eastAsia="Times New Roman" w:hAnsi="Arial" w:cs="Times New Roman"/>
      <w:b/>
      <w:spacing w:val="-4"/>
      <w:kern w:val="20"/>
      <w:szCs w:val="20"/>
    </w:rPr>
  </w:style>
  <w:style w:type="paragraph" w:styleId="Heading6">
    <w:name w:val="heading 6"/>
    <w:basedOn w:val="Normal"/>
    <w:next w:val="Normal"/>
    <w:link w:val="Heading6Char"/>
    <w:qFormat/>
    <w:rsid w:val="00ED7624"/>
    <w:pPr>
      <w:keepNext/>
      <w:numPr>
        <w:ilvl w:val="5"/>
        <w:numId w:val="1"/>
      </w:numPr>
      <w:spacing w:after="0" w:line="264" w:lineRule="auto"/>
      <w:contextualSpacing/>
      <w:outlineLvl w:val="5"/>
    </w:pPr>
    <w:rPr>
      <w:rFonts w:ascii="Arial" w:eastAsia="Times New Roman" w:hAnsi="Arial" w:cs="Times New Roman"/>
      <w:b/>
      <w:spacing w:val="-4"/>
      <w:kern w:val="20"/>
      <w:sz w:val="18"/>
      <w:szCs w:val="20"/>
    </w:rPr>
  </w:style>
  <w:style w:type="paragraph" w:styleId="Heading7">
    <w:name w:val="heading 7"/>
    <w:basedOn w:val="Normal"/>
    <w:next w:val="Normal"/>
    <w:link w:val="Heading7Char"/>
    <w:uiPriority w:val="99"/>
    <w:qFormat/>
    <w:rsid w:val="00ED7624"/>
    <w:pPr>
      <w:keepNext/>
      <w:numPr>
        <w:ilvl w:val="6"/>
        <w:numId w:val="1"/>
      </w:numPr>
      <w:spacing w:after="0" w:line="264" w:lineRule="auto"/>
      <w:contextualSpacing/>
      <w:outlineLvl w:val="6"/>
    </w:pPr>
    <w:rPr>
      <w:rFonts w:ascii="Arial" w:eastAsia="Times New Roman" w:hAnsi="Arial" w:cs="Times New Roman"/>
      <w:b/>
      <w:spacing w:val="-4"/>
      <w:kern w:val="20"/>
      <w:sz w:val="36"/>
      <w:szCs w:val="20"/>
    </w:rPr>
  </w:style>
  <w:style w:type="paragraph" w:styleId="Heading8">
    <w:name w:val="heading 8"/>
    <w:basedOn w:val="Normal"/>
    <w:next w:val="Normal"/>
    <w:link w:val="Heading8Char"/>
    <w:uiPriority w:val="99"/>
    <w:qFormat/>
    <w:rsid w:val="00ED7624"/>
    <w:pPr>
      <w:numPr>
        <w:ilvl w:val="7"/>
        <w:numId w:val="1"/>
      </w:numPr>
      <w:spacing w:after="120" w:line="264" w:lineRule="auto"/>
      <w:contextualSpacing/>
      <w:outlineLvl w:val="7"/>
    </w:pPr>
    <w:rPr>
      <w:rFonts w:ascii="Arial" w:eastAsia="Times New Roman" w:hAnsi="Arial" w:cs="Arial"/>
      <w:i/>
      <w:iCs/>
      <w:spacing w:val="-4"/>
      <w:kern w:val="20"/>
      <w:sz w:val="20"/>
      <w:szCs w:val="24"/>
    </w:rPr>
  </w:style>
  <w:style w:type="paragraph" w:styleId="Heading9">
    <w:name w:val="heading 9"/>
    <w:basedOn w:val="Normal"/>
    <w:next w:val="Normal"/>
    <w:link w:val="Heading9Char"/>
    <w:uiPriority w:val="99"/>
    <w:qFormat/>
    <w:rsid w:val="00ED7624"/>
    <w:pPr>
      <w:numPr>
        <w:ilvl w:val="8"/>
        <w:numId w:val="1"/>
      </w:numPr>
      <w:spacing w:before="240" w:after="60" w:line="264" w:lineRule="auto"/>
      <w:contextualSpacing/>
      <w:outlineLvl w:val="8"/>
    </w:pPr>
    <w:rPr>
      <w:rFonts w:ascii="Arial" w:eastAsia="Times New Roman" w:hAnsi="Arial" w:cs="Arial"/>
      <w:spacing w:val="-4"/>
      <w:kern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50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5067"/>
  </w:style>
  <w:style w:type="paragraph" w:styleId="Footer">
    <w:name w:val="footer"/>
    <w:basedOn w:val="Normal"/>
    <w:link w:val="FooterChar"/>
    <w:uiPriority w:val="99"/>
    <w:unhideWhenUsed/>
    <w:rsid w:val="00CF50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5067"/>
  </w:style>
  <w:style w:type="paragraph" w:styleId="ListParagraph">
    <w:name w:val="List Paragraph"/>
    <w:basedOn w:val="Normal"/>
    <w:link w:val="ListParagraphChar"/>
    <w:uiPriority w:val="34"/>
    <w:qFormat/>
    <w:rsid w:val="004D1908"/>
    <w:pPr>
      <w:ind w:left="720"/>
      <w:contextualSpacing/>
    </w:pPr>
  </w:style>
  <w:style w:type="paragraph" w:customStyle="1" w:styleId="JPOSubtitle">
    <w:name w:val="JPO Subtitle"/>
    <w:basedOn w:val="Normal"/>
    <w:link w:val="JPOSubtitleChar"/>
    <w:qFormat/>
    <w:rsid w:val="00AB0A6A"/>
    <w:pPr>
      <w:spacing w:after="240" w:line="264" w:lineRule="auto"/>
      <w:contextualSpacing/>
    </w:pPr>
    <w:rPr>
      <w:rFonts w:ascii="Arial" w:eastAsia="Times New Roman" w:hAnsi="Arial" w:cs="Times New Roman"/>
      <w:color w:val="4F81BD"/>
      <w:spacing w:val="-4"/>
      <w:kern w:val="20"/>
      <w:sz w:val="48"/>
      <w:szCs w:val="48"/>
    </w:rPr>
  </w:style>
  <w:style w:type="paragraph" w:customStyle="1" w:styleId="JPOTitle">
    <w:name w:val="JPO Title"/>
    <w:basedOn w:val="Normal"/>
    <w:link w:val="JPOTitleChar"/>
    <w:qFormat/>
    <w:rsid w:val="00AB0A6A"/>
    <w:pPr>
      <w:spacing w:after="240" w:line="264" w:lineRule="auto"/>
      <w:contextualSpacing/>
    </w:pPr>
    <w:rPr>
      <w:rFonts w:ascii="Arial Bold" w:eastAsia="Times New Roman" w:hAnsi="Arial Bold" w:cs="Times New Roman"/>
      <w:color w:val="1F497D"/>
      <w:spacing w:val="-4"/>
      <w:kern w:val="20"/>
      <w:sz w:val="56"/>
      <w:szCs w:val="56"/>
    </w:rPr>
  </w:style>
  <w:style w:type="character" w:customStyle="1" w:styleId="JPOSubtitleChar">
    <w:name w:val="JPO Subtitle Char"/>
    <w:basedOn w:val="DefaultParagraphFont"/>
    <w:link w:val="JPOSubtitle"/>
    <w:rsid w:val="00AB0A6A"/>
    <w:rPr>
      <w:rFonts w:ascii="Arial" w:eastAsia="Times New Roman" w:hAnsi="Arial" w:cs="Times New Roman"/>
      <w:color w:val="4F81BD"/>
      <w:spacing w:val="-4"/>
      <w:kern w:val="20"/>
      <w:sz w:val="48"/>
      <w:szCs w:val="48"/>
    </w:rPr>
  </w:style>
  <w:style w:type="character" w:customStyle="1" w:styleId="JPOTitleChar">
    <w:name w:val="JPO Title Char"/>
    <w:basedOn w:val="DefaultParagraphFont"/>
    <w:link w:val="JPOTitle"/>
    <w:rsid w:val="00AB0A6A"/>
    <w:rPr>
      <w:rFonts w:ascii="Arial Bold" w:eastAsia="Times New Roman" w:hAnsi="Arial Bold" w:cs="Times New Roman"/>
      <w:color w:val="1F497D"/>
      <w:spacing w:val="-4"/>
      <w:kern w:val="20"/>
      <w:sz w:val="56"/>
      <w:szCs w:val="56"/>
    </w:rPr>
  </w:style>
  <w:style w:type="paragraph" w:customStyle="1" w:styleId="TableText">
    <w:name w:val="Table_Text"/>
    <w:aliases w:val="tt"/>
    <w:basedOn w:val="Normal"/>
    <w:link w:val="TableTextChar"/>
    <w:qFormat/>
    <w:rsid w:val="00AB0A6A"/>
    <w:pPr>
      <w:spacing w:before="60" w:after="60" w:line="264" w:lineRule="auto"/>
      <w:contextualSpacing/>
    </w:pPr>
    <w:rPr>
      <w:rFonts w:ascii="Arial" w:eastAsia="Times New Roman" w:hAnsi="Arial" w:cs="Times New Roman"/>
      <w:spacing w:val="-4"/>
      <w:kern w:val="20"/>
      <w:sz w:val="18"/>
      <w:szCs w:val="20"/>
    </w:rPr>
  </w:style>
  <w:style w:type="character" w:customStyle="1" w:styleId="TableTextChar">
    <w:name w:val="Table_Text Char"/>
    <w:aliases w:val="tt Char"/>
    <w:basedOn w:val="DefaultParagraphFont"/>
    <w:link w:val="TableText"/>
    <w:rsid w:val="00AB0A6A"/>
    <w:rPr>
      <w:rFonts w:ascii="Arial" w:eastAsia="Times New Roman" w:hAnsi="Arial" w:cs="Times New Roman"/>
      <w:spacing w:val="-4"/>
      <w:kern w:val="20"/>
      <w:sz w:val="18"/>
      <w:szCs w:val="20"/>
    </w:rPr>
  </w:style>
  <w:style w:type="paragraph" w:customStyle="1" w:styleId="Default">
    <w:name w:val="Default"/>
    <w:rsid w:val="00AB0A6A"/>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CommentReference">
    <w:name w:val="annotation reference"/>
    <w:basedOn w:val="DefaultParagraphFont"/>
    <w:uiPriority w:val="99"/>
    <w:semiHidden/>
    <w:unhideWhenUsed/>
    <w:rsid w:val="00AB0A6A"/>
    <w:rPr>
      <w:sz w:val="16"/>
      <w:szCs w:val="16"/>
    </w:rPr>
  </w:style>
  <w:style w:type="paragraph" w:styleId="CommentText">
    <w:name w:val="annotation text"/>
    <w:basedOn w:val="Normal"/>
    <w:link w:val="CommentTextChar"/>
    <w:uiPriority w:val="99"/>
    <w:unhideWhenUsed/>
    <w:rsid w:val="00AB0A6A"/>
    <w:pPr>
      <w:spacing w:line="240" w:lineRule="auto"/>
    </w:pPr>
    <w:rPr>
      <w:sz w:val="20"/>
      <w:szCs w:val="20"/>
    </w:rPr>
  </w:style>
  <w:style w:type="character" w:customStyle="1" w:styleId="CommentTextChar">
    <w:name w:val="Comment Text Char"/>
    <w:basedOn w:val="DefaultParagraphFont"/>
    <w:link w:val="CommentText"/>
    <w:uiPriority w:val="99"/>
    <w:rsid w:val="00AB0A6A"/>
    <w:rPr>
      <w:sz w:val="20"/>
      <w:szCs w:val="20"/>
    </w:rPr>
  </w:style>
  <w:style w:type="paragraph" w:styleId="CommentSubject">
    <w:name w:val="annotation subject"/>
    <w:basedOn w:val="CommentText"/>
    <w:next w:val="CommentText"/>
    <w:link w:val="CommentSubjectChar"/>
    <w:uiPriority w:val="99"/>
    <w:semiHidden/>
    <w:unhideWhenUsed/>
    <w:rsid w:val="00AB0A6A"/>
    <w:rPr>
      <w:b/>
      <w:bCs/>
    </w:rPr>
  </w:style>
  <w:style w:type="character" w:customStyle="1" w:styleId="CommentSubjectChar">
    <w:name w:val="Comment Subject Char"/>
    <w:basedOn w:val="CommentTextChar"/>
    <w:link w:val="CommentSubject"/>
    <w:uiPriority w:val="99"/>
    <w:semiHidden/>
    <w:rsid w:val="00AB0A6A"/>
    <w:rPr>
      <w:b/>
      <w:bCs/>
      <w:sz w:val="20"/>
      <w:szCs w:val="20"/>
    </w:rPr>
  </w:style>
  <w:style w:type="paragraph" w:styleId="BalloonText">
    <w:name w:val="Balloon Text"/>
    <w:basedOn w:val="Normal"/>
    <w:link w:val="BalloonTextChar"/>
    <w:uiPriority w:val="99"/>
    <w:semiHidden/>
    <w:unhideWhenUsed/>
    <w:rsid w:val="00AB0A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0A6A"/>
    <w:rPr>
      <w:rFonts w:ascii="Segoe UI" w:hAnsi="Segoe UI" w:cs="Segoe UI"/>
      <w:sz w:val="18"/>
      <w:szCs w:val="18"/>
    </w:rPr>
  </w:style>
  <w:style w:type="paragraph" w:styleId="TOC1">
    <w:name w:val="toc 1"/>
    <w:next w:val="Normal"/>
    <w:autoRedefine/>
    <w:uiPriority w:val="39"/>
    <w:rsid w:val="00771625"/>
    <w:pPr>
      <w:keepNext/>
      <w:tabs>
        <w:tab w:val="left" w:pos="480"/>
        <w:tab w:val="left" w:pos="720"/>
        <w:tab w:val="right" w:leader="dot" w:pos="8640"/>
      </w:tabs>
      <w:spacing w:before="60" w:after="60" w:line="240" w:lineRule="auto"/>
      <w:ind w:left="480" w:hanging="480"/>
    </w:pPr>
    <w:rPr>
      <w:rFonts w:ascii="Arial" w:eastAsia="Times New Roman" w:hAnsi="Arial" w:cs="Arial"/>
      <w:b/>
      <w:bCs/>
      <w:noProof/>
      <w:spacing w:val="-4"/>
      <w:kern w:val="20"/>
      <w:szCs w:val="28"/>
    </w:rPr>
  </w:style>
  <w:style w:type="character" w:styleId="Hyperlink">
    <w:name w:val="Hyperlink"/>
    <w:uiPriority w:val="99"/>
    <w:rsid w:val="009051CF"/>
    <w:rPr>
      <w:rFonts w:ascii="Arial" w:hAnsi="Arial"/>
      <w:color w:val="0000FF"/>
      <w:sz w:val="22"/>
      <w:u w:val="single"/>
    </w:rPr>
  </w:style>
  <w:style w:type="paragraph" w:styleId="FootnoteText">
    <w:name w:val="footnote text"/>
    <w:aliases w:val="ft"/>
    <w:basedOn w:val="Normal"/>
    <w:link w:val="FootnoteTextChar"/>
    <w:uiPriority w:val="99"/>
    <w:unhideWhenUsed/>
    <w:qFormat/>
    <w:rsid w:val="00F35AAC"/>
    <w:pPr>
      <w:spacing w:after="0" w:line="240" w:lineRule="auto"/>
    </w:pPr>
    <w:rPr>
      <w:sz w:val="20"/>
      <w:szCs w:val="20"/>
    </w:rPr>
  </w:style>
  <w:style w:type="character" w:customStyle="1" w:styleId="FootnoteTextChar">
    <w:name w:val="Footnote Text Char"/>
    <w:aliases w:val="ft Char"/>
    <w:basedOn w:val="DefaultParagraphFont"/>
    <w:link w:val="FootnoteText"/>
    <w:uiPriority w:val="99"/>
    <w:rsid w:val="00F35AAC"/>
    <w:rPr>
      <w:sz w:val="20"/>
      <w:szCs w:val="20"/>
    </w:rPr>
  </w:style>
  <w:style w:type="character" w:styleId="FootnoteReference">
    <w:name w:val="footnote reference"/>
    <w:aliases w:val="fr"/>
    <w:uiPriority w:val="99"/>
    <w:qFormat/>
    <w:rsid w:val="00F35AAC"/>
    <w:rPr>
      <w:rFonts w:ascii="Arial" w:hAnsi="Arial"/>
      <w:vertAlign w:val="superscript"/>
    </w:rPr>
  </w:style>
  <w:style w:type="character" w:customStyle="1" w:styleId="Heading1Char">
    <w:name w:val="Heading 1 Char"/>
    <w:basedOn w:val="DefaultParagraphFont"/>
    <w:link w:val="Heading1"/>
    <w:rsid w:val="006D720D"/>
    <w:rPr>
      <w:rFonts w:eastAsia="Times New Roman" w:cs="Arial"/>
      <w:b/>
      <w:color w:val="004483"/>
      <w:spacing w:val="-10"/>
      <w:kern w:val="20"/>
      <w:sz w:val="28"/>
      <w:szCs w:val="24"/>
    </w:rPr>
  </w:style>
  <w:style w:type="character" w:customStyle="1" w:styleId="Heading2Char">
    <w:name w:val="Heading 2 Char"/>
    <w:basedOn w:val="DefaultParagraphFont"/>
    <w:link w:val="Heading2"/>
    <w:rsid w:val="006D720D"/>
    <w:rPr>
      <w:rFonts w:eastAsia="Times New Roman" w:cs="Arial"/>
      <w:b/>
      <w:bCs/>
      <w:iCs/>
      <w:spacing w:val="-4"/>
      <w:kern w:val="20"/>
      <w:sz w:val="24"/>
      <w:szCs w:val="32"/>
    </w:rPr>
  </w:style>
  <w:style w:type="character" w:customStyle="1" w:styleId="Heading3Char">
    <w:name w:val="Heading 3 Char"/>
    <w:aliases w:val="h3 Char"/>
    <w:basedOn w:val="DefaultParagraphFont"/>
    <w:link w:val="Heading3"/>
    <w:rsid w:val="00D37374"/>
    <w:rPr>
      <w:rFonts w:eastAsia="Times New Roman" w:cs="Times New Roman"/>
      <w:color w:val="000000"/>
      <w:spacing w:val="-4"/>
      <w:kern w:val="20"/>
      <w:sz w:val="24"/>
      <w:szCs w:val="24"/>
    </w:rPr>
  </w:style>
  <w:style w:type="character" w:customStyle="1" w:styleId="Heading4Char">
    <w:name w:val="Heading 4 Char"/>
    <w:basedOn w:val="DefaultParagraphFont"/>
    <w:link w:val="Heading4"/>
    <w:rsid w:val="00ED7624"/>
    <w:rPr>
      <w:rFonts w:ascii="Arial" w:eastAsia="Times New Roman" w:hAnsi="Arial" w:cs="Arial"/>
      <w:b/>
      <w:bCs/>
      <w:i/>
      <w:iCs/>
      <w:color w:val="000000"/>
      <w:spacing w:val="-4"/>
      <w:kern w:val="20"/>
      <w:sz w:val="20"/>
      <w:szCs w:val="24"/>
    </w:rPr>
  </w:style>
  <w:style w:type="character" w:customStyle="1" w:styleId="Heading5Char">
    <w:name w:val="Heading 5 Char"/>
    <w:basedOn w:val="DefaultParagraphFont"/>
    <w:link w:val="Heading5"/>
    <w:rsid w:val="00ED7624"/>
    <w:rPr>
      <w:rFonts w:ascii="Arial" w:eastAsia="Times New Roman" w:hAnsi="Arial" w:cs="Times New Roman"/>
      <w:b/>
      <w:spacing w:val="-4"/>
      <w:kern w:val="20"/>
      <w:szCs w:val="20"/>
    </w:rPr>
  </w:style>
  <w:style w:type="character" w:customStyle="1" w:styleId="Heading6Char">
    <w:name w:val="Heading 6 Char"/>
    <w:basedOn w:val="DefaultParagraphFont"/>
    <w:link w:val="Heading6"/>
    <w:rsid w:val="00ED7624"/>
    <w:rPr>
      <w:rFonts w:ascii="Arial" w:eastAsia="Times New Roman" w:hAnsi="Arial" w:cs="Times New Roman"/>
      <w:b/>
      <w:spacing w:val="-4"/>
      <w:kern w:val="20"/>
      <w:sz w:val="18"/>
      <w:szCs w:val="20"/>
    </w:rPr>
  </w:style>
  <w:style w:type="character" w:customStyle="1" w:styleId="Heading7Char">
    <w:name w:val="Heading 7 Char"/>
    <w:basedOn w:val="DefaultParagraphFont"/>
    <w:link w:val="Heading7"/>
    <w:uiPriority w:val="99"/>
    <w:rsid w:val="00ED7624"/>
    <w:rPr>
      <w:rFonts w:ascii="Arial" w:eastAsia="Times New Roman" w:hAnsi="Arial" w:cs="Times New Roman"/>
      <w:b/>
      <w:spacing w:val="-4"/>
      <w:kern w:val="20"/>
      <w:sz w:val="36"/>
      <w:szCs w:val="20"/>
    </w:rPr>
  </w:style>
  <w:style w:type="character" w:customStyle="1" w:styleId="Heading8Char">
    <w:name w:val="Heading 8 Char"/>
    <w:basedOn w:val="DefaultParagraphFont"/>
    <w:link w:val="Heading8"/>
    <w:uiPriority w:val="99"/>
    <w:rsid w:val="00ED7624"/>
    <w:rPr>
      <w:rFonts w:ascii="Arial" w:eastAsia="Times New Roman" w:hAnsi="Arial" w:cs="Arial"/>
      <w:i/>
      <w:iCs/>
      <w:spacing w:val="-4"/>
      <w:kern w:val="20"/>
      <w:sz w:val="20"/>
      <w:szCs w:val="24"/>
    </w:rPr>
  </w:style>
  <w:style w:type="character" w:customStyle="1" w:styleId="Heading9Char">
    <w:name w:val="Heading 9 Char"/>
    <w:basedOn w:val="DefaultParagraphFont"/>
    <w:link w:val="Heading9"/>
    <w:uiPriority w:val="99"/>
    <w:rsid w:val="00ED7624"/>
    <w:rPr>
      <w:rFonts w:ascii="Arial" w:eastAsia="Times New Roman" w:hAnsi="Arial" w:cs="Arial"/>
      <w:spacing w:val="-4"/>
      <w:kern w:val="20"/>
    </w:rPr>
  </w:style>
  <w:style w:type="character" w:customStyle="1" w:styleId="ListParagraphChar">
    <w:name w:val="List Paragraph Char"/>
    <w:link w:val="ListParagraph"/>
    <w:uiPriority w:val="34"/>
    <w:locked/>
    <w:rsid w:val="00ED7624"/>
  </w:style>
  <w:style w:type="paragraph" w:styleId="TOCHeading">
    <w:name w:val="TOC Heading"/>
    <w:basedOn w:val="Heading1"/>
    <w:next w:val="Normal"/>
    <w:uiPriority w:val="39"/>
    <w:unhideWhenUsed/>
    <w:qFormat/>
    <w:rsid w:val="00D42377"/>
    <w:pPr>
      <w:keepNext/>
      <w:keepLines/>
      <w:widowControl/>
      <w:numPr>
        <w:numId w:val="0"/>
      </w:numPr>
      <w:spacing w:after="0" w:line="259" w:lineRule="auto"/>
      <w:outlineLvl w:val="9"/>
    </w:pPr>
    <w:rPr>
      <w:rFonts w:asciiTheme="majorHAnsi" w:eastAsiaTheme="majorEastAsia" w:hAnsiTheme="majorHAnsi" w:cstheme="majorBidi"/>
      <w:b w:val="0"/>
      <w:color w:val="2F5496" w:themeColor="accent1" w:themeShade="BF"/>
      <w:spacing w:val="0"/>
      <w:kern w:val="0"/>
      <w:sz w:val="32"/>
      <w:szCs w:val="32"/>
    </w:rPr>
  </w:style>
  <w:style w:type="paragraph" w:styleId="TOC2">
    <w:name w:val="toc 2"/>
    <w:basedOn w:val="Normal"/>
    <w:next w:val="Normal"/>
    <w:autoRedefine/>
    <w:uiPriority w:val="39"/>
    <w:unhideWhenUsed/>
    <w:rsid w:val="00D42377"/>
    <w:pPr>
      <w:spacing w:after="100"/>
      <w:ind w:left="220"/>
    </w:pPr>
  </w:style>
  <w:style w:type="paragraph" w:styleId="NoSpacing">
    <w:name w:val="No Spacing"/>
    <w:uiPriority w:val="1"/>
    <w:qFormat/>
    <w:rsid w:val="00D42377"/>
    <w:pPr>
      <w:spacing w:after="0" w:line="240" w:lineRule="auto"/>
    </w:pPr>
    <w:rPr>
      <w:rFonts w:ascii="Calibri" w:eastAsia="Calibri" w:hAnsi="Calibri" w:cs="Times New Roman"/>
    </w:rPr>
  </w:style>
  <w:style w:type="paragraph" w:styleId="ListBullet3">
    <w:name w:val="List Bullet 3"/>
    <w:aliases w:val="JPO List Bullet 3"/>
    <w:basedOn w:val="Normal"/>
    <w:qFormat/>
    <w:rsid w:val="00D42377"/>
    <w:pPr>
      <w:numPr>
        <w:numId w:val="2"/>
      </w:numPr>
      <w:spacing w:after="0" w:line="264" w:lineRule="auto"/>
      <w:ind w:left="1440"/>
      <w:contextualSpacing/>
    </w:pPr>
    <w:rPr>
      <w:rFonts w:ascii="Arial" w:eastAsia="Times New Roman" w:hAnsi="Arial" w:cs="Times New Roman"/>
      <w:spacing w:val="-4"/>
      <w:kern w:val="20"/>
      <w:sz w:val="20"/>
      <w:szCs w:val="20"/>
    </w:rPr>
  </w:style>
  <w:style w:type="character" w:styleId="FollowedHyperlink">
    <w:name w:val="FollowedHyperlink"/>
    <w:basedOn w:val="DefaultParagraphFont"/>
    <w:uiPriority w:val="99"/>
    <w:semiHidden/>
    <w:unhideWhenUsed/>
    <w:rsid w:val="00D42377"/>
    <w:rPr>
      <w:color w:val="954F72" w:themeColor="followedHyperlink"/>
      <w:u w:val="single"/>
    </w:rPr>
  </w:style>
  <w:style w:type="paragraph" w:styleId="TOC3">
    <w:name w:val="toc 3"/>
    <w:basedOn w:val="Normal"/>
    <w:next w:val="Normal"/>
    <w:autoRedefine/>
    <w:uiPriority w:val="39"/>
    <w:unhideWhenUsed/>
    <w:rsid w:val="00967211"/>
    <w:pPr>
      <w:spacing w:after="100"/>
      <w:ind w:left="440"/>
    </w:pPr>
  </w:style>
  <w:style w:type="table" w:styleId="TableGrid">
    <w:name w:val="Table Grid"/>
    <w:basedOn w:val="TableNormal"/>
    <w:uiPriority w:val="39"/>
    <w:rsid w:val="000C4025"/>
    <w:pPr>
      <w:spacing w:after="0" w:line="240" w:lineRule="auto"/>
    </w:pPr>
    <w:rPr>
      <w:rFonts w:ascii="Times New Roman" w:eastAsia="Calibri" w:hAnsi="Times New Roman" w:cs="Times New Roman"/>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rFonts w:ascii="Courier New" w:hAnsi="Courier New"/>
        <w:b/>
        <w:i w:val="0"/>
        <w:sz w:val="22"/>
      </w:rPr>
    </w:tblStylePr>
    <w:tblStylePr w:type="lastRow">
      <w:rPr>
        <w:rFonts w:ascii="Courier New" w:hAnsi="Courier New"/>
        <w:sz w:val="18"/>
      </w:rPr>
    </w:tblStylePr>
    <w:tblStylePr w:type="firstCol">
      <w:rPr>
        <w:rFonts w:ascii="Courier New" w:hAnsi="Courier New"/>
        <w:sz w:val="18"/>
      </w:rPr>
    </w:tblStylePr>
    <w:tblStylePr w:type="lastCol">
      <w:rPr>
        <w:rFonts w:ascii="Courier New" w:hAnsi="Courier New"/>
        <w:sz w:val="18"/>
      </w:rPr>
    </w:tblStylePr>
  </w:style>
  <w:style w:type="character" w:styleId="Emphasis">
    <w:name w:val="Emphasis"/>
    <w:basedOn w:val="DefaultParagraphFont"/>
    <w:uiPriority w:val="20"/>
    <w:qFormat/>
    <w:rsid w:val="00C80054"/>
    <w:rPr>
      <w:i/>
      <w:iCs/>
    </w:rPr>
  </w:style>
  <w:style w:type="character" w:customStyle="1" w:styleId="UnresolvedMention1">
    <w:name w:val="Unresolved Mention1"/>
    <w:basedOn w:val="DefaultParagraphFont"/>
    <w:uiPriority w:val="99"/>
    <w:semiHidden/>
    <w:unhideWhenUsed/>
    <w:rsid w:val="009447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043659">
      <w:bodyDiv w:val="1"/>
      <w:marLeft w:val="0"/>
      <w:marRight w:val="0"/>
      <w:marTop w:val="0"/>
      <w:marBottom w:val="0"/>
      <w:divBdr>
        <w:top w:val="none" w:sz="0" w:space="0" w:color="auto"/>
        <w:left w:val="none" w:sz="0" w:space="0" w:color="auto"/>
        <w:bottom w:val="none" w:sz="0" w:space="0" w:color="auto"/>
        <w:right w:val="none" w:sz="0" w:space="0" w:color="auto"/>
      </w:divBdr>
    </w:div>
    <w:div w:id="489947235">
      <w:bodyDiv w:val="1"/>
      <w:marLeft w:val="0"/>
      <w:marRight w:val="0"/>
      <w:marTop w:val="0"/>
      <w:marBottom w:val="0"/>
      <w:divBdr>
        <w:top w:val="none" w:sz="0" w:space="0" w:color="auto"/>
        <w:left w:val="none" w:sz="0" w:space="0" w:color="auto"/>
        <w:bottom w:val="none" w:sz="0" w:space="0" w:color="auto"/>
        <w:right w:val="none" w:sz="0" w:space="0" w:color="auto"/>
      </w:divBdr>
    </w:div>
    <w:div w:id="725108055">
      <w:bodyDiv w:val="1"/>
      <w:marLeft w:val="0"/>
      <w:marRight w:val="0"/>
      <w:marTop w:val="0"/>
      <w:marBottom w:val="0"/>
      <w:divBdr>
        <w:top w:val="none" w:sz="0" w:space="0" w:color="auto"/>
        <w:left w:val="none" w:sz="0" w:space="0" w:color="auto"/>
        <w:bottom w:val="none" w:sz="0" w:space="0" w:color="auto"/>
        <w:right w:val="none" w:sz="0" w:space="0" w:color="auto"/>
      </w:divBdr>
    </w:div>
    <w:div w:id="1948268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its.dot.go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ts.dot.gov/data/secur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transportation.gov/Automobiles/Tampa-CV-Pilot-Basic-Safety-Message-BSM-Sample/nm7w-nvbm/data"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creativecommons.org/licenses/by-sa/4.0/"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2498279F87240F697DAEFD1E9E32E21"/>
        <w:category>
          <w:name w:val="General"/>
          <w:gallery w:val="placeholder"/>
        </w:category>
        <w:types>
          <w:type w:val="bbPlcHdr"/>
        </w:types>
        <w:behaviors>
          <w:behavior w:val="content"/>
        </w:behaviors>
        <w:guid w:val="{839B2B3A-1E93-4F4C-9E9E-D309C9462F63}"/>
      </w:docPartPr>
      <w:docPartBody>
        <w:p w:rsidR="002D1823" w:rsidRDefault="001D2977" w:rsidP="001D2977">
          <w:pPr>
            <w:pStyle w:val="02498279F87240F697DAEFD1E9E32E21"/>
          </w:pPr>
          <w:r w:rsidRPr="004E64A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Arial Bold">
    <w:altName w:val="Arial"/>
    <w:panose1 w:val="020B07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2977"/>
    <w:rsid w:val="001D2977"/>
    <w:rsid w:val="002B2AF8"/>
    <w:rsid w:val="002D1823"/>
    <w:rsid w:val="00301D9C"/>
    <w:rsid w:val="003F255D"/>
    <w:rsid w:val="004A7417"/>
    <w:rsid w:val="005B35E0"/>
    <w:rsid w:val="00A10819"/>
    <w:rsid w:val="00A83D3E"/>
    <w:rsid w:val="00AE474F"/>
    <w:rsid w:val="00C74BB0"/>
    <w:rsid w:val="00CE1E2A"/>
    <w:rsid w:val="00D50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D2977"/>
    <w:rPr>
      <w:color w:val="808080"/>
    </w:rPr>
  </w:style>
  <w:style w:type="paragraph" w:customStyle="1" w:styleId="02498279F87240F697DAEFD1E9E32E21">
    <w:name w:val="02498279F87240F697DAEFD1E9E32E21"/>
    <w:rsid w:val="001D29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672D21-2127-44D9-BC57-A9E6798B6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1296</Words>
  <Characters>7389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Santana Sanchez, Mara [USA]</dc:creator>
  <cp:keywords/>
  <dc:description/>
  <cp:lastModifiedBy>Berlyn, Eleanor [USA]</cp:lastModifiedBy>
  <cp:revision>2</cp:revision>
  <dcterms:created xsi:type="dcterms:W3CDTF">2019-07-15T15:03:00Z</dcterms:created>
  <dcterms:modified xsi:type="dcterms:W3CDTF">2019-07-15T15:03:00Z</dcterms:modified>
</cp:coreProperties>
</file>